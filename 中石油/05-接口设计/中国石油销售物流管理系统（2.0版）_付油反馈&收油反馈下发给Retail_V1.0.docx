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4B0584" w:rsidRPr="004B0584" w:rsidRDefault="004B0584" w:rsidP="00B265D4">
      <w:pPr>
        <w:jc w:val="center"/>
        <w:rPr>
          <w:rFonts w:ascii="文鼎大标宋简" w:eastAsia="文鼎大标宋简"/>
          <w:sz w:val="30"/>
          <w:szCs w:val="30"/>
        </w:rPr>
      </w:pPr>
    </w:p>
    <w:p w:rsidR="004B0584" w:rsidRPr="004B0584" w:rsidRDefault="004B0584" w:rsidP="00B265D4">
      <w:pPr>
        <w:jc w:val="center"/>
        <w:rPr>
          <w:rFonts w:ascii="文鼎大标宋简" w:eastAsia="文鼎大标宋简"/>
          <w:sz w:val="30"/>
          <w:szCs w:val="30"/>
        </w:rPr>
      </w:pPr>
    </w:p>
    <w:p w:rsidR="004B0584" w:rsidRPr="004B0584" w:rsidRDefault="004B0584" w:rsidP="00B265D4">
      <w:pPr>
        <w:jc w:val="center"/>
        <w:rPr>
          <w:rFonts w:ascii="文鼎大标宋简" w:eastAsia="文鼎大标宋简"/>
          <w:sz w:val="30"/>
          <w:szCs w:val="30"/>
        </w:rPr>
      </w:pPr>
    </w:p>
    <w:p w:rsidR="00635E56" w:rsidRDefault="00D431CF" w:rsidP="00D431CF">
      <w:pPr>
        <w:jc w:val="center"/>
        <w:rPr>
          <w:rFonts w:ascii="文鼎大标宋简" w:eastAsia="文鼎大标宋简"/>
          <w:sz w:val="56"/>
        </w:rPr>
      </w:pPr>
      <w:r>
        <w:rPr>
          <w:rFonts w:ascii="文鼎大标宋简" w:eastAsia="文鼎大标宋简" w:hint="eastAsia"/>
          <w:sz w:val="56"/>
        </w:rPr>
        <w:t>中国石油</w:t>
      </w:r>
      <w:r w:rsidR="00635E56">
        <w:rPr>
          <w:rFonts w:ascii="文鼎大标宋简" w:eastAsia="文鼎大标宋简" w:hint="eastAsia"/>
          <w:sz w:val="56"/>
        </w:rPr>
        <w:t>销售物流管理系统（2.0</w:t>
      </w:r>
      <w:r w:rsidR="00C0693F">
        <w:rPr>
          <w:rFonts w:ascii="文鼎大标宋简" w:eastAsia="文鼎大标宋简" w:hint="eastAsia"/>
          <w:sz w:val="56"/>
        </w:rPr>
        <w:t>版）</w:t>
      </w:r>
      <w:r w:rsidR="000A376D">
        <w:rPr>
          <w:rFonts w:ascii="文鼎大标宋简" w:eastAsia="文鼎大标宋简" w:hint="eastAsia"/>
          <w:sz w:val="56"/>
        </w:rPr>
        <w:t>详细设计报告</w:t>
      </w:r>
    </w:p>
    <w:p w:rsidR="00734BE7" w:rsidRDefault="00734BE7" w:rsidP="00B265D4">
      <w:pPr>
        <w:pStyle w:val="18"/>
        <w:rPr>
          <w:rFonts w:ascii="黑体" w:eastAsia="黑体"/>
        </w:rPr>
      </w:pPr>
    </w:p>
    <w:p w:rsidR="00734BE7" w:rsidRDefault="00734BE7" w:rsidP="00B265D4">
      <w:pPr>
        <w:pStyle w:val="18"/>
        <w:rPr>
          <w:rFonts w:ascii="黑体" w:eastAsia="黑体"/>
        </w:rPr>
      </w:pPr>
    </w:p>
    <w:p w:rsidR="00734BE7" w:rsidRDefault="00734BE7" w:rsidP="00B265D4">
      <w:pPr>
        <w:pStyle w:val="18"/>
        <w:rPr>
          <w:rFonts w:ascii="黑体" w:eastAsia="黑体"/>
        </w:rPr>
      </w:pPr>
    </w:p>
    <w:p w:rsidR="00734BE7" w:rsidRDefault="00734BE7" w:rsidP="00B265D4">
      <w:pPr>
        <w:pStyle w:val="18"/>
        <w:rPr>
          <w:rFonts w:ascii="黑体" w:eastAsia="黑体"/>
        </w:rPr>
      </w:pPr>
    </w:p>
    <w:p w:rsidR="00734BE7" w:rsidRDefault="00734BE7" w:rsidP="00B265D4">
      <w:pPr>
        <w:pStyle w:val="18"/>
        <w:rPr>
          <w:rFonts w:ascii="黑体" w:eastAsia="黑体"/>
        </w:rPr>
      </w:pPr>
    </w:p>
    <w:p w:rsidR="007A0324" w:rsidRPr="00035550" w:rsidRDefault="007A0324" w:rsidP="007F6B25">
      <w:pPr>
        <w:pStyle w:val="18"/>
        <w:ind w:startChars="885" w:start="106.20pt"/>
        <w:jc w:val="start"/>
        <w:rPr>
          <w:rFonts w:ascii="黑体" w:eastAsia="黑体"/>
        </w:rPr>
      </w:pPr>
      <w:r w:rsidRPr="00035550">
        <w:rPr>
          <w:rFonts w:ascii="黑体" w:eastAsia="黑体" w:hint="eastAsia"/>
        </w:rPr>
        <w:t>功能代码</w:t>
      </w:r>
      <w:r w:rsidR="00734BE7" w:rsidRPr="00035550">
        <w:rPr>
          <w:rFonts w:ascii="黑体" w:eastAsia="黑体" w:hint="eastAsia"/>
        </w:rPr>
        <w:t>：</w:t>
      </w:r>
      <w:r w:rsidR="0087610C" w:rsidRPr="00DC1D0C">
        <w:rPr>
          <w:rFonts w:ascii="黑体" w:eastAsia="黑体"/>
          <w:color w:val="FF0000"/>
        </w:rPr>
        <w:t>BAS.</w:t>
      </w:r>
      <w:r w:rsidR="00EC6DE7" w:rsidRPr="00DC1D0C">
        <w:rPr>
          <w:rFonts w:ascii="黑体" w:eastAsia="黑体"/>
          <w:color w:val="FF0000"/>
        </w:rPr>
        <w:t>JK</w:t>
      </w:r>
      <w:r w:rsidR="0087610C" w:rsidRPr="00DC1D0C">
        <w:rPr>
          <w:rFonts w:ascii="黑体" w:eastAsia="黑体"/>
          <w:color w:val="FF0000"/>
        </w:rPr>
        <w:t>.0</w:t>
      </w:r>
      <w:r w:rsidR="00346428" w:rsidRPr="00DC1D0C">
        <w:rPr>
          <w:rFonts w:ascii="黑体" w:eastAsia="黑体"/>
          <w:color w:val="FF0000"/>
        </w:rPr>
        <w:t>0000</w:t>
      </w:r>
      <w:r w:rsidR="00351797" w:rsidRPr="00DC1D0C">
        <w:rPr>
          <w:rFonts w:ascii="黑体" w:eastAsia="黑体"/>
          <w:color w:val="FF0000"/>
        </w:rPr>
        <w:t>8</w:t>
      </w:r>
    </w:p>
    <w:p w:rsidR="007A0324" w:rsidRPr="00035550" w:rsidRDefault="007A0324" w:rsidP="007F6B25">
      <w:pPr>
        <w:pStyle w:val="18"/>
        <w:ind w:startChars="885" w:start="106.20pt"/>
        <w:jc w:val="start"/>
        <w:rPr>
          <w:rFonts w:ascii="黑体" w:eastAsia="黑体"/>
        </w:rPr>
      </w:pPr>
      <w:r w:rsidRPr="00035550">
        <w:rPr>
          <w:rFonts w:ascii="黑体" w:eastAsia="黑体" w:hint="eastAsia"/>
        </w:rPr>
        <w:t>功能名称</w:t>
      </w:r>
      <w:r w:rsidR="00734BE7" w:rsidRPr="00035550">
        <w:rPr>
          <w:rFonts w:ascii="黑体" w:eastAsia="黑体" w:hint="eastAsia"/>
        </w:rPr>
        <w:t>：</w:t>
      </w:r>
      <w:r w:rsidR="00E51A59" w:rsidRPr="00E51A59">
        <w:rPr>
          <w:rFonts w:ascii="黑体" w:eastAsia="黑体" w:hint="eastAsia"/>
        </w:rPr>
        <w:t>付油</w:t>
      </w:r>
      <w:r w:rsidR="008A7E25">
        <w:rPr>
          <w:rFonts w:ascii="黑体" w:eastAsia="黑体" w:hint="eastAsia"/>
        </w:rPr>
        <w:t>/收油</w:t>
      </w:r>
      <w:r w:rsidR="00E51A59" w:rsidRPr="00E51A59">
        <w:rPr>
          <w:rFonts w:ascii="黑体" w:eastAsia="黑体" w:hint="eastAsia"/>
        </w:rPr>
        <w:t>反馈并交给retail</w:t>
      </w:r>
    </w:p>
    <w:p w:rsidR="007A0324" w:rsidRDefault="007A0324" w:rsidP="00B265D4">
      <w:pPr>
        <w:pStyle w:val="18"/>
        <w:rPr>
          <w:rFonts w:ascii="黑体" w:eastAsia="黑体"/>
        </w:rPr>
      </w:pPr>
    </w:p>
    <w:p w:rsidR="007A0324" w:rsidRPr="00DC029C" w:rsidRDefault="007A0324" w:rsidP="00B265D4">
      <w:pPr>
        <w:pStyle w:val="18"/>
        <w:rPr>
          <w:rFonts w:ascii="黑体" w:eastAsia="黑体"/>
        </w:rPr>
      </w:pPr>
    </w:p>
    <w:p w:rsidR="007A0324" w:rsidRDefault="007A0324" w:rsidP="00B265D4">
      <w:pPr>
        <w:pStyle w:val="18"/>
        <w:rPr>
          <w:rFonts w:ascii="黑体" w:eastAsia="黑体"/>
        </w:rPr>
      </w:pPr>
    </w:p>
    <w:p w:rsidR="007A0324" w:rsidRDefault="007A0324" w:rsidP="00B265D4">
      <w:pPr>
        <w:pStyle w:val="18"/>
        <w:rPr>
          <w:rFonts w:ascii="黑体" w:eastAsia="黑体"/>
        </w:rPr>
      </w:pPr>
    </w:p>
    <w:p w:rsidR="00635E56" w:rsidRPr="008707B8" w:rsidRDefault="00635E56" w:rsidP="00B265D4">
      <w:pPr>
        <w:pStyle w:val="18"/>
        <w:rPr>
          <w:rFonts w:ascii="黑体" w:eastAsia="黑体"/>
        </w:rPr>
      </w:pPr>
      <w:r w:rsidRPr="008707B8">
        <w:rPr>
          <w:rFonts w:ascii="黑体" w:eastAsia="黑体" w:hint="eastAsia"/>
        </w:rPr>
        <w:t>中国石油规划总院</w:t>
      </w:r>
    </w:p>
    <w:p w:rsidR="00A210DF" w:rsidRPr="004B0584" w:rsidRDefault="00635E56" w:rsidP="00B265D4">
      <w:pPr>
        <w:jc w:val="center"/>
        <w:rPr>
          <w:sz w:val="32"/>
          <w:szCs w:val="32"/>
        </w:rPr>
      </w:pPr>
      <w:r w:rsidRPr="00010F54">
        <w:rPr>
          <w:sz w:val="32"/>
          <w:szCs w:val="32"/>
        </w:rPr>
        <w:fldChar w:fldCharType="begin"/>
      </w:r>
      <w:r w:rsidRPr="00010F54">
        <w:rPr>
          <w:sz w:val="32"/>
          <w:szCs w:val="32"/>
        </w:rPr>
        <w:instrText xml:space="preserve"> DATE \@ "yyyy</w:instrText>
      </w:r>
      <w:r w:rsidRPr="00010F54">
        <w:rPr>
          <w:rFonts w:hint="eastAsia"/>
          <w:sz w:val="32"/>
          <w:szCs w:val="32"/>
        </w:rPr>
        <w:instrText>年</w:instrText>
      </w:r>
      <w:r w:rsidRPr="00010F54">
        <w:rPr>
          <w:sz w:val="32"/>
          <w:szCs w:val="32"/>
        </w:rPr>
        <w:instrText>M</w:instrText>
      </w:r>
      <w:r w:rsidRPr="00010F54">
        <w:rPr>
          <w:rFonts w:hint="eastAsia"/>
          <w:sz w:val="32"/>
          <w:szCs w:val="32"/>
        </w:rPr>
        <w:instrText>月</w:instrText>
      </w:r>
      <w:r w:rsidRPr="00010F54">
        <w:rPr>
          <w:sz w:val="32"/>
          <w:szCs w:val="32"/>
        </w:rPr>
        <w:instrText xml:space="preserve">" \* MERGEFORMAT </w:instrText>
      </w:r>
      <w:r w:rsidRPr="00010F54">
        <w:rPr>
          <w:sz w:val="32"/>
          <w:szCs w:val="32"/>
        </w:rPr>
        <w:fldChar w:fldCharType="separate"/>
      </w:r>
      <w:r w:rsidR="00B0340A">
        <w:rPr>
          <w:rFonts w:hint="eastAsia"/>
          <w:noProof/>
          <w:sz w:val="32"/>
          <w:szCs w:val="32"/>
        </w:rPr>
        <w:t>2016年1月</w:t>
      </w:r>
      <w:r w:rsidRPr="00010F54">
        <w:rPr>
          <w:sz w:val="32"/>
          <w:szCs w:val="32"/>
        </w:rPr>
        <w:fldChar w:fldCharType="end"/>
      </w:r>
    </w:p>
    <w:p w:rsidR="00206F06" w:rsidRDefault="00B75074" w:rsidP="00206F06">
      <w:pPr>
        <w:autoSpaceDE w:val="0"/>
        <w:autoSpaceDN w:val="0"/>
        <w:rPr>
          <w:rFonts w:hAnsi="宋体"/>
          <w:color w:val="0070C0"/>
          <w:sz w:val="32"/>
        </w:rPr>
      </w:pPr>
      <w:r w:rsidRPr="00226009">
        <w:rPr>
          <w:rFonts w:hAnsi="宋体" w:hint="eastAsia"/>
          <w:color w:val="0070C0"/>
          <w:sz w:val="32"/>
        </w:rPr>
        <w:t xml:space="preserve">  </w:t>
      </w:r>
    </w:p>
    <w:tbl>
      <w:tblPr>
        <w:tblW w:w="0pt" w:type="dxa"/>
        <w:tblBorders>
          <w:top w:val="single" w:sz="12" w:space="0" w:color="A6A6A6"/>
          <w:start w:val="single" w:sz="12" w:space="0" w:color="A6A6A6"/>
          <w:bottom w:val="single" w:sz="12" w:space="0" w:color="A6A6A6"/>
          <w:end w:val="single" w:sz="12" w:space="0" w:color="A6A6A6"/>
          <w:insideH w:val="single" w:sz="6" w:space="0" w:color="A6A6A6"/>
          <w:insideV w:val="single" w:sz="6" w:space="0" w:color="A6A6A6"/>
        </w:tblBorders>
        <w:tblLook w:firstRow="1" w:lastRow="0" w:firstColumn="1" w:lastColumn="0" w:noHBand="0" w:noVBand="1"/>
      </w:tblPr>
      <w:tblGrid>
        <w:gridCol w:w="1083"/>
        <w:gridCol w:w="1254"/>
        <w:gridCol w:w="1844"/>
        <w:gridCol w:w="4860"/>
      </w:tblGrid>
      <w:tr w:rsidR="00C45172" w:rsidRPr="00D62F4E" w:rsidTr="00F72A58">
        <w:tc>
          <w:tcPr>
            <w:tcW w:w="452.05pt" w:type="dxa"/>
            <w:gridSpan w:val="4"/>
            <w:shd w:val="clear" w:color="auto" w:fill="EDEDED"/>
          </w:tcPr>
          <w:p w:rsidR="00C45172" w:rsidRPr="00E1228D" w:rsidRDefault="004174BC" w:rsidP="00E1228D">
            <w:pPr>
              <w:rPr>
                <w:b/>
                <w:color w:val="000000"/>
                <w:sz w:val="22"/>
                <w:szCs w:val="22"/>
              </w:rPr>
            </w:pPr>
            <w:r w:rsidRPr="00E1228D">
              <w:rPr>
                <w:rFonts w:hint="eastAsia"/>
                <w:b/>
                <w:color w:val="000000"/>
                <w:sz w:val="22"/>
                <w:szCs w:val="22"/>
              </w:rPr>
              <w:lastRenderedPageBreak/>
              <w:t>文档版本履历</w:t>
            </w:r>
          </w:p>
        </w:tc>
      </w:tr>
      <w:tr w:rsidR="00C45172" w:rsidRPr="00D62F4E" w:rsidTr="00F72A58">
        <w:tc>
          <w:tcPr>
            <w:tcW w:w="54.15pt" w:type="dxa"/>
            <w:tcBorders>
              <w:top w:val="single" w:sz="8" w:space="0" w:color="A6A6A6"/>
              <w:bottom w:val="single" w:sz="4" w:space="0" w:color="A6A6A6"/>
              <w:end w:val="single" w:sz="4" w:space="0" w:color="A6A6A6"/>
            </w:tcBorders>
            <w:shd w:val="clear" w:color="auto" w:fill="F2F2F2"/>
          </w:tcPr>
          <w:p w:rsidR="00C45172" w:rsidRPr="00E1228D" w:rsidRDefault="00C45172" w:rsidP="00E1228D">
            <w:pPr>
              <w:rPr>
                <w:color w:val="000000"/>
                <w:sz w:val="22"/>
                <w:szCs w:val="22"/>
              </w:rPr>
            </w:pPr>
            <w:r w:rsidRPr="00E1228D">
              <w:rPr>
                <w:rFonts w:hint="eastAsia"/>
                <w:color w:val="000000"/>
                <w:sz w:val="22"/>
                <w:szCs w:val="22"/>
              </w:rPr>
              <w:t>版本号</w:t>
            </w:r>
          </w:p>
        </w:tc>
        <w:tc>
          <w:tcPr>
            <w:tcW w:w="62.70pt" w:type="dxa"/>
            <w:tcBorders>
              <w:top w:val="single" w:sz="8" w:space="0" w:color="A6A6A6"/>
              <w:start w:val="single" w:sz="4" w:space="0" w:color="A6A6A6"/>
              <w:bottom w:val="single" w:sz="8" w:space="0" w:color="A6A6A6"/>
              <w:end w:val="single" w:sz="4" w:space="0" w:color="A6A6A6"/>
            </w:tcBorders>
            <w:shd w:val="clear" w:color="auto" w:fill="F2F2F2"/>
          </w:tcPr>
          <w:p w:rsidR="00C45172" w:rsidRPr="00E1228D" w:rsidRDefault="00C45172" w:rsidP="00E1228D">
            <w:pPr>
              <w:rPr>
                <w:color w:val="000000"/>
                <w:sz w:val="22"/>
                <w:szCs w:val="22"/>
              </w:rPr>
            </w:pPr>
            <w:r w:rsidRPr="00E1228D">
              <w:rPr>
                <w:rFonts w:hint="eastAsia"/>
                <w:color w:val="000000"/>
                <w:sz w:val="22"/>
                <w:szCs w:val="22"/>
              </w:rPr>
              <w:t>日期</w:t>
            </w:r>
          </w:p>
        </w:tc>
        <w:tc>
          <w:tcPr>
            <w:tcW w:w="92.20pt" w:type="dxa"/>
            <w:tcBorders>
              <w:top w:val="single" w:sz="8" w:space="0" w:color="A6A6A6"/>
              <w:start w:val="single" w:sz="4" w:space="0" w:color="A6A6A6"/>
              <w:bottom w:val="single" w:sz="8" w:space="0" w:color="A6A6A6"/>
              <w:end w:val="single" w:sz="4" w:space="0" w:color="A6A6A6"/>
            </w:tcBorders>
            <w:shd w:val="clear" w:color="auto" w:fill="F2F2F2"/>
          </w:tcPr>
          <w:p w:rsidR="00C45172" w:rsidRPr="00E1228D" w:rsidRDefault="00C45172" w:rsidP="00E1228D">
            <w:pPr>
              <w:rPr>
                <w:color w:val="000000"/>
                <w:sz w:val="22"/>
                <w:szCs w:val="22"/>
              </w:rPr>
            </w:pPr>
            <w:r w:rsidRPr="00E1228D">
              <w:rPr>
                <w:rFonts w:hint="eastAsia"/>
                <w:color w:val="000000"/>
                <w:sz w:val="22"/>
                <w:szCs w:val="22"/>
              </w:rPr>
              <w:t>作者</w:t>
            </w:r>
          </w:p>
        </w:tc>
        <w:tc>
          <w:tcPr>
            <w:tcW w:w="243pt" w:type="dxa"/>
            <w:tcBorders>
              <w:top w:val="single" w:sz="8" w:space="0" w:color="A6A6A6"/>
              <w:start w:val="single" w:sz="4" w:space="0" w:color="A6A6A6"/>
              <w:bottom w:val="single" w:sz="8" w:space="0" w:color="A6A6A6"/>
            </w:tcBorders>
            <w:shd w:val="clear" w:color="auto" w:fill="F2F2F2"/>
          </w:tcPr>
          <w:p w:rsidR="00C45172" w:rsidRPr="00E1228D" w:rsidRDefault="00C45172" w:rsidP="00E1228D">
            <w:pPr>
              <w:rPr>
                <w:color w:val="000000"/>
                <w:sz w:val="22"/>
                <w:szCs w:val="22"/>
              </w:rPr>
            </w:pPr>
            <w:r w:rsidRPr="00E1228D">
              <w:rPr>
                <w:rFonts w:hint="eastAsia"/>
                <w:color w:val="000000"/>
                <w:sz w:val="22"/>
                <w:szCs w:val="22"/>
              </w:rPr>
              <w:t>更新描述</w:t>
            </w:r>
          </w:p>
        </w:tc>
      </w:tr>
      <w:tr w:rsidR="00C45172" w:rsidRPr="00D62F4E" w:rsidTr="00F72A58">
        <w:tc>
          <w:tcPr>
            <w:tcW w:w="54.15pt" w:type="dxa"/>
            <w:tcBorders>
              <w:top w:val="single" w:sz="4" w:space="0" w:color="A6A6A6"/>
              <w:bottom w:val="single" w:sz="8" w:space="0" w:color="A6A6A6"/>
              <w:end w:val="single" w:sz="4" w:space="0" w:color="A6A6A6"/>
            </w:tcBorders>
            <w:shd w:val="clear" w:color="auto" w:fill="FFFFFF"/>
          </w:tcPr>
          <w:p w:rsidR="00C45172" w:rsidRPr="004109B2" w:rsidRDefault="004174BC" w:rsidP="009A0BC6">
            <w:pPr>
              <w:jc w:val="start"/>
              <w:rPr>
                <w:sz w:val="21"/>
                <w:szCs w:val="21"/>
              </w:rPr>
            </w:pPr>
            <w:r w:rsidRPr="004109B2">
              <w:rPr>
                <w:rFonts w:hint="eastAsia"/>
                <w:sz w:val="21"/>
                <w:szCs w:val="21"/>
              </w:rPr>
              <w:t>V</w:t>
            </w:r>
            <w:r w:rsidRPr="004109B2">
              <w:rPr>
                <w:sz w:val="21"/>
                <w:szCs w:val="21"/>
              </w:rPr>
              <w:t>1.0</w:t>
            </w:r>
          </w:p>
        </w:tc>
        <w:tc>
          <w:tcPr>
            <w:tcW w:w="62.7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F72A58" w:rsidP="00D86B06">
            <w:pPr>
              <w:jc w:val="start"/>
              <w:rPr>
                <w:sz w:val="21"/>
                <w:szCs w:val="21"/>
              </w:rPr>
            </w:pPr>
            <w:r>
              <w:rPr>
                <w:rFonts w:hint="eastAsia"/>
                <w:sz w:val="21"/>
                <w:szCs w:val="21"/>
              </w:rPr>
              <w:t>2016-1-20</w:t>
            </w:r>
          </w:p>
        </w:tc>
        <w:tc>
          <w:tcPr>
            <w:tcW w:w="92.2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F72A58" w:rsidP="004109B2">
            <w:pPr>
              <w:jc w:val="start"/>
              <w:rPr>
                <w:sz w:val="21"/>
                <w:szCs w:val="21"/>
              </w:rPr>
            </w:pPr>
            <w:r>
              <w:rPr>
                <w:rFonts w:hint="eastAsia"/>
                <w:sz w:val="21"/>
                <w:szCs w:val="21"/>
              </w:rPr>
              <w:t>孙华磊</w:t>
            </w:r>
          </w:p>
        </w:tc>
        <w:tc>
          <w:tcPr>
            <w:tcW w:w="243pt" w:type="dxa"/>
            <w:tcBorders>
              <w:top w:val="single" w:sz="8" w:space="0" w:color="A6A6A6"/>
              <w:start w:val="single" w:sz="4" w:space="0" w:color="A6A6A6"/>
              <w:bottom w:val="single" w:sz="8" w:space="0" w:color="A6A6A6"/>
            </w:tcBorders>
            <w:shd w:val="clear" w:color="auto" w:fill="FFFFFF"/>
          </w:tcPr>
          <w:p w:rsidR="00C45172" w:rsidRPr="004109B2" w:rsidRDefault="00BC7D21" w:rsidP="004109B2">
            <w:pPr>
              <w:jc w:val="start"/>
              <w:rPr>
                <w:sz w:val="21"/>
                <w:szCs w:val="21"/>
              </w:rPr>
            </w:pPr>
            <w:r>
              <w:rPr>
                <w:rFonts w:hint="eastAsia"/>
                <w:sz w:val="21"/>
                <w:szCs w:val="21"/>
              </w:rPr>
              <w:t>新建</w:t>
            </w:r>
          </w:p>
        </w:tc>
      </w:tr>
      <w:tr w:rsidR="00C45172" w:rsidRPr="00D62F4E" w:rsidTr="00F72A58">
        <w:tc>
          <w:tcPr>
            <w:tcW w:w="54.15pt" w:type="dxa"/>
            <w:tcBorders>
              <w:top w:val="single" w:sz="8"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62.7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92.2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243pt" w:type="dxa"/>
            <w:tcBorders>
              <w:top w:val="single" w:sz="8" w:space="0" w:color="A6A6A6"/>
              <w:start w:val="single" w:sz="4" w:space="0" w:color="A6A6A6"/>
              <w:bottom w:val="single" w:sz="8" w:space="0" w:color="A6A6A6"/>
            </w:tcBorders>
            <w:shd w:val="clear" w:color="auto" w:fill="FFFFFF"/>
          </w:tcPr>
          <w:p w:rsidR="00C45172" w:rsidRPr="004109B2" w:rsidRDefault="00C45172" w:rsidP="004109B2">
            <w:pPr>
              <w:jc w:val="start"/>
              <w:rPr>
                <w:sz w:val="21"/>
                <w:szCs w:val="21"/>
              </w:rPr>
            </w:pPr>
          </w:p>
        </w:tc>
      </w:tr>
      <w:tr w:rsidR="00C45172" w:rsidRPr="00D62F4E" w:rsidTr="00F72A58">
        <w:tc>
          <w:tcPr>
            <w:tcW w:w="54.15pt" w:type="dxa"/>
            <w:tcBorders>
              <w:top w:val="single" w:sz="8"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62.7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92.2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243pt" w:type="dxa"/>
            <w:tcBorders>
              <w:top w:val="single" w:sz="8" w:space="0" w:color="A6A6A6"/>
              <w:start w:val="single" w:sz="4" w:space="0" w:color="A6A6A6"/>
              <w:bottom w:val="single" w:sz="8" w:space="0" w:color="A6A6A6"/>
            </w:tcBorders>
            <w:shd w:val="clear" w:color="auto" w:fill="FFFFFF"/>
          </w:tcPr>
          <w:p w:rsidR="00C45172" w:rsidRPr="004109B2" w:rsidRDefault="00C45172" w:rsidP="004109B2">
            <w:pPr>
              <w:jc w:val="start"/>
              <w:rPr>
                <w:sz w:val="21"/>
                <w:szCs w:val="21"/>
              </w:rPr>
            </w:pPr>
          </w:p>
        </w:tc>
      </w:tr>
      <w:tr w:rsidR="00C45172" w:rsidRPr="00D62F4E" w:rsidTr="00F72A58">
        <w:tc>
          <w:tcPr>
            <w:tcW w:w="54.15pt" w:type="dxa"/>
            <w:tcBorders>
              <w:top w:val="single" w:sz="8"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62.7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92.2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243pt" w:type="dxa"/>
            <w:tcBorders>
              <w:top w:val="single" w:sz="8" w:space="0" w:color="A6A6A6"/>
              <w:start w:val="single" w:sz="4" w:space="0" w:color="A6A6A6"/>
              <w:bottom w:val="single" w:sz="8" w:space="0" w:color="A6A6A6"/>
            </w:tcBorders>
            <w:shd w:val="clear" w:color="auto" w:fill="FFFFFF"/>
          </w:tcPr>
          <w:p w:rsidR="00C45172" w:rsidRPr="004109B2" w:rsidRDefault="00C45172" w:rsidP="004109B2">
            <w:pPr>
              <w:jc w:val="start"/>
              <w:rPr>
                <w:sz w:val="21"/>
                <w:szCs w:val="21"/>
              </w:rPr>
            </w:pPr>
          </w:p>
        </w:tc>
      </w:tr>
      <w:tr w:rsidR="00C45172" w:rsidRPr="00D62F4E" w:rsidTr="00F72A58">
        <w:tc>
          <w:tcPr>
            <w:tcW w:w="54.15pt" w:type="dxa"/>
            <w:tcBorders>
              <w:top w:val="single" w:sz="8"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62.7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92.2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243pt" w:type="dxa"/>
            <w:tcBorders>
              <w:top w:val="single" w:sz="8" w:space="0" w:color="A6A6A6"/>
              <w:start w:val="single" w:sz="4" w:space="0" w:color="A6A6A6"/>
              <w:bottom w:val="single" w:sz="8" w:space="0" w:color="A6A6A6"/>
            </w:tcBorders>
            <w:shd w:val="clear" w:color="auto" w:fill="FFFFFF"/>
          </w:tcPr>
          <w:p w:rsidR="00C45172" w:rsidRPr="004109B2" w:rsidRDefault="00C45172" w:rsidP="004109B2">
            <w:pPr>
              <w:jc w:val="start"/>
              <w:rPr>
                <w:sz w:val="21"/>
                <w:szCs w:val="21"/>
              </w:rPr>
            </w:pPr>
          </w:p>
        </w:tc>
      </w:tr>
      <w:tr w:rsidR="00C45172" w:rsidRPr="00D62F4E" w:rsidTr="00F72A58">
        <w:tc>
          <w:tcPr>
            <w:tcW w:w="54.15pt" w:type="dxa"/>
            <w:tcBorders>
              <w:top w:val="single" w:sz="8"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62.7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92.2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243pt" w:type="dxa"/>
            <w:tcBorders>
              <w:top w:val="single" w:sz="8" w:space="0" w:color="A6A6A6"/>
              <w:start w:val="single" w:sz="4" w:space="0" w:color="A6A6A6"/>
              <w:bottom w:val="single" w:sz="8" w:space="0" w:color="A6A6A6"/>
            </w:tcBorders>
            <w:shd w:val="clear" w:color="auto" w:fill="FFFFFF"/>
          </w:tcPr>
          <w:p w:rsidR="00C45172" w:rsidRPr="004109B2" w:rsidRDefault="00C45172" w:rsidP="004109B2">
            <w:pPr>
              <w:jc w:val="start"/>
              <w:rPr>
                <w:sz w:val="21"/>
                <w:szCs w:val="21"/>
              </w:rPr>
            </w:pPr>
          </w:p>
        </w:tc>
      </w:tr>
      <w:tr w:rsidR="00C45172" w:rsidRPr="00D62F4E" w:rsidTr="00F72A58">
        <w:tc>
          <w:tcPr>
            <w:tcW w:w="54.15pt" w:type="dxa"/>
            <w:tcBorders>
              <w:top w:val="single" w:sz="8"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62.7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92.2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243pt" w:type="dxa"/>
            <w:tcBorders>
              <w:top w:val="single" w:sz="8" w:space="0" w:color="A6A6A6"/>
              <w:start w:val="single" w:sz="4" w:space="0" w:color="A6A6A6"/>
              <w:bottom w:val="single" w:sz="8" w:space="0" w:color="A6A6A6"/>
            </w:tcBorders>
            <w:shd w:val="clear" w:color="auto" w:fill="FFFFFF"/>
          </w:tcPr>
          <w:p w:rsidR="00C45172" w:rsidRPr="004109B2" w:rsidRDefault="00C45172" w:rsidP="004109B2">
            <w:pPr>
              <w:jc w:val="start"/>
              <w:rPr>
                <w:sz w:val="21"/>
                <w:szCs w:val="21"/>
              </w:rPr>
            </w:pPr>
          </w:p>
        </w:tc>
      </w:tr>
      <w:tr w:rsidR="00C45172" w:rsidRPr="00D62F4E" w:rsidTr="00F72A58">
        <w:tc>
          <w:tcPr>
            <w:tcW w:w="54.15pt" w:type="dxa"/>
            <w:tcBorders>
              <w:top w:val="single" w:sz="8"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62.7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92.2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243pt" w:type="dxa"/>
            <w:tcBorders>
              <w:top w:val="single" w:sz="8" w:space="0" w:color="A6A6A6"/>
              <w:start w:val="single" w:sz="4" w:space="0" w:color="A6A6A6"/>
              <w:bottom w:val="single" w:sz="8" w:space="0" w:color="A6A6A6"/>
            </w:tcBorders>
            <w:shd w:val="clear" w:color="auto" w:fill="FFFFFF"/>
          </w:tcPr>
          <w:p w:rsidR="00C45172" w:rsidRPr="004109B2" w:rsidRDefault="00C45172" w:rsidP="004109B2">
            <w:pPr>
              <w:jc w:val="start"/>
              <w:rPr>
                <w:sz w:val="21"/>
                <w:szCs w:val="21"/>
              </w:rPr>
            </w:pPr>
          </w:p>
        </w:tc>
      </w:tr>
      <w:tr w:rsidR="00C45172" w:rsidRPr="00D62F4E" w:rsidTr="00F72A58">
        <w:tc>
          <w:tcPr>
            <w:tcW w:w="54.15pt" w:type="dxa"/>
            <w:tcBorders>
              <w:top w:val="single" w:sz="8"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62.7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92.2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243pt" w:type="dxa"/>
            <w:tcBorders>
              <w:top w:val="single" w:sz="8" w:space="0" w:color="A6A6A6"/>
              <w:start w:val="single" w:sz="4" w:space="0" w:color="A6A6A6"/>
              <w:bottom w:val="single" w:sz="8" w:space="0" w:color="A6A6A6"/>
            </w:tcBorders>
            <w:shd w:val="clear" w:color="auto" w:fill="FFFFFF"/>
          </w:tcPr>
          <w:p w:rsidR="00C45172" w:rsidRPr="004109B2" w:rsidRDefault="00C45172" w:rsidP="004109B2">
            <w:pPr>
              <w:jc w:val="start"/>
              <w:rPr>
                <w:sz w:val="21"/>
                <w:szCs w:val="21"/>
              </w:rPr>
            </w:pPr>
          </w:p>
        </w:tc>
      </w:tr>
      <w:tr w:rsidR="00C45172" w:rsidRPr="00D62F4E" w:rsidTr="00F72A58">
        <w:tc>
          <w:tcPr>
            <w:tcW w:w="54.15pt" w:type="dxa"/>
            <w:tcBorders>
              <w:top w:val="single" w:sz="8"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62.7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92.2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243pt" w:type="dxa"/>
            <w:tcBorders>
              <w:top w:val="single" w:sz="8" w:space="0" w:color="A6A6A6"/>
              <w:start w:val="single" w:sz="4" w:space="0" w:color="A6A6A6"/>
              <w:bottom w:val="single" w:sz="8" w:space="0" w:color="A6A6A6"/>
            </w:tcBorders>
            <w:shd w:val="clear" w:color="auto" w:fill="FFFFFF"/>
          </w:tcPr>
          <w:p w:rsidR="00C45172" w:rsidRPr="004109B2" w:rsidRDefault="00C45172" w:rsidP="004109B2">
            <w:pPr>
              <w:jc w:val="start"/>
              <w:rPr>
                <w:sz w:val="21"/>
                <w:szCs w:val="21"/>
              </w:rPr>
            </w:pPr>
          </w:p>
        </w:tc>
      </w:tr>
    </w:tbl>
    <w:p w:rsidR="00C45172" w:rsidRDefault="00C45172" w:rsidP="00206F06">
      <w:pPr>
        <w:autoSpaceDE w:val="0"/>
        <w:autoSpaceDN w:val="0"/>
        <w:rPr>
          <w:rFonts w:hAnsi="宋体"/>
          <w:color w:val="0070C0"/>
          <w:sz w:val="32"/>
        </w:rPr>
      </w:pPr>
    </w:p>
    <w:tbl>
      <w:tblPr>
        <w:tblW w:w="0pt" w:type="dxa"/>
        <w:tblBorders>
          <w:top w:val="single" w:sz="12" w:space="0" w:color="A6A6A6"/>
          <w:start w:val="single" w:sz="12" w:space="0" w:color="A6A6A6"/>
          <w:bottom w:val="single" w:sz="12" w:space="0" w:color="A6A6A6"/>
          <w:end w:val="single" w:sz="12" w:space="0" w:color="A6A6A6"/>
          <w:insideH w:val="single" w:sz="6" w:space="0" w:color="A6A6A6"/>
          <w:insideV w:val="single" w:sz="6" w:space="0" w:color="A6A6A6"/>
        </w:tblBorders>
        <w:tblLook w:firstRow="1" w:lastRow="0" w:firstColumn="1" w:lastColumn="0" w:noHBand="0" w:noVBand="1"/>
      </w:tblPr>
      <w:tblGrid>
        <w:gridCol w:w="1077"/>
        <w:gridCol w:w="1233"/>
        <w:gridCol w:w="1146"/>
        <w:gridCol w:w="1088"/>
        <w:gridCol w:w="1001"/>
        <w:gridCol w:w="1349"/>
        <w:gridCol w:w="2147"/>
      </w:tblGrid>
      <w:tr w:rsidR="00C45172" w:rsidRPr="00D62F4E" w:rsidTr="00E1228D">
        <w:tc>
          <w:tcPr>
            <w:tcW w:w="462.15pt" w:type="dxa"/>
            <w:gridSpan w:val="7"/>
            <w:shd w:val="clear" w:color="auto" w:fill="EDEDED"/>
          </w:tcPr>
          <w:p w:rsidR="00C45172" w:rsidRPr="00E1228D" w:rsidRDefault="00C45172" w:rsidP="00E1228D">
            <w:pPr>
              <w:rPr>
                <w:b/>
                <w:color w:val="000000"/>
                <w:sz w:val="22"/>
                <w:szCs w:val="22"/>
              </w:rPr>
            </w:pPr>
            <w:r w:rsidRPr="00E1228D">
              <w:rPr>
                <w:rFonts w:hint="eastAsia"/>
                <w:b/>
                <w:color w:val="000000"/>
                <w:sz w:val="22"/>
                <w:szCs w:val="22"/>
              </w:rPr>
              <w:t>文档审核历史</w:t>
            </w:r>
          </w:p>
        </w:tc>
      </w:tr>
      <w:tr w:rsidR="00C45172" w:rsidRPr="00D62F4E" w:rsidTr="00E1228D">
        <w:tc>
          <w:tcPr>
            <w:tcW w:w="54.90pt" w:type="dxa"/>
            <w:tcBorders>
              <w:top w:val="single" w:sz="8" w:space="0" w:color="A6A6A6"/>
              <w:bottom w:val="single" w:sz="4" w:space="0" w:color="A6A6A6"/>
              <w:end w:val="single" w:sz="4" w:space="0" w:color="A6A6A6"/>
            </w:tcBorders>
            <w:shd w:val="clear" w:color="auto" w:fill="F2F2F2"/>
          </w:tcPr>
          <w:p w:rsidR="00C45172" w:rsidRPr="00E1228D" w:rsidRDefault="00C45172" w:rsidP="00E1228D">
            <w:pPr>
              <w:rPr>
                <w:color w:val="000000"/>
                <w:sz w:val="22"/>
                <w:szCs w:val="22"/>
              </w:rPr>
            </w:pPr>
            <w:r w:rsidRPr="00E1228D">
              <w:rPr>
                <w:rFonts w:hint="eastAsia"/>
                <w:color w:val="000000"/>
                <w:sz w:val="22"/>
                <w:szCs w:val="22"/>
              </w:rPr>
              <w:t>版本号</w:t>
            </w:r>
          </w:p>
        </w:tc>
        <w:tc>
          <w:tcPr>
            <w:tcW w:w="63pt" w:type="dxa"/>
            <w:tcBorders>
              <w:top w:val="single" w:sz="8" w:space="0" w:color="A6A6A6"/>
              <w:start w:val="single" w:sz="4" w:space="0" w:color="A6A6A6"/>
              <w:bottom w:val="single" w:sz="8" w:space="0" w:color="A6A6A6"/>
              <w:end w:val="single" w:sz="4" w:space="0" w:color="A6A6A6"/>
            </w:tcBorders>
            <w:shd w:val="clear" w:color="auto" w:fill="F2F2F2"/>
          </w:tcPr>
          <w:p w:rsidR="00C45172" w:rsidRPr="00E1228D" w:rsidRDefault="00C45172" w:rsidP="00E1228D">
            <w:pPr>
              <w:rPr>
                <w:color w:val="000000"/>
                <w:sz w:val="22"/>
                <w:szCs w:val="22"/>
              </w:rPr>
            </w:pPr>
            <w:r w:rsidRPr="00E1228D">
              <w:rPr>
                <w:rFonts w:hint="eastAsia"/>
                <w:color w:val="000000"/>
                <w:sz w:val="22"/>
                <w:szCs w:val="22"/>
              </w:rPr>
              <w:t>评估日期</w:t>
            </w:r>
          </w:p>
        </w:tc>
        <w:tc>
          <w:tcPr>
            <w:tcW w:w="58.50pt" w:type="dxa"/>
            <w:tcBorders>
              <w:top w:val="single" w:sz="8" w:space="0" w:color="A6A6A6"/>
              <w:start w:val="single" w:sz="4" w:space="0" w:color="A6A6A6"/>
              <w:bottom w:val="single" w:sz="8" w:space="0" w:color="A6A6A6"/>
              <w:end w:val="single" w:sz="4" w:space="0" w:color="A6A6A6"/>
            </w:tcBorders>
            <w:shd w:val="clear" w:color="auto" w:fill="F2F2F2"/>
          </w:tcPr>
          <w:p w:rsidR="00C45172" w:rsidRPr="00E1228D" w:rsidRDefault="00C45172" w:rsidP="00E1228D">
            <w:pPr>
              <w:rPr>
                <w:color w:val="000000"/>
                <w:sz w:val="22"/>
                <w:szCs w:val="22"/>
              </w:rPr>
            </w:pPr>
            <w:r w:rsidRPr="00E1228D">
              <w:rPr>
                <w:rFonts w:hint="eastAsia"/>
                <w:color w:val="000000"/>
                <w:sz w:val="22"/>
                <w:szCs w:val="22"/>
              </w:rPr>
              <w:t>评估人</w:t>
            </w:r>
          </w:p>
        </w:tc>
        <w:tc>
          <w:tcPr>
            <w:tcW w:w="55.50pt" w:type="dxa"/>
            <w:tcBorders>
              <w:top w:val="single" w:sz="8" w:space="0" w:color="A6A6A6"/>
              <w:start w:val="single" w:sz="4" w:space="0" w:color="A6A6A6"/>
              <w:bottom w:val="single" w:sz="8" w:space="0" w:color="A6A6A6"/>
              <w:end w:val="single" w:sz="4" w:space="0" w:color="A6A6A6"/>
            </w:tcBorders>
            <w:shd w:val="clear" w:color="auto" w:fill="F2F2F2"/>
          </w:tcPr>
          <w:p w:rsidR="00C45172" w:rsidRPr="00E1228D" w:rsidRDefault="00C45172" w:rsidP="00E1228D">
            <w:pPr>
              <w:rPr>
                <w:color w:val="000000"/>
                <w:sz w:val="22"/>
                <w:szCs w:val="22"/>
              </w:rPr>
            </w:pPr>
            <w:r w:rsidRPr="00E1228D">
              <w:rPr>
                <w:rFonts w:hint="eastAsia"/>
                <w:color w:val="000000"/>
                <w:sz w:val="22"/>
                <w:szCs w:val="22"/>
              </w:rPr>
              <w:t>签核日期</w:t>
            </w:r>
          </w:p>
        </w:tc>
        <w:tc>
          <w:tcPr>
            <w:tcW w:w="51pt" w:type="dxa"/>
            <w:tcBorders>
              <w:top w:val="single" w:sz="8" w:space="0" w:color="A6A6A6"/>
              <w:start w:val="single" w:sz="4" w:space="0" w:color="A6A6A6"/>
              <w:bottom w:val="single" w:sz="8" w:space="0" w:color="A6A6A6"/>
              <w:end w:val="single" w:sz="4" w:space="0" w:color="A6A6A6"/>
            </w:tcBorders>
            <w:shd w:val="clear" w:color="auto" w:fill="F2F2F2"/>
          </w:tcPr>
          <w:p w:rsidR="00C45172" w:rsidRPr="00E1228D" w:rsidRDefault="00C45172" w:rsidP="00E1228D">
            <w:pPr>
              <w:rPr>
                <w:color w:val="000000"/>
                <w:sz w:val="22"/>
                <w:szCs w:val="22"/>
              </w:rPr>
            </w:pPr>
            <w:r w:rsidRPr="00E1228D">
              <w:rPr>
                <w:rFonts w:hint="eastAsia"/>
                <w:color w:val="000000"/>
                <w:sz w:val="22"/>
                <w:szCs w:val="22"/>
              </w:rPr>
              <w:t>签核人</w:t>
            </w:r>
          </w:p>
        </w:tc>
        <w:tc>
          <w:tcPr>
            <w:tcW w:w="69pt" w:type="dxa"/>
            <w:tcBorders>
              <w:top w:val="single" w:sz="8" w:space="0" w:color="A6A6A6"/>
              <w:start w:val="single" w:sz="4" w:space="0" w:color="A6A6A6"/>
              <w:bottom w:val="single" w:sz="8" w:space="0" w:color="A6A6A6"/>
              <w:end w:val="single" w:sz="4" w:space="0" w:color="A6A6A6"/>
            </w:tcBorders>
            <w:shd w:val="clear" w:color="auto" w:fill="F2F2F2"/>
          </w:tcPr>
          <w:p w:rsidR="00C45172" w:rsidRPr="00E1228D" w:rsidRDefault="00C45172" w:rsidP="00E1228D">
            <w:pPr>
              <w:rPr>
                <w:color w:val="000000"/>
                <w:sz w:val="22"/>
                <w:szCs w:val="22"/>
              </w:rPr>
            </w:pPr>
            <w:r w:rsidRPr="00E1228D">
              <w:rPr>
                <w:rFonts w:hint="eastAsia"/>
                <w:color w:val="000000"/>
                <w:sz w:val="22"/>
                <w:szCs w:val="22"/>
              </w:rPr>
              <w:t>签核人角色</w:t>
            </w:r>
          </w:p>
        </w:tc>
        <w:tc>
          <w:tcPr>
            <w:tcW w:w="110.25pt" w:type="dxa"/>
            <w:tcBorders>
              <w:top w:val="single" w:sz="8" w:space="0" w:color="A6A6A6"/>
              <w:start w:val="single" w:sz="4" w:space="0" w:color="A6A6A6"/>
              <w:bottom w:val="single" w:sz="8" w:space="0" w:color="A6A6A6"/>
            </w:tcBorders>
            <w:shd w:val="clear" w:color="auto" w:fill="F2F2F2"/>
          </w:tcPr>
          <w:p w:rsidR="00C45172" w:rsidRPr="00E1228D" w:rsidRDefault="00C45172" w:rsidP="00E1228D">
            <w:pPr>
              <w:rPr>
                <w:color w:val="000000"/>
                <w:sz w:val="22"/>
                <w:szCs w:val="22"/>
              </w:rPr>
            </w:pPr>
            <w:r w:rsidRPr="00E1228D">
              <w:rPr>
                <w:rFonts w:hint="eastAsia"/>
                <w:color w:val="000000"/>
                <w:sz w:val="22"/>
                <w:szCs w:val="22"/>
              </w:rPr>
              <w:t>备注</w:t>
            </w:r>
          </w:p>
        </w:tc>
      </w:tr>
      <w:tr w:rsidR="00C45172" w:rsidRPr="00D62F4E" w:rsidTr="00E1228D">
        <w:tc>
          <w:tcPr>
            <w:tcW w:w="54.90pt" w:type="dxa"/>
            <w:tcBorders>
              <w:top w:val="single" w:sz="8"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63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58.5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55.5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51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69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110.25pt" w:type="dxa"/>
            <w:tcBorders>
              <w:top w:val="single" w:sz="8" w:space="0" w:color="A6A6A6"/>
              <w:start w:val="single" w:sz="4" w:space="0" w:color="A6A6A6"/>
              <w:bottom w:val="single" w:sz="8" w:space="0" w:color="A6A6A6"/>
            </w:tcBorders>
            <w:shd w:val="clear" w:color="auto" w:fill="FFFFFF"/>
          </w:tcPr>
          <w:p w:rsidR="00C45172" w:rsidRPr="004109B2" w:rsidRDefault="00C45172" w:rsidP="004109B2">
            <w:pPr>
              <w:jc w:val="start"/>
              <w:rPr>
                <w:sz w:val="21"/>
                <w:szCs w:val="21"/>
              </w:rPr>
            </w:pPr>
          </w:p>
        </w:tc>
      </w:tr>
      <w:tr w:rsidR="00C45172" w:rsidRPr="00D62F4E" w:rsidTr="00E1228D">
        <w:tc>
          <w:tcPr>
            <w:tcW w:w="54.90pt" w:type="dxa"/>
            <w:tcBorders>
              <w:top w:val="single" w:sz="8"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63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58.5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55.5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51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69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110.25pt" w:type="dxa"/>
            <w:tcBorders>
              <w:top w:val="single" w:sz="8" w:space="0" w:color="A6A6A6"/>
              <w:start w:val="single" w:sz="4" w:space="0" w:color="A6A6A6"/>
              <w:bottom w:val="single" w:sz="8" w:space="0" w:color="A6A6A6"/>
            </w:tcBorders>
            <w:shd w:val="clear" w:color="auto" w:fill="FFFFFF"/>
          </w:tcPr>
          <w:p w:rsidR="00C45172" w:rsidRPr="004109B2" w:rsidRDefault="00C45172" w:rsidP="004109B2">
            <w:pPr>
              <w:jc w:val="start"/>
              <w:rPr>
                <w:sz w:val="21"/>
                <w:szCs w:val="21"/>
              </w:rPr>
            </w:pPr>
          </w:p>
        </w:tc>
      </w:tr>
      <w:tr w:rsidR="00C45172" w:rsidRPr="00D62F4E" w:rsidTr="00E1228D">
        <w:tc>
          <w:tcPr>
            <w:tcW w:w="54.90pt" w:type="dxa"/>
            <w:tcBorders>
              <w:top w:val="single" w:sz="8"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63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58.5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55.5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51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69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110.25pt" w:type="dxa"/>
            <w:tcBorders>
              <w:top w:val="single" w:sz="8" w:space="0" w:color="A6A6A6"/>
              <w:start w:val="single" w:sz="4" w:space="0" w:color="A6A6A6"/>
              <w:bottom w:val="single" w:sz="8" w:space="0" w:color="A6A6A6"/>
            </w:tcBorders>
            <w:shd w:val="clear" w:color="auto" w:fill="FFFFFF"/>
          </w:tcPr>
          <w:p w:rsidR="00C45172" w:rsidRPr="004109B2" w:rsidRDefault="00C45172" w:rsidP="004109B2">
            <w:pPr>
              <w:jc w:val="start"/>
              <w:rPr>
                <w:sz w:val="21"/>
                <w:szCs w:val="21"/>
              </w:rPr>
            </w:pPr>
          </w:p>
        </w:tc>
      </w:tr>
      <w:tr w:rsidR="00C45172" w:rsidRPr="00D62F4E" w:rsidTr="00E1228D">
        <w:tc>
          <w:tcPr>
            <w:tcW w:w="54.90pt" w:type="dxa"/>
            <w:tcBorders>
              <w:top w:val="single" w:sz="8"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63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58.5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55.5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51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69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110.25pt" w:type="dxa"/>
            <w:tcBorders>
              <w:top w:val="single" w:sz="8" w:space="0" w:color="A6A6A6"/>
              <w:start w:val="single" w:sz="4" w:space="0" w:color="A6A6A6"/>
              <w:bottom w:val="single" w:sz="8" w:space="0" w:color="A6A6A6"/>
            </w:tcBorders>
            <w:shd w:val="clear" w:color="auto" w:fill="FFFFFF"/>
          </w:tcPr>
          <w:p w:rsidR="00C45172" w:rsidRPr="004109B2" w:rsidRDefault="00C45172" w:rsidP="004109B2">
            <w:pPr>
              <w:jc w:val="start"/>
              <w:rPr>
                <w:sz w:val="21"/>
                <w:szCs w:val="21"/>
              </w:rPr>
            </w:pPr>
          </w:p>
        </w:tc>
      </w:tr>
      <w:tr w:rsidR="00C45172" w:rsidRPr="00D62F4E" w:rsidTr="00E1228D">
        <w:tc>
          <w:tcPr>
            <w:tcW w:w="54.90pt" w:type="dxa"/>
            <w:tcBorders>
              <w:top w:val="single" w:sz="8"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63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58.5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55.5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51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69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110.25pt" w:type="dxa"/>
            <w:tcBorders>
              <w:top w:val="single" w:sz="8" w:space="0" w:color="A6A6A6"/>
              <w:start w:val="single" w:sz="4" w:space="0" w:color="A6A6A6"/>
              <w:bottom w:val="single" w:sz="8" w:space="0" w:color="A6A6A6"/>
            </w:tcBorders>
            <w:shd w:val="clear" w:color="auto" w:fill="FFFFFF"/>
          </w:tcPr>
          <w:p w:rsidR="00C45172" w:rsidRPr="004109B2" w:rsidRDefault="00C45172" w:rsidP="004109B2">
            <w:pPr>
              <w:jc w:val="start"/>
              <w:rPr>
                <w:sz w:val="21"/>
                <w:szCs w:val="21"/>
              </w:rPr>
            </w:pPr>
          </w:p>
        </w:tc>
      </w:tr>
      <w:tr w:rsidR="00C45172" w:rsidRPr="00D62F4E" w:rsidTr="00E1228D">
        <w:tc>
          <w:tcPr>
            <w:tcW w:w="54.90pt" w:type="dxa"/>
            <w:tcBorders>
              <w:top w:val="single" w:sz="8"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63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58.5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55.5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51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69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110.25pt" w:type="dxa"/>
            <w:tcBorders>
              <w:top w:val="single" w:sz="8" w:space="0" w:color="A6A6A6"/>
              <w:start w:val="single" w:sz="4" w:space="0" w:color="A6A6A6"/>
              <w:bottom w:val="single" w:sz="8" w:space="0" w:color="A6A6A6"/>
            </w:tcBorders>
            <w:shd w:val="clear" w:color="auto" w:fill="FFFFFF"/>
          </w:tcPr>
          <w:p w:rsidR="00C45172" w:rsidRPr="004109B2" w:rsidRDefault="00C45172" w:rsidP="004109B2">
            <w:pPr>
              <w:jc w:val="start"/>
              <w:rPr>
                <w:sz w:val="21"/>
                <w:szCs w:val="21"/>
              </w:rPr>
            </w:pPr>
          </w:p>
        </w:tc>
      </w:tr>
      <w:tr w:rsidR="00C45172" w:rsidRPr="00D62F4E" w:rsidTr="00E1228D">
        <w:tc>
          <w:tcPr>
            <w:tcW w:w="54.90pt" w:type="dxa"/>
            <w:tcBorders>
              <w:top w:val="single" w:sz="8"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63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58.5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55.5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51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69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110.25pt" w:type="dxa"/>
            <w:tcBorders>
              <w:top w:val="single" w:sz="8" w:space="0" w:color="A6A6A6"/>
              <w:start w:val="single" w:sz="4" w:space="0" w:color="A6A6A6"/>
              <w:bottom w:val="single" w:sz="8" w:space="0" w:color="A6A6A6"/>
            </w:tcBorders>
            <w:shd w:val="clear" w:color="auto" w:fill="FFFFFF"/>
          </w:tcPr>
          <w:p w:rsidR="00C45172" w:rsidRPr="004109B2" w:rsidRDefault="00C45172" w:rsidP="004109B2">
            <w:pPr>
              <w:jc w:val="start"/>
              <w:rPr>
                <w:sz w:val="21"/>
                <w:szCs w:val="21"/>
              </w:rPr>
            </w:pPr>
          </w:p>
        </w:tc>
      </w:tr>
      <w:tr w:rsidR="00C45172" w:rsidRPr="00D62F4E" w:rsidTr="00E1228D">
        <w:tc>
          <w:tcPr>
            <w:tcW w:w="54.90pt" w:type="dxa"/>
            <w:tcBorders>
              <w:top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63pt" w:type="dxa"/>
            <w:tcBorders>
              <w:top w:val="single" w:sz="8" w:space="0" w:color="A6A6A6"/>
              <w:start w:val="single" w:sz="4" w:space="0" w:color="A6A6A6"/>
              <w:end w:val="single" w:sz="4" w:space="0" w:color="A6A6A6"/>
            </w:tcBorders>
            <w:shd w:val="clear" w:color="auto" w:fill="FFFFFF"/>
          </w:tcPr>
          <w:p w:rsidR="00C45172" w:rsidRPr="004109B2" w:rsidRDefault="00C45172" w:rsidP="004109B2">
            <w:pPr>
              <w:jc w:val="start"/>
              <w:rPr>
                <w:sz w:val="21"/>
                <w:szCs w:val="21"/>
              </w:rPr>
            </w:pPr>
          </w:p>
        </w:tc>
        <w:tc>
          <w:tcPr>
            <w:tcW w:w="58.50pt" w:type="dxa"/>
            <w:tcBorders>
              <w:top w:val="single" w:sz="8" w:space="0" w:color="A6A6A6"/>
              <w:start w:val="single" w:sz="4" w:space="0" w:color="A6A6A6"/>
              <w:end w:val="single" w:sz="4" w:space="0" w:color="A6A6A6"/>
            </w:tcBorders>
            <w:shd w:val="clear" w:color="auto" w:fill="FFFFFF"/>
          </w:tcPr>
          <w:p w:rsidR="00C45172" w:rsidRPr="004109B2" w:rsidRDefault="00C45172" w:rsidP="004109B2">
            <w:pPr>
              <w:jc w:val="start"/>
              <w:rPr>
                <w:sz w:val="21"/>
                <w:szCs w:val="21"/>
              </w:rPr>
            </w:pPr>
          </w:p>
        </w:tc>
        <w:tc>
          <w:tcPr>
            <w:tcW w:w="55.50pt" w:type="dxa"/>
            <w:tcBorders>
              <w:top w:val="single" w:sz="8" w:space="0" w:color="A6A6A6"/>
              <w:start w:val="single" w:sz="4" w:space="0" w:color="A6A6A6"/>
              <w:end w:val="single" w:sz="4" w:space="0" w:color="A6A6A6"/>
            </w:tcBorders>
            <w:shd w:val="clear" w:color="auto" w:fill="FFFFFF"/>
          </w:tcPr>
          <w:p w:rsidR="00C45172" w:rsidRPr="004109B2" w:rsidRDefault="00C45172" w:rsidP="004109B2">
            <w:pPr>
              <w:jc w:val="start"/>
              <w:rPr>
                <w:sz w:val="21"/>
                <w:szCs w:val="21"/>
              </w:rPr>
            </w:pPr>
          </w:p>
        </w:tc>
        <w:tc>
          <w:tcPr>
            <w:tcW w:w="51pt" w:type="dxa"/>
            <w:tcBorders>
              <w:top w:val="single" w:sz="8" w:space="0" w:color="A6A6A6"/>
              <w:start w:val="single" w:sz="4" w:space="0" w:color="A6A6A6"/>
              <w:end w:val="single" w:sz="4" w:space="0" w:color="A6A6A6"/>
            </w:tcBorders>
            <w:shd w:val="clear" w:color="auto" w:fill="FFFFFF"/>
          </w:tcPr>
          <w:p w:rsidR="00C45172" w:rsidRPr="004109B2" w:rsidRDefault="00C45172" w:rsidP="004109B2">
            <w:pPr>
              <w:jc w:val="start"/>
              <w:rPr>
                <w:sz w:val="21"/>
                <w:szCs w:val="21"/>
              </w:rPr>
            </w:pPr>
          </w:p>
        </w:tc>
        <w:tc>
          <w:tcPr>
            <w:tcW w:w="69pt" w:type="dxa"/>
            <w:tcBorders>
              <w:top w:val="single" w:sz="8" w:space="0" w:color="A6A6A6"/>
              <w:start w:val="single" w:sz="4" w:space="0" w:color="A6A6A6"/>
              <w:end w:val="single" w:sz="4" w:space="0" w:color="A6A6A6"/>
            </w:tcBorders>
            <w:shd w:val="clear" w:color="auto" w:fill="FFFFFF"/>
          </w:tcPr>
          <w:p w:rsidR="00C45172" w:rsidRPr="004109B2" w:rsidRDefault="00C45172" w:rsidP="004109B2">
            <w:pPr>
              <w:jc w:val="start"/>
              <w:rPr>
                <w:sz w:val="21"/>
                <w:szCs w:val="21"/>
              </w:rPr>
            </w:pPr>
          </w:p>
        </w:tc>
        <w:tc>
          <w:tcPr>
            <w:tcW w:w="110.25pt" w:type="dxa"/>
            <w:tcBorders>
              <w:top w:val="single" w:sz="8" w:space="0" w:color="A6A6A6"/>
              <w:start w:val="single" w:sz="4" w:space="0" w:color="A6A6A6"/>
            </w:tcBorders>
            <w:shd w:val="clear" w:color="auto" w:fill="FFFFFF"/>
          </w:tcPr>
          <w:p w:rsidR="00C45172" w:rsidRPr="004109B2" w:rsidRDefault="00C45172" w:rsidP="004109B2">
            <w:pPr>
              <w:jc w:val="start"/>
              <w:rPr>
                <w:sz w:val="21"/>
                <w:szCs w:val="21"/>
              </w:rPr>
            </w:pPr>
          </w:p>
        </w:tc>
      </w:tr>
    </w:tbl>
    <w:p w:rsidR="00C45172" w:rsidRDefault="00C45172" w:rsidP="00C45172">
      <w:pPr>
        <w:ind w:firstLineChars="200" w:firstLine="32pt"/>
        <w:rPr>
          <w:rFonts w:hAnsi="宋体"/>
          <w:sz w:val="32"/>
        </w:rPr>
      </w:pPr>
    </w:p>
    <w:p w:rsidR="00206F06" w:rsidRPr="00C45172" w:rsidRDefault="00C45172" w:rsidP="00C45172">
      <w:pPr>
        <w:tabs>
          <w:tab w:val="start" w:pos="24pt"/>
        </w:tabs>
        <w:rPr>
          <w:rFonts w:hAnsi="宋体"/>
          <w:sz w:val="32"/>
        </w:rPr>
        <w:sectPr w:rsidR="00206F06" w:rsidRPr="00C45172" w:rsidSect="00AA727B">
          <w:footerReference w:type="default" r:id="rId8"/>
          <w:pgSz w:w="595.35pt" w:h="842pt" w:code="9"/>
          <w:pgMar w:top="85.05pt" w:right="70.90pt" w:bottom="56.70pt" w:left="70.90pt" w:header="56.70pt" w:footer="42.55pt" w:gutter="0pt"/>
          <w:pgNumType w:start="1"/>
          <w:cols w:space="21.25pt"/>
          <w:docGrid w:type="lines" w:linePitch="431"/>
        </w:sectPr>
      </w:pPr>
      <w:r>
        <w:rPr>
          <w:rFonts w:hAnsi="宋体"/>
          <w:sz w:val="32"/>
        </w:rPr>
        <w:tab/>
      </w:r>
    </w:p>
    <w:p w:rsidR="00AA5C57" w:rsidRDefault="00AA727B" w:rsidP="00B265D4">
      <w:pPr>
        <w:pStyle w:val="a7"/>
        <w:ind w:firstLine="32pt"/>
      </w:pPr>
      <w:r>
        <w:rPr>
          <w:rFonts w:hint="eastAsia"/>
        </w:rPr>
        <w:lastRenderedPageBreak/>
        <w:t>目</w:t>
      </w:r>
      <w:r w:rsidR="00310C6C">
        <w:rPr>
          <w:rFonts w:hint="eastAsia"/>
        </w:rPr>
        <w:t xml:space="preserve">   </w:t>
      </w:r>
      <w:r>
        <w:rPr>
          <w:rFonts w:hint="eastAsia"/>
        </w:rPr>
        <w:t>次</w:t>
      </w:r>
    </w:p>
    <w:p w:rsidR="00E054EE" w:rsidRPr="00C925C8" w:rsidRDefault="00E15156">
      <w:pPr>
        <w:pStyle w:val="TOC1"/>
        <w:rPr>
          <w:rFonts w:ascii="Calibri" w:hAnsi="Calibri"/>
          <w:b w:val="0"/>
          <w:sz w:val="21"/>
          <w:szCs w:val="22"/>
        </w:rPr>
      </w:pPr>
      <w:r w:rsidRPr="004B6FDD">
        <w:rPr>
          <w:b w:val="0"/>
        </w:rPr>
        <w:fldChar w:fldCharType="begin"/>
      </w:r>
      <w:r w:rsidR="00D22FC2" w:rsidRPr="00EB44D2">
        <w:rPr>
          <w:b w:val="0"/>
        </w:rPr>
        <w:instrText xml:space="preserve"> TOC \o "1-2" \h \z </w:instrText>
      </w:r>
      <w:r w:rsidRPr="004B6FDD">
        <w:rPr>
          <w:b w:val="0"/>
        </w:rPr>
        <w:fldChar w:fldCharType="separate"/>
      </w:r>
      <w:hyperlink w:anchor="_Toc433890505" w:history="1">
        <w:r w:rsidR="00E054EE" w:rsidRPr="00581172">
          <w:rPr>
            <w:rStyle w:val="Hyperlink"/>
          </w:rPr>
          <w:t>1</w:t>
        </w:r>
        <w:r w:rsidR="00E054EE" w:rsidRPr="00C925C8">
          <w:rPr>
            <w:rFonts w:ascii="Calibri" w:hAnsi="Calibri"/>
            <w:b w:val="0"/>
            <w:sz w:val="21"/>
            <w:szCs w:val="22"/>
          </w:rPr>
          <w:tab/>
        </w:r>
        <w:r w:rsidR="00E054EE" w:rsidRPr="00581172">
          <w:rPr>
            <w:rStyle w:val="Hyperlink"/>
            <w:rFonts w:hint="eastAsia"/>
          </w:rPr>
          <w:t>概述</w:t>
        </w:r>
        <w:r w:rsidR="00E054EE">
          <w:rPr>
            <w:webHidden/>
          </w:rPr>
          <w:tab/>
        </w:r>
        <w:r w:rsidR="00E054EE">
          <w:rPr>
            <w:webHidden/>
          </w:rPr>
          <w:fldChar w:fldCharType="begin"/>
        </w:r>
        <w:r w:rsidR="00E054EE">
          <w:rPr>
            <w:webHidden/>
          </w:rPr>
          <w:instrText xml:space="preserve"> PAGEREF _Toc433890505 \h </w:instrText>
        </w:r>
        <w:r w:rsidR="00E054EE">
          <w:rPr>
            <w:webHidden/>
          </w:rPr>
        </w:r>
        <w:r w:rsidR="00E054EE">
          <w:rPr>
            <w:webHidden/>
          </w:rPr>
          <w:fldChar w:fldCharType="separate"/>
        </w:r>
        <w:r w:rsidR="00E054EE">
          <w:rPr>
            <w:webHidden/>
          </w:rPr>
          <w:t>2</w:t>
        </w:r>
        <w:r w:rsidR="00E054EE">
          <w:rPr>
            <w:webHidden/>
          </w:rPr>
          <w:fldChar w:fldCharType="end"/>
        </w:r>
      </w:hyperlink>
    </w:p>
    <w:p w:rsidR="00E054EE" w:rsidRPr="00C925C8" w:rsidRDefault="00EE2D8D">
      <w:pPr>
        <w:pStyle w:val="TOC2"/>
        <w:rPr>
          <w:rFonts w:ascii="Calibri" w:hAnsi="Calibri"/>
          <w:sz w:val="21"/>
          <w:szCs w:val="22"/>
        </w:rPr>
      </w:pPr>
      <w:hyperlink w:anchor="_Toc433890506" w:history="1">
        <w:r w:rsidR="00E054EE" w:rsidRPr="00581172">
          <w:rPr>
            <w:rStyle w:val="Hyperlink"/>
          </w:rPr>
          <w:t>1.1</w:t>
        </w:r>
        <w:r w:rsidR="00E054EE" w:rsidRPr="00C925C8">
          <w:rPr>
            <w:rFonts w:ascii="Calibri" w:hAnsi="Calibri"/>
            <w:sz w:val="21"/>
            <w:szCs w:val="22"/>
          </w:rPr>
          <w:tab/>
        </w:r>
        <w:r w:rsidR="00E054EE" w:rsidRPr="00581172">
          <w:rPr>
            <w:rStyle w:val="Hyperlink"/>
            <w:rFonts w:hint="eastAsia"/>
          </w:rPr>
          <w:t>对象概览</w:t>
        </w:r>
        <w:r w:rsidR="00E054EE">
          <w:rPr>
            <w:webHidden/>
          </w:rPr>
          <w:tab/>
        </w:r>
        <w:r w:rsidR="00E054EE">
          <w:rPr>
            <w:webHidden/>
          </w:rPr>
          <w:fldChar w:fldCharType="begin"/>
        </w:r>
        <w:r w:rsidR="00E054EE">
          <w:rPr>
            <w:webHidden/>
          </w:rPr>
          <w:instrText xml:space="preserve"> PAGEREF _Toc433890506 \h </w:instrText>
        </w:r>
        <w:r w:rsidR="00E054EE">
          <w:rPr>
            <w:webHidden/>
          </w:rPr>
        </w:r>
        <w:r w:rsidR="00E054EE">
          <w:rPr>
            <w:webHidden/>
          </w:rPr>
          <w:fldChar w:fldCharType="separate"/>
        </w:r>
        <w:r w:rsidR="00E054EE">
          <w:rPr>
            <w:webHidden/>
          </w:rPr>
          <w:t>2</w:t>
        </w:r>
        <w:r w:rsidR="00E054EE">
          <w:rPr>
            <w:webHidden/>
          </w:rPr>
          <w:fldChar w:fldCharType="end"/>
        </w:r>
      </w:hyperlink>
    </w:p>
    <w:p w:rsidR="00E054EE" w:rsidRPr="00C925C8" w:rsidRDefault="00EE2D8D">
      <w:pPr>
        <w:pStyle w:val="TOC2"/>
        <w:rPr>
          <w:rFonts w:ascii="Calibri" w:hAnsi="Calibri"/>
          <w:sz w:val="21"/>
          <w:szCs w:val="22"/>
        </w:rPr>
      </w:pPr>
      <w:hyperlink w:anchor="_Toc433890507" w:history="1">
        <w:r w:rsidR="00E054EE" w:rsidRPr="00581172">
          <w:rPr>
            <w:rStyle w:val="Hyperlink"/>
          </w:rPr>
          <w:t>1.2</w:t>
        </w:r>
        <w:r w:rsidR="00E054EE" w:rsidRPr="00C925C8">
          <w:rPr>
            <w:rFonts w:ascii="Calibri" w:hAnsi="Calibri"/>
            <w:sz w:val="21"/>
            <w:szCs w:val="22"/>
          </w:rPr>
          <w:tab/>
        </w:r>
        <w:r w:rsidR="00E054EE" w:rsidRPr="00581172">
          <w:rPr>
            <w:rStyle w:val="Hyperlink"/>
            <w:rFonts w:hint="eastAsia"/>
          </w:rPr>
          <w:t>参考对象</w:t>
        </w:r>
        <w:r w:rsidR="00E054EE">
          <w:rPr>
            <w:webHidden/>
          </w:rPr>
          <w:tab/>
        </w:r>
        <w:r w:rsidR="00E054EE">
          <w:rPr>
            <w:webHidden/>
          </w:rPr>
          <w:fldChar w:fldCharType="begin"/>
        </w:r>
        <w:r w:rsidR="00E054EE">
          <w:rPr>
            <w:webHidden/>
          </w:rPr>
          <w:instrText xml:space="preserve"> PAGEREF _Toc433890507 \h </w:instrText>
        </w:r>
        <w:r w:rsidR="00E054EE">
          <w:rPr>
            <w:webHidden/>
          </w:rPr>
        </w:r>
        <w:r w:rsidR="00E054EE">
          <w:rPr>
            <w:webHidden/>
          </w:rPr>
          <w:fldChar w:fldCharType="separate"/>
        </w:r>
        <w:r w:rsidR="00E054EE">
          <w:rPr>
            <w:webHidden/>
          </w:rPr>
          <w:t>2</w:t>
        </w:r>
        <w:r w:rsidR="00E054EE">
          <w:rPr>
            <w:webHidden/>
          </w:rPr>
          <w:fldChar w:fldCharType="end"/>
        </w:r>
      </w:hyperlink>
    </w:p>
    <w:p w:rsidR="00E054EE" w:rsidRPr="00C925C8" w:rsidRDefault="00EE2D8D">
      <w:pPr>
        <w:pStyle w:val="TOC2"/>
        <w:rPr>
          <w:rFonts w:ascii="Calibri" w:hAnsi="Calibri"/>
          <w:sz w:val="21"/>
          <w:szCs w:val="22"/>
        </w:rPr>
      </w:pPr>
      <w:hyperlink w:anchor="_Toc433890508" w:history="1">
        <w:r w:rsidR="00E054EE" w:rsidRPr="00581172">
          <w:rPr>
            <w:rStyle w:val="Hyperlink"/>
          </w:rPr>
          <w:t>1.3</w:t>
        </w:r>
        <w:r w:rsidR="00E054EE" w:rsidRPr="00C925C8">
          <w:rPr>
            <w:rFonts w:ascii="Calibri" w:hAnsi="Calibri"/>
            <w:sz w:val="21"/>
            <w:szCs w:val="22"/>
          </w:rPr>
          <w:tab/>
        </w:r>
        <w:r w:rsidR="00E054EE" w:rsidRPr="00581172">
          <w:rPr>
            <w:rStyle w:val="Hyperlink"/>
            <w:rFonts w:hint="eastAsia"/>
          </w:rPr>
          <w:t>参考文件</w:t>
        </w:r>
        <w:r w:rsidR="00E054EE">
          <w:rPr>
            <w:webHidden/>
          </w:rPr>
          <w:tab/>
        </w:r>
        <w:r w:rsidR="00E054EE">
          <w:rPr>
            <w:webHidden/>
          </w:rPr>
          <w:fldChar w:fldCharType="begin"/>
        </w:r>
        <w:r w:rsidR="00E054EE">
          <w:rPr>
            <w:webHidden/>
          </w:rPr>
          <w:instrText xml:space="preserve"> PAGEREF _Toc433890508 \h </w:instrText>
        </w:r>
        <w:r w:rsidR="00E054EE">
          <w:rPr>
            <w:webHidden/>
          </w:rPr>
        </w:r>
        <w:r w:rsidR="00E054EE">
          <w:rPr>
            <w:webHidden/>
          </w:rPr>
          <w:fldChar w:fldCharType="separate"/>
        </w:r>
        <w:r w:rsidR="00E054EE">
          <w:rPr>
            <w:webHidden/>
          </w:rPr>
          <w:t>2</w:t>
        </w:r>
        <w:r w:rsidR="00E054EE">
          <w:rPr>
            <w:webHidden/>
          </w:rPr>
          <w:fldChar w:fldCharType="end"/>
        </w:r>
      </w:hyperlink>
    </w:p>
    <w:p w:rsidR="00E054EE" w:rsidRPr="00C925C8" w:rsidRDefault="00EE2D8D">
      <w:pPr>
        <w:pStyle w:val="TOC1"/>
        <w:rPr>
          <w:rFonts w:ascii="Calibri" w:hAnsi="Calibri"/>
          <w:b w:val="0"/>
          <w:sz w:val="21"/>
          <w:szCs w:val="22"/>
        </w:rPr>
      </w:pPr>
      <w:hyperlink w:anchor="_Toc433890509" w:history="1">
        <w:r w:rsidR="00E054EE" w:rsidRPr="00581172">
          <w:rPr>
            <w:rStyle w:val="Hyperlink"/>
          </w:rPr>
          <w:t>2</w:t>
        </w:r>
        <w:r w:rsidR="00E054EE" w:rsidRPr="00C925C8">
          <w:rPr>
            <w:rFonts w:ascii="Calibri" w:hAnsi="Calibri"/>
            <w:b w:val="0"/>
            <w:sz w:val="21"/>
            <w:szCs w:val="22"/>
          </w:rPr>
          <w:tab/>
        </w:r>
        <w:r w:rsidR="00E054EE" w:rsidRPr="00581172">
          <w:rPr>
            <w:rStyle w:val="Hyperlink"/>
            <w:rFonts w:hint="eastAsia"/>
          </w:rPr>
          <w:t>设计说明</w:t>
        </w:r>
        <w:r w:rsidR="00E054EE">
          <w:rPr>
            <w:webHidden/>
          </w:rPr>
          <w:tab/>
        </w:r>
        <w:r w:rsidR="00E054EE">
          <w:rPr>
            <w:webHidden/>
          </w:rPr>
          <w:fldChar w:fldCharType="begin"/>
        </w:r>
        <w:r w:rsidR="00E054EE">
          <w:rPr>
            <w:webHidden/>
          </w:rPr>
          <w:instrText xml:space="preserve"> PAGEREF _Toc433890509 \h </w:instrText>
        </w:r>
        <w:r w:rsidR="00E054EE">
          <w:rPr>
            <w:webHidden/>
          </w:rPr>
        </w:r>
        <w:r w:rsidR="00E054EE">
          <w:rPr>
            <w:webHidden/>
          </w:rPr>
          <w:fldChar w:fldCharType="separate"/>
        </w:r>
        <w:r w:rsidR="00E054EE">
          <w:rPr>
            <w:webHidden/>
          </w:rPr>
          <w:t>2</w:t>
        </w:r>
        <w:r w:rsidR="00E054EE">
          <w:rPr>
            <w:webHidden/>
          </w:rPr>
          <w:fldChar w:fldCharType="end"/>
        </w:r>
      </w:hyperlink>
    </w:p>
    <w:p w:rsidR="00E054EE" w:rsidRPr="00C925C8" w:rsidRDefault="00EE2D8D">
      <w:pPr>
        <w:pStyle w:val="TOC2"/>
        <w:rPr>
          <w:rFonts w:ascii="Calibri" w:hAnsi="Calibri"/>
          <w:sz w:val="21"/>
          <w:szCs w:val="22"/>
        </w:rPr>
      </w:pPr>
      <w:hyperlink w:anchor="_Toc433890510" w:history="1">
        <w:r w:rsidR="00E054EE" w:rsidRPr="00581172">
          <w:rPr>
            <w:rStyle w:val="Hyperlink"/>
          </w:rPr>
          <w:t>2.1</w:t>
        </w:r>
        <w:r w:rsidR="00E054EE" w:rsidRPr="00C925C8">
          <w:rPr>
            <w:rFonts w:ascii="Calibri" w:hAnsi="Calibri"/>
            <w:sz w:val="21"/>
            <w:szCs w:val="22"/>
          </w:rPr>
          <w:tab/>
        </w:r>
        <w:r w:rsidR="00E054EE" w:rsidRPr="00581172">
          <w:rPr>
            <w:rStyle w:val="Hyperlink"/>
            <w:rFonts w:hint="eastAsia"/>
          </w:rPr>
          <w:t>权限需求</w:t>
        </w:r>
        <w:r w:rsidR="00E054EE">
          <w:rPr>
            <w:webHidden/>
          </w:rPr>
          <w:tab/>
        </w:r>
        <w:r w:rsidR="00E054EE">
          <w:rPr>
            <w:webHidden/>
          </w:rPr>
          <w:fldChar w:fldCharType="begin"/>
        </w:r>
        <w:r w:rsidR="00E054EE">
          <w:rPr>
            <w:webHidden/>
          </w:rPr>
          <w:instrText xml:space="preserve"> PAGEREF _Toc433890510 \h </w:instrText>
        </w:r>
        <w:r w:rsidR="00E054EE">
          <w:rPr>
            <w:webHidden/>
          </w:rPr>
        </w:r>
        <w:r w:rsidR="00E054EE">
          <w:rPr>
            <w:webHidden/>
          </w:rPr>
          <w:fldChar w:fldCharType="separate"/>
        </w:r>
        <w:r w:rsidR="00E054EE">
          <w:rPr>
            <w:webHidden/>
          </w:rPr>
          <w:t>2</w:t>
        </w:r>
        <w:r w:rsidR="00E054EE">
          <w:rPr>
            <w:webHidden/>
          </w:rPr>
          <w:fldChar w:fldCharType="end"/>
        </w:r>
      </w:hyperlink>
    </w:p>
    <w:p w:rsidR="00E054EE" w:rsidRPr="00C925C8" w:rsidRDefault="00EE2D8D">
      <w:pPr>
        <w:pStyle w:val="TOC2"/>
        <w:rPr>
          <w:rFonts w:ascii="Calibri" w:hAnsi="Calibri"/>
          <w:sz w:val="21"/>
          <w:szCs w:val="22"/>
        </w:rPr>
      </w:pPr>
      <w:hyperlink w:anchor="_Toc433890511" w:history="1">
        <w:r w:rsidR="00E054EE" w:rsidRPr="00581172">
          <w:rPr>
            <w:rStyle w:val="Hyperlink"/>
          </w:rPr>
          <w:t>2.2</w:t>
        </w:r>
        <w:r w:rsidR="00E054EE" w:rsidRPr="00C925C8">
          <w:rPr>
            <w:rFonts w:ascii="Calibri" w:hAnsi="Calibri"/>
            <w:sz w:val="21"/>
            <w:szCs w:val="22"/>
          </w:rPr>
          <w:tab/>
        </w:r>
        <w:r w:rsidR="00E054EE" w:rsidRPr="00581172">
          <w:rPr>
            <w:rStyle w:val="Hyperlink"/>
            <w:rFonts w:hint="eastAsia"/>
          </w:rPr>
          <w:t>性能要求</w:t>
        </w:r>
        <w:r w:rsidR="00E054EE">
          <w:rPr>
            <w:webHidden/>
          </w:rPr>
          <w:tab/>
        </w:r>
        <w:r w:rsidR="00E054EE">
          <w:rPr>
            <w:webHidden/>
          </w:rPr>
          <w:fldChar w:fldCharType="begin"/>
        </w:r>
        <w:r w:rsidR="00E054EE">
          <w:rPr>
            <w:webHidden/>
          </w:rPr>
          <w:instrText xml:space="preserve"> PAGEREF _Toc433890511 \h </w:instrText>
        </w:r>
        <w:r w:rsidR="00E054EE">
          <w:rPr>
            <w:webHidden/>
          </w:rPr>
        </w:r>
        <w:r w:rsidR="00E054EE">
          <w:rPr>
            <w:webHidden/>
          </w:rPr>
          <w:fldChar w:fldCharType="separate"/>
        </w:r>
        <w:r w:rsidR="00E054EE">
          <w:rPr>
            <w:webHidden/>
          </w:rPr>
          <w:t>3</w:t>
        </w:r>
        <w:r w:rsidR="00E054EE">
          <w:rPr>
            <w:webHidden/>
          </w:rPr>
          <w:fldChar w:fldCharType="end"/>
        </w:r>
      </w:hyperlink>
    </w:p>
    <w:p w:rsidR="00E054EE" w:rsidRPr="00C925C8" w:rsidRDefault="00EE2D8D">
      <w:pPr>
        <w:pStyle w:val="TOC2"/>
        <w:rPr>
          <w:rFonts w:ascii="Calibri" w:hAnsi="Calibri"/>
          <w:sz w:val="21"/>
          <w:szCs w:val="22"/>
        </w:rPr>
      </w:pPr>
      <w:hyperlink w:anchor="_Toc433890512" w:history="1">
        <w:r w:rsidR="00E054EE" w:rsidRPr="00581172">
          <w:rPr>
            <w:rStyle w:val="Hyperlink"/>
          </w:rPr>
          <w:t>2.3</w:t>
        </w:r>
        <w:r w:rsidR="00E054EE" w:rsidRPr="00C925C8">
          <w:rPr>
            <w:rFonts w:ascii="Calibri" w:hAnsi="Calibri"/>
            <w:sz w:val="21"/>
            <w:szCs w:val="22"/>
          </w:rPr>
          <w:tab/>
        </w:r>
        <w:r w:rsidR="00E054EE" w:rsidRPr="00581172">
          <w:rPr>
            <w:rStyle w:val="Hyperlink"/>
            <w:rFonts w:hint="eastAsia"/>
          </w:rPr>
          <w:t>运行频率时间</w:t>
        </w:r>
        <w:r w:rsidR="00E054EE">
          <w:rPr>
            <w:webHidden/>
          </w:rPr>
          <w:tab/>
        </w:r>
        <w:r w:rsidR="00E054EE">
          <w:rPr>
            <w:webHidden/>
          </w:rPr>
          <w:fldChar w:fldCharType="begin"/>
        </w:r>
        <w:r w:rsidR="00E054EE">
          <w:rPr>
            <w:webHidden/>
          </w:rPr>
          <w:instrText xml:space="preserve"> PAGEREF _Toc433890512 \h </w:instrText>
        </w:r>
        <w:r w:rsidR="00E054EE">
          <w:rPr>
            <w:webHidden/>
          </w:rPr>
        </w:r>
        <w:r w:rsidR="00E054EE">
          <w:rPr>
            <w:webHidden/>
          </w:rPr>
          <w:fldChar w:fldCharType="separate"/>
        </w:r>
        <w:r w:rsidR="00E054EE">
          <w:rPr>
            <w:webHidden/>
          </w:rPr>
          <w:t>3</w:t>
        </w:r>
        <w:r w:rsidR="00E054EE">
          <w:rPr>
            <w:webHidden/>
          </w:rPr>
          <w:fldChar w:fldCharType="end"/>
        </w:r>
      </w:hyperlink>
    </w:p>
    <w:p w:rsidR="00E054EE" w:rsidRPr="00C925C8" w:rsidRDefault="00EE2D8D">
      <w:pPr>
        <w:pStyle w:val="TOC2"/>
        <w:rPr>
          <w:rFonts w:ascii="Calibri" w:hAnsi="Calibri"/>
          <w:sz w:val="21"/>
          <w:szCs w:val="22"/>
        </w:rPr>
      </w:pPr>
      <w:hyperlink w:anchor="_Toc433890513" w:history="1">
        <w:r w:rsidR="00E054EE" w:rsidRPr="00581172">
          <w:rPr>
            <w:rStyle w:val="Hyperlink"/>
          </w:rPr>
          <w:t>2.4</w:t>
        </w:r>
        <w:r w:rsidR="00E054EE" w:rsidRPr="00C925C8">
          <w:rPr>
            <w:rFonts w:ascii="Calibri" w:hAnsi="Calibri"/>
            <w:sz w:val="21"/>
            <w:szCs w:val="22"/>
          </w:rPr>
          <w:tab/>
        </w:r>
        <w:r w:rsidR="00E054EE" w:rsidRPr="00581172">
          <w:rPr>
            <w:rStyle w:val="Hyperlink"/>
            <w:rFonts w:hint="eastAsia"/>
          </w:rPr>
          <w:t>运行条件</w:t>
        </w:r>
        <w:r w:rsidR="00E054EE">
          <w:rPr>
            <w:webHidden/>
          </w:rPr>
          <w:tab/>
        </w:r>
        <w:r w:rsidR="00E054EE">
          <w:rPr>
            <w:webHidden/>
          </w:rPr>
          <w:fldChar w:fldCharType="begin"/>
        </w:r>
        <w:r w:rsidR="00E054EE">
          <w:rPr>
            <w:webHidden/>
          </w:rPr>
          <w:instrText xml:space="preserve"> PAGEREF _Toc433890513 \h </w:instrText>
        </w:r>
        <w:r w:rsidR="00E054EE">
          <w:rPr>
            <w:webHidden/>
          </w:rPr>
        </w:r>
        <w:r w:rsidR="00E054EE">
          <w:rPr>
            <w:webHidden/>
          </w:rPr>
          <w:fldChar w:fldCharType="separate"/>
        </w:r>
        <w:r w:rsidR="00E054EE">
          <w:rPr>
            <w:webHidden/>
          </w:rPr>
          <w:t>3</w:t>
        </w:r>
        <w:r w:rsidR="00E054EE">
          <w:rPr>
            <w:webHidden/>
          </w:rPr>
          <w:fldChar w:fldCharType="end"/>
        </w:r>
      </w:hyperlink>
    </w:p>
    <w:p w:rsidR="00E054EE" w:rsidRPr="00C925C8" w:rsidRDefault="00EE2D8D">
      <w:pPr>
        <w:pStyle w:val="TOC2"/>
        <w:rPr>
          <w:rFonts w:ascii="Calibri" w:hAnsi="Calibri"/>
          <w:sz w:val="21"/>
          <w:szCs w:val="22"/>
        </w:rPr>
      </w:pPr>
      <w:hyperlink w:anchor="_Toc433890514" w:history="1">
        <w:r w:rsidR="00E054EE" w:rsidRPr="00581172">
          <w:rPr>
            <w:rStyle w:val="Hyperlink"/>
          </w:rPr>
          <w:t>2.5</w:t>
        </w:r>
        <w:r w:rsidR="00E054EE" w:rsidRPr="00C925C8">
          <w:rPr>
            <w:rFonts w:ascii="Calibri" w:hAnsi="Calibri"/>
            <w:sz w:val="21"/>
            <w:szCs w:val="22"/>
          </w:rPr>
          <w:tab/>
        </w:r>
        <w:r w:rsidR="00E054EE" w:rsidRPr="00581172">
          <w:rPr>
            <w:rStyle w:val="Hyperlink"/>
            <w:rFonts w:hint="eastAsia"/>
          </w:rPr>
          <w:t>功能设计</w:t>
        </w:r>
        <w:r w:rsidR="00E054EE">
          <w:rPr>
            <w:webHidden/>
          </w:rPr>
          <w:tab/>
        </w:r>
        <w:r w:rsidR="00E054EE">
          <w:rPr>
            <w:webHidden/>
          </w:rPr>
          <w:fldChar w:fldCharType="begin"/>
        </w:r>
        <w:r w:rsidR="00E054EE">
          <w:rPr>
            <w:webHidden/>
          </w:rPr>
          <w:instrText xml:space="preserve"> PAGEREF _Toc433890514 \h </w:instrText>
        </w:r>
        <w:r w:rsidR="00E054EE">
          <w:rPr>
            <w:webHidden/>
          </w:rPr>
        </w:r>
        <w:r w:rsidR="00E054EE">
          <w:rPr>
            <w:webHidden/>
          </w:rPr>
          <w:fldChar w:fldCharType="separate"/>
        </w:r>
        <w:r w:rsidR="00E054EE">
          <w:rPr>
            <w:webHidden/>
          </w:rPr>
          <w:t>3</w:t>
        </w:r>
        <w:r w:rsidR="00E054EE">
          <w:rPr>
            <w:webHidden/>
          </w:rPr>
          <w:fldChar w:fldCharType="end"/>
        </w:r>
      </w:hyperlink>
    </w:p>
    <w:p w:rsidR="00E054EE" w:rsidRPr="00C925C8" w:rsidRDefault="00EE2D8D">
      <w:pPr>
        <w:pStyle w:val="TOC2"/>
        <w:rPr>
          <w:rFonts w:ascii="Calibri" w:hAnsi="Calibri"/>
          <w:sz w:val="21"/>
          <w:szCs w:val="22"/>
        </w:rPr>
      </w:pPr>
      <w:hyperlink w:anchor="_Toc433890515" w:history="1">
        <w:r w:rsidR="00E054EE" w:rsidRPr="00581172">
          <w:rPr>
            <w:rStyle w:val="Hyperlink"/>
          </w:rPr>
          <w:t>2.6</w:t>
        </w:r>
        <w:r w:rsidR="00E054EE" w:rsidRPr="00C925C8">
          <w:rPr>
            <w:rFonts w:ascii="Calibri" w:hAnsi="Calibri"/>
            <w:sz w:val="21"/>
            <w:szCs w:val="22"/>
          </w:rPr>
          <w:tab/>
        </w:r>
        <w:r w:rsidR="00E054EE" w:rsidRPr="00581172">
          <w:rPr>
            <w:rStyle w:val="Hyperlink"/>
            <w:rFonts w:hint="eastAsia"/>
          </w:rPr>
          <w:t>数据结构</w:t>
        </w:r>
        <w:r w:rsidR="00E054EE">
          <w:rPr>
            <w:webHidden/>
          </w:rPr>
          <w:tab/>
        </w:r>
        <w:r w:rsidR="00E054EE">
          <w:rPr>
            <w:webHidden/>
          </w:rPr>
          <w:fldChar w:fldCharType="begin"/>
        </w:r>
        <w:r w:rsidR="00E054EE">
          <w:rPr>
            <w:webHidden/>
          </w:rPr>
          <w:instrText xml:space="preserve"> PAGEREF _Toc433890515 \h </w:instrText>
        </w:r>
        <w:r w:rsidR="00E054EE">
          <w:rPr>
            <w:webHidden/>
          </w:rPr>
        </w:r>
        <w:r w:rsidR="00E054EE">
          <w:rPr>
            <w:webHidden/>
          </w:rPr>
          <w:fldChar w:fldCharType="separate"/>
        </w:r>
        <w:r w:rsidR="00E054EE">
          <w:rPr>
            <w:webHidden/>
          </w:rPr>
          <w:t>3</w:t>
        </w:r>
        <w:r w:rsidR="00E054EE">
          <w:rPr>
            <w:webHidden/>
          </w:rPr>
          <w:fldChar w:fldCharType="end"/>
        </w:r>
      </w:hyperlink>
    </w:p>
    <w:p w:rsidR="00E054EE" w:rsidRPr="00C925C8" w:rsidRDefault="00EE2D8D">
      <w:pPr>
        <w:pStyle w:val="TOC2"/>
        <w:rPr>
          <w:rFonts w:ascii="Calibri" w:hAnsi="Calibri"/>
          <w:sz w:val="21"/>
          <w:szCs w:val="22"/>
        </w:rPr>
      </w:pPr>
      <w:hyperlink w:anchor="_Toc433890516" w:history="1">
        <w:r w:rsidR="00E054EE" w:rsidRPr="00581172">
          <w:rPr>
            <w:rStyle w:val="Hyperlink"/>
          </w:rPr>
          <w:t>2.7</w:t>
        </w:r>
        <w:r w:rsidR="00E054EE" w:rsidRPr="00C925C8">
          <w:rPr>
            <w:rFonts w:ascii="Calibri" w:hAnsi="Calibri"/>
            <w:sz w:val="21"/>
            <w:szCs w:val="22"/>
          </w:rPr>
          <w:tab/>
        </w:r>
        <w:r w:rsidR="00E054EE" w:rsidRPr="00581172">
          <w:rPr>
            <w:rStyle w:val="Hyperlink"/>
            <w:rFonts w:hint="eastAsia"/>
          </w:rPr>
          <w:t>表单</w:t>
        </w:r>
        <w:r w:rsidR="00E054EE" w:rsidRPr="00581172">
          <w:rPr>
            <w:rStyle w:val="Hyperlink"/>
          </w:rPr>
          <w:t>/</w:t>
        </w:r>
        <w:r w:rsidR="00E054EE" w:rsidRPr="00581172">
          <w:rPr>
            <w:rStyle w:val="Hyperlink"/>
            <w:rFonts w:hint="eastAsia"/>
          </w:rPr>
          <w:t>输出</w:t>
        </w:r>
        <w:r w:rsidR="00E054EE">
          <w:rPr>
            <w:webHidden/>
          </w:rPr>
          <w:tab/>
        </w:r>
        <w:r w:rsidR="00E054EE">
          <w:rPr>
            <w:webHidden/>
          </w:rPr>
          <w:fldChar w:fldCharType="begin"/>
        </w:r>
        <w:r w:rsidR="00E054EE">
          <w:rPr>
            <w:webHidden/>
          </w:rPr>
          <w:instrText xml:space="preserve"> PAGEREF _Toc433890516 \h </w:instrText>
        </w:r>
        <w:r w:rsidR="00E054EE">
          <w:rPr>
            <w:webHidden/>
          </w:rPr>
        </w:r>
        <w:r w:rsidR="00E054EE">
          <w:rPr>
            <w:webHidden/>
          </w:rPr>
          <w:fldChar w:fldCharType="separate"/>
        </w:r>
        <w:r w:rsidR="00E054EE">
          <w:rPr>
            <w:webHidden/>
          </w:rPr>
          <w:t>6</w:t>
        </w:r>
        <w:r w:rsidR="00E054EE">
          <w:rPr>
            <w:webHidden/>
          </w:rPr>
          <w:fldChar w:fldCharType="end"/>
        </w:r>
      </w:hyperlink>
    </w:p>
    <w:p w:rsidR="00E054EE" w:rsidRPr="00C925C8" w:rsidRDefault="00EE2D8D">
      <w:pPr>
        <w:pStyle w:val="TOC2"/>
        <w:rPr>
          <w:rFonts w:ascii="Calibri" w:hAnsi="Calibri"/>
          <w:sz w:val="21"/>
          <w:szCs w:val="22"/>
        </w:rPr>
      </w:pPr>
      <w:hyperlink w:anchor="_Toc433890517" w:history="1">
        <w:r w:rsidR="00E054EE" w:rsidRPr="00581172">
          <w:rPr>
            <w:rStyle w:val="Hyperlink"/>
          </w:rPr>
          <w:t>2.8</w:t>
        </w:r>
        <w:r w:rsidR="00E054EE" w:rsidRPr="00C925C8">
          <w:rPr>
            <w:rFonts w:ascii="Calibri" w:hAnsi="Calibri"/>
            <w:sz w:val="21"/>
            <w:szCs w:val="22"/>
          </w:rPr>
          <w:tab/>
        </w:r>
        <w:r w:rsidR="00E054EE" w:rsidRPr="00581172">
          <w:rPr>
            <w:rStyle w:val="Hyperlink"/>
            <w:rFonts w:hint="eastAsia"/>
          </w:rPr>
          <w:t>接口</w:t>
        </w:r>
        <w:r w:rsidR="00E054EE">
          <w:rPr>
            <w:webHidden/>
          </w:rPr>
          <w:tab/>
        </w:r>
        <w:r w:rsidR="00E054EE">
          <w:rPr>
            <w:webHidden/>
          </w:rPr>
          <w:fldChar w:fldCharType="begin"/>
        </w:r>
        <w:r w:rsidR="00E054EE">
          <w:rPr>
            <w:webHidden/>
          </w:rPr>
          <w:instrText xml:space="preserve"> PAGEREF _Toc433890517 \h </w:instrText>
        </w:r>
        <w:r w:rsidR="00E054EE">
          <w:rPr>
            <w:webHidden/>
          </w:rPr>
        </w:r>
        <w:r w:rsidR="00E054EE">
          <w:rPr>
            <w:webHidden/>
          </w:rPr>
          <w:fldChar w:fldCharType="separate"/>
        </w:r>
        <w:r w:rsidR="00E054EE">
          <w:rPr>
            <w:webHidden/>
          </w:rPr>
          <w:t>7</w:t>
        </w:r>
        <w:r w:rsidR="00E054EE">
          <w:rPr>
            <w:webHidden/>
          </w:rPr>
          <w:fldChar w:fldCharType="end"/>
        </w:r>
      </w:hyperlink>
    </w:p>
    <w:p w:rsidR="00E054EE" w:rsidRPr="00C925C8" w:rsidRDefault="00EE2D8D">
      <w:pPr>
        <w:pStyle w:val="TOC2"/>
        <w:rPr>
          <w:rFonts w:ascii="Calibri" w:hAnsi="Calibri"/>
          <w:sz w:val="21"/>
          <w:szCs w:val="22"/>
        </w:rPr>
      </w:pPr>
      <w:hyperlink w:anchor="_Toc433890518" w:history="1">
        <w:r w:rsidR="00E054EE" w:rsidRPr="00581172">
          <w:rPr>
            <w:rStyle w:val="Hyperlink"/>
          </w:rPr>
          <w:t>2.9</w:t>
        </w:r>
        <w:r w:rsidR="00E054EE" w:rsidRPr="00C925C8">
          <w:rPr>
            <w:rFonts w:ascii="Calibri" w:hAnsi="Calibri"/>
            <w:sz w:val="21"/>
            <w:szCs w:val="22"/>
          </w:rPr>
          <w:tab/>
        </w:r>
        <w:r w:rsidR="00E054EE" w:rsidRPr="00581172">
          <w:rPr>
            <w:rStyle w:val="Hyperlink"/>
            <w:rFonts w:hint="eastAsia"/>
          </w:rPr>
          <w:t>报表输出</w:t>
        </w:r>
        <w:r w:rsidR="00E054EE">
          <w:rPr>
            <w:webHidden/>
          </w:rPr>
          <w:tab/>
        </w:r>
        <w:r w:rsidR="00E054EE">
          <w:rPr>
            <w:webHidden/>
          </w:rPr>
          <w:fldChar w:fldCharType="begin"/>
        </w:r>
        <w:r w:rsidR="00E054EE">
          <w:rPr>
            <w:webHidden/>
          </w:rPr>
          <w:instrText xml:space="preserve"> PAGEREF _Toc433890518 \h </w:instrText>
        </w:r>
        <w:r w:rsidR="00E054EE">
          <w:rPr>
            <w:webHidden/>
          </w:rPr>
        </w:r>
        <w:r w:rsidR="00E054EE">
          <w:rPr>
            <w:webHidden/>
          </w:rPr>
          <w:fldChar w:fldCharType="separate"/>
        </w:r>
        <w:r w:rsidR="00E054EE">
          <w:rPr>
            <w:webHidden/>
          </w:rPr>
          <w:t>13</w:t>
        </w:r>
        <w:r w:rsidR="00E054EE">
          <w:rPr>
            <w:webHidden/>
          </w:rPr>
          <w:fldChar w:fldCharType="end"/>
        </w:r>
      </w:hyperlink>
    </w:p>
    <w:p w:rsidR="00E054EE" w:rsidRPr="00C925C8" w:rsidRDefault="00EE2D8D">
      <w:pPr>
        <w:pStyle w:val="TOC2"/>
        <w:rPr>
          <w:rFonts w:ascii="Calibri" w:hAnsi="Calibri"/>
          <w:sz w:val="21"/>
          <w:szCs w:val="22"/>
        </w:rPr>
      </w:pPr>
      <w:hyperlink w:anchor="_Toc433890519" w:history="1">
        <w:r w:rsidR="00E054EE" w:rsidRPr="00581172">
          <w:rPr>
            <w:rStyle w:val="Hyperlink"/>
          </w:rPr>
          <w:t>2.10</w:t>
        </w:r>
        <w:r w:rsidR="00E054EE" w:rsidRPr="00C925C8">
          <w:rPr>
            <w:rFonts w:ascii="Calibri" w:hAnsi="Calibri"/>
            <w:sz w:val="21"/>
            <w:szCs w:val="22"/>
          </w:rPr>
          <w:tab/>
        </w:r>
        <w:r w:rsidR="00E054EE" w:rsidRPr="00581172">
          <w:rPr>
            <w:rStyle w:val="Hyperlink"/>
            <w:rFonts w:hint="eastAsia"/>
          </w:rPr>
          <w:t>工作流</w:t>
        </w:r>
        <w:r w:rsidR="00E054EE">
          <w:rPr>
            <w:webHidden/>
          </w:rPr>
          <w:tab/>
        </w:r>
        <w:r w:rsidR="00E054EE">
          <w:rPr>
            <w:webHidden/>
          </w:rPr>
          <w:fldChar w:fldCharType="begin"/>
        </w:r>
        <w:r w:rsidR="00E054EE">
          <w:rPr>
            <w:webHidden/>
          </w:rPr>
          <w:instrText xml:space="preserve"> PAGEREF _Toc433890519 \h </w:instrText>
        </w:r>
        <w:r w:rsidR="00E054EE">
          <w:rPr>
            <w:webHidden/>
          </w:rPr>
        </w:r>
        <w:r w:rsidR="00E054EE">
          <w:rPr>
            <w:webHidden/>
          </w:rPr>
          <w:fldChar w:fldCharType="separate"/>
        </w:r>
        <w:r w:rsidR="00E054EE">
          <w:rPr>
            <w:webHidden/>
          </w:rPr>
          <w:t>13</w:t>
        </w:r>
        <w:r w:rsidR="00E054EE">
          <w:rPr>
            <w:webHidden/>
          </w:rPr>
          <w:fldChar w:fldCharType="end"/>
        </w:r>
      </w:hyperlink>
    </w:p>
    <w:p w:rsidR="00E054EE" w:rsidRPr="00C925C8" w:rsidRDefault="00EE2D8D">
      <w:pPr>
        <w:pStyle w:val="TOC2"/>
        <w:rPr>
          <w:rFonts w:ascii="Calibri" w:hAnsi="Calibri"/>
          <w:sz w:val="21"/>
          <w:szCs w:val="22"/>
        </w:rPr>
      </w:pPr>
      <w:hyperlink w:anchor="_Toc433890520" w:history="1">
        <w:r w:rsidR="00E054EE" w:rsidRPr="00581172">
          <w:rPr>
            <w:rStyle w:val="Hyperlink"/>
          </w:rPr>
          <w:t>2.11</w:t>
        </w:r>
        <w:r w:rsidR="00E054EE" w:rsidRPr="00C925C8">
          <w:rPr>
            <w:rFonts w:ascii="Calibri" w:hAnsi="Calibri"/>
            <w:sz w:val="21"/>
            <w:szCs w:val="22"/>
          </w:rPr>
          <w:tab/>
        </w:r>
        <w:r w:rsidR="00E054EE" w:rsidRPr="00581172">
          <w:rPr>
            <w:rStyle w:val="Hyperlink"/>
            <w:rFonts w:hint="eastAsia"/>
          </w:rPr>
          <w:t>测试条件</w:t>
        </w:r>
        <w:r w:rsidR="00E054EE">
          <w:rPr>
            <w:webHidden/>
          </w:rPr>
          <w:tab/>
        </w:r>
        <w:r w:rsidR="00E054EE">
          <w:rPr>
            <w:webHidden/>
          </w:rPr>
          <w:fldChar w:fldCharType="begin"/>
        </w:r>
        <w:r w:rsidR="00E054EE">
          <w:rPr>
            <w:webHidden/>
          </w:rPr>
          <w:instrText xml:space="preserve"> PAGEREF _Toc433890520 \h </w:instrText>
        </w:r>
        <w:r w:rsidR="00E054EE">
          <w:rPr>
            <w:webHidden/>
          </w:rPr>
        </w:r>
        <w:r w:rsidR="00E054EE">
          <w:rPr>
            <w:webHidden/>
          </w:rPr>
          <w:fldChar w:fldCharType="separate"/>
        </w:r>
        <w:r w:rsidR="00E054EE">
          <w:rPr>
            <w:webHidden/>
          </w:rPr>
          <w:t>13</w:t>
        </w:r>
        <w:r w:rsidR="00E054EE">
          <w:rPr>
            <w:webHidden/>
          </w:rPr>
          <w:fldChar w:fldCharType="end"/>
        </w:r>
      </w:hyperlink>
    </w:p>
    <w:p w:rsidR="00E054EE" w:rsidRPr="00C925C8" w:rsidRDefault="00EE2D8D">
      <w:pPr>
        <w:pStyle w:val="TOC1"/>
        <w:rPr>
          <w:rFonts w:ascii="Calibri" w:hAnsi="Calibri"/>
          <w:b w:val="0"/>
          <w:sz w:val="21"/>
          <w:szCs w:val="22"/>
        </w:rPr>
      </w:pPr>
      <w:hyperlink w:anchor="_Toc433890521" w:history="1">
        <w:r w:rsidR="00E054EE" w:rsidRPr="00581172">
          <w:rPr>
            <w:rStyle w:val="Hyperlink"/>
          </w:rPr>
          <w:t>3</w:t>
        </w:r>
        <w:r w:rsidR="00E054EE" w:rsidRPr="00C925C8">
          <w:rPr>
            <w:rFonts w:ascii="Calibri" w:hAnsi="Calibri"/>
            <w:b w:val="0"/>
            <w:sz w:val="21"/>
            <w:szCs w:val="22"/>
          </w:rPr>
          <w:tab/>
        </w:r>
        <w:r w:rsidR="00E054EE" w:rsidRPr="00581172">
          <w:rPr>
            <w:rStyle w:val="Hyperlink"/>
            <w:rFonts w:hint="eastAsia"/>
          </w:rPr>
          <w:t>附件</w:t>
        </w:r>
        <w:r w:rsidR="00E054EE">
          <w:rPr>
            <w:webHidden/>
          </w:rPr>
          <w:tab/>
        </w:r>
        <w:r w:rsidR="00E054EE">
          <w:rPr>
            <w:webHidden/>
          </w:rPr>
          <w:fldChar w:fldCharType="begin"/>
        </w:r>
        <w:r w:rsidR="00E054EE">
          <w:rPr>
            <w:webHidden/>
          </w:rPr>
          <w:instrText xml:space="preserve"> PAGEREF _Toc433890521 \h </w:instrText>
        </w:r>
        <w:r w:rsidR="00E054EE">
          <w:rPr>
            <w:webHidden/>
          </w:rPr>
        </w:r>
        <w:r w:rsidR="00E054EE">
          <w:rPr>
            <w:webHidden/>
          </w:rPr>
          <w:fldChar w:fldCharType="separate"/>
        </w:r>
        <w:r w:rsidR="00E054EE">
          <w:rPr>
            <w:webHidden/>
          </w:rPr>
          <w:t>13</w:t>
        </w:r>
        <w:r w:rsidR="00E054EE">
          <w:rPr>
            <w:webHidden/>
          </w:rPr>
          <w:fldChar w:fldCharType="end"/>
        </w:r>
      </w:hyperlink>
    </w:p>
    <w:p w:rsidR="003458AF" w:rsidRDefault="00E15156" w:rsidP="00B265D4">
      <w:pPr>
        <w:ind w:firstLine="24.10pt"/>
        <w:rPr>
          <w:b/>
          <w:noProof/>
        </w:rPr>
        <w:sectPr w:rsidR="003458AF" w:rsidSect="00AA727B">
          <w:footerReference w:type="default" r:id="rId9"/>
          <w:pgSz w:w="595.35pt" w:h="842pt" w:code="9"/>
          <w:pgMar w:top="85.05pt" w:right="70.90pt" w:bottom="56.70pt" w:left="70.90pt" w:header="56.70pt" w:footer="42.55pt" w:gutter="0pt"/>
          <w:pgNumType w:start="1"/>
          <w:cols w:space="21.25pt"/>
          <w:docGrid w:type="lines" w:linePitch="431"/>
        </w:sectPr>
      </w:pPr>
      <w:r w:rsidRPr="004B6FDD">
        <w:rPr>
          <w:b/>
          <w:noProof/>
        </w:rPr>
        <w:fldChar w:fldCharType="end"/>
      </w:r>
      <w:bookmarkStart w:id="0" w:name="_Toc394987824"/>
      <w:bookmarkStart w:id="1" w:name="_Toc356846759"/>
      <w:bookmarkStart w:id="2" w:name="_Toc266955214"/>
      <w:bookmarkStart w:id="3" w:name="_Toc268173459"/>
      <w:bookmarkEnd w:id="0"/>
    </w:p>
    <w:p w:rsidR="00D209DF" w:rsidRDefault="002F5A65" w:rsidP="00B265D4">
      <w:pPr>
        <w:pStyle w:val="Heading1"/>
      </w:pPr>
      <w:bookmarkStart w:id="4" w:name="_Toc433890505"/>
      <w:r>
        <w:rPr>
          <w:rFonts w:hint="eastAsia"/>
          <w:lang w:eastAsia="zh-CN"/>
        </w:rPr>
        <w:lastRenderedPageBreak/>
        <w:t>概述</w:t>
      </w:r>
      <w:bookmarkEnd w:id="4"/>
    </w:p>
    <w:p w:rsidR="004046BB" w:rsidRDefault="00A840B0" w:rsidP="00D53C7D">
      <w:pPr>
        <w:pStyle w:val="Heading2"/>
        <w:rPr>
          <w:lang w:eastAsia="zh-CN"/>
        </w:rPr>
      </w:pPr>
      <w:bookmarkStart w:id="5" w:name="_Toc433890506"/>
      <w:r>
        <w:rPr>
          <w:rFonts w:hint="eastAsia"/>
          <w:lang w:eastAsia="zh-CN"/>
        </w:rPr>
        <w:t>对象概览</w:t>
      </w:r>
      <w:bookmarkEnd w:id="5"/>
    </w:p>
    <w:tbl>
      <w:tblPr>
        <w:tblW w:w="0pt"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Look w:firstRow="1" w:lastRow="0" w:firstColumn="1" w:lastColumn="0" w:noHBand="0" w:noVBand="1"/>
      </w:tblPr>
      <w:tblGrid>
        <w:gridCol w:w="2264"/>
        <w:gridCol w:w="1445"/>
        <w:gridCol w:w="1801"/>
        <w:gridCol w:w="3551"/>
      </w:tblGrid>
      <w:tr w:rsidR="002B1001" w:rsidRPr="004C3E03" w:rsidTr="00EA2941">
        <w:tc>
          <w:tcPr>
            <w:tcW w:w="116.05pt" w:type="dxa"/>
            <w:shd w:val="clear" w:color="auto" w:fill="F2F2F2"/>
          </w:tcPr>
          <w:p w:rsidR="002B1001" w:rsidRPr="004C3E03" w:rsidRDefault="002B1001" w:rsidP="004C3E03">
            <w:pPr>
              <w:tabs>
                <w:tab w:val="start" w:pos="86.35pt"/>
                <w:tab w:val="start" w:pos="94.20pt"/>
              </w:tabs>
              <w:outlineLvl w:val="0"/>
              <w:rPr>
                <w:rFonts w:hAnsi="宋体" w:cs="Arial"/>
                <w:kern w:val="0"/>
                <w:szCs w:val="24"/>
                <w:lang w:val="zh-CN"/>
              </w:rPr>
            </w:pPr>
            <w:r w:rsidRPr="004C3E03">
              <w:rPr>
                <w:rFonts w:hAnsi="宋体" w:cs="Arial" w:hint="eastAsia"/>
                <w:kern w:val="0"/>
                <w:szCs w:val="24"/>
                <w:lang w:val="zh-CN"/>
              </w:rPr>
              <w:t>对象编码</w:t>
            </w:r>
          </w:p>
        </w:tc>
        <w:tc>
          <w:tcPr>
            <w:tcW w:w="348.30pt" w:type="dxa"/>
            <w:gridSpan w:val="3"/>
            <w:shd w:val="clear" w:color="auto" w:fill="auto"/>
          </w:tcPr>
          <w:p w:rsidR="002B1001" w:rsidRPr="00035550" w:rsidRDefault="00BC7D21" w:rsidP="008809FE">
            <w:pPr>
              <w:tabs>
                <w:tab w:val="start" w:pos="86.35pt"/>
                <w:tab w:val="start" w:pos="94.20pt"/>
              </w:tabs>
              <w:outlineLvl w:val="0"/>
              <w:rPr>
                <w:sz w:val="21"/>
                <w:szCs w:val="21"/>
              </w:rPr>
            </w:pPr>
            <w:r w:rsidRPr="00035550">
              <w:rPr>
                <w:sz w:val="21"/>
                <w:szCs w:val="21"/>
              </w:rPr>
              <w:t>BAS</w:t>
            </w:r>
            <w:r w:rsidRPr="00035550">
              <w:rPr>
                <w:rFonts w:hint="eastAsia"/>
                <w:sz w:val="21"/>
                <w:szCs w:val="21"/>
              </w:rPr>
              <w:t>.</w:t>
            </w:r>
            <w:r w:rsidR="0038641F">
              <w:rPr>
                <w:sz w:val="21"/>
                <w:szCs w:val="21"/>
              </w:rPr>
              <w:t>JK</w:t>
            </w:r>
            <w:r w:rsidRPr="00035550">
              <w:rPr>
                <w:rFonts w:hint="eastAsia"/>
                <w:sz w:val="21"/>
                <w:szCs w:val="21"/>
              </w:rPr>
              <w:t>.</w:t>
            </w:r>
            <w:r w:rsidR="00972EA9">
              <w:rPr>
                <w:sz w:val="21"/>
                <w:szCs w:val="21"/>
              </w:rPr>
              <w:t>00000</w:t>
            </w:r>
            <w:r w:rsidR="00AA594D">
              <w:rPr>
                <w:sz w:val="21"/>
                <w:szCs w:val="21"/>
              </w:rPr>
              <w:t>8</w:t>
            </w:r>
          </w:p>
        </w:tc>
      </w:tr>
      <w:tr w:rsidR="006A551A" w:rsidRPr="004C3E03" w:rsidTr="004C3E03">
        <w:tc>
          <w:tcPr>
            <w:tcW w:w="116.05pt" w:type="dxa"/>
            <w:shd w:val="clear" w:color="auto" w:fill="F2F2F2"/>
          </w:tcPr>
          <w:p w:rsidR="006A551A" w:rsidRPr="004C3E03" w:rsidRDefault="006A551A" w:rsidP="004C3E03">
            <w:pPr>
              <w:tabs>
                <w:tab w:val="start" w:pos="86.35pt"/>
                <w:tab w:val="start" w:pos="94.20pt"/>
              </w:tabs>
              <w:outlineLvl w:val="0"/>
              <w:rPr>
                <w:rFonts w:hAnsi="宋体" w:cs="Arial"/>
                <w:kern w:val="0"/>
                <w:szCs w:val="24"/>
                <w:lang w:val="zh-CN"/>
              </w:rPr>
            </w:pPr>
            <w:r w:rsidRPr="004C3E03">
              <w:rPr>
                <w:rFonts w:hAnsi="宋体" w:cs="Arial" w:hint="eastAsia"/>
                <w:kern w:val="0"/>
                <w:szCs w:val="24"/>
                <w:lang w:val="zh-CN"/>
              </w:rPr>
              <w:t>对象名称</w:t>
            </w:r>
          </w:p>
        </w:tc>
        <w:tc>
          <w:tcPr>
            <w:tcW w:w="348.30pt" w:type="dxa"/>
            <w:gridSpan w:val="3"/>
            <w:shd w:val="clear" w:color="auto" w:fill="auto"/>
          </w:tcPr>
          <w:p w:rsidR="006A551A" w:rsidRPr="00035550" w:rsidRDefault="00FB5FCF" w:rsidP="004C3E03">
            <w:pPr>
              <w:tabs>
                <w:tab w:val="start" w:pos="86.35pt"/>
                <w:tab w:val="start" w:pos="94.20pt"/>
              </w:tabs>
              <w:outlineLvl w:val="0"/>
              <w:rPr>
                <w:sz w:val="21"/>
                <w:szCs w:val="21"/>
              </w:rPr>
            </w:pPr>
            <w:r w:rsidRPr="00FB5FCF">
              <w:rPr>
                <w:rFonts w:ascii="黑体" w:eastAsia="黑体" w:hint="eastAsia"/>
              </w:rPr>
              <w:t>付油/收油反馈并交给retail</w:t>
            </w:r>
          </w:p>
        </w:tc>
      </w:tr>
      <w:tr w:rsidR="00DE2EE7" w:rsidRPr="004C3E03" w:rsidTr="004C3E03">
        <w:tc>
          <w:tcPr>
            <w:tcW w:w="116.05pt" w:type="dxa"/>
            <w:shd w:val="clear" w:color="auto" w:fill="F2F2F2"/>
          </w:tcPr>
          <w:p w:rsidR="00DE2EE7" w:rsidRPr="004C3E03" w:rsidRDefault="00DE2EE7" w:rsidP="004C3E03">
            <w:pPr>
              <w:tabs>
                <w:tab w:val="start" w:pos="86.35pt"/>
                <w:tab w:val="start" w:pos="94.20pt"/>
              </w:tabs>
              <w:outlineLvl w:val="0"/>
              <w:rPr>
                <w:rFonts w:hAnsi="宋体" w:cs="Arial"/>
                <w:kern w:val="0"/>
                <w:szCs w:val="24"/>
                <w:lang w:val="zh-CN"/>
              </w:rPr>
            </w:pPr>
            <w:r w:rsidRPr="004C3E03">
              <w:rPr>
                <w:rFonts w:hAnsi="宋体" w:cs="Arial" w:hint="eastAsia"/>
                <w:kern w:val="0"/>
                <w:szCs w:val="24"/>
                <w:lang w:val="zh-CN"/>
              </w:rPr>
              <w:t>所属模块</w:t>
            </w:r>
          </w:p>
        </w:tc>
        <w:tc>
          <w:tcPr>
            <w:tcW w:w="348.30pt" w:type="dxa"/>
            <w:gridSpan w:val="3"/>
            <w:shd w:val="clear" w:color="auto" w:fill="auto"/>
          </w:tcPr>
          <w:p w:rsidR="00DE2EE7" w:rsidRPr="00035550" w:rsidRDefault="00AE5FE5" w:rsidP="004C3E03">
            <w:pPr>
              <w:tabs>
                <w:tab w:val="start" w:pos="86.35pt"/>
                <w:tab w:val="start" w:pos="94.20pt"/>
              </w:tabs>
              <w:outlineLvl w:val="0"/>
              <w:rPr>
                <w:sz w:val="21"/>
                <w:szCs w:val="21"/>
              </w:rPr>
            </w:pPr>
            <w:r>
              <w:rPr>
                <w:rFonts w:hint="eastAsia"/>
                <w:sz w:val="21"/>
                <w:szCs w:val="21"/>
              </w:rPr>
              <w:t>接口</w:t>
            </w:r>
          </w:p>
        </w:tc>
      </w:tr>
      <w:tr w:rsidR="00DE2EE7" w:rsidRPr="004C3E03" w:rsidTr="004C3E03">
        <w:tc>
          <w:tcPr>
            <w:tcW w:w="116.05pt" w:type="dxa"/>
            <w:vMerge w:val="restart"/>
            <w:shd w:val="clear" w:color="auto" w:fill="F2F2F2"/>
          </w:tcPr>
          <w:p w:rsidR="00DE2EE7" w:rsidRPr="004C3E03" w:rsidRDefault="00DE2EE7" w:rsidP="004C3E03">
            <w:pPr>
              <w:tabs>
                <w:tab w:val="start" w:pos="86.35pt"/>
                <w:tab w:val="start" w:pos="94.20pt"/>
              </w:tabs>
              <w:outlineLvl w:val="0"/>
              <w:rPr>
                <w:rFonts w:hAnsi="宋体" w:cs="Arial"/>
                <w:kern w:val="0"/>
                <w:szCs w:val="24"/>
                <w:lang w:val="zh-CN"/>
              </w:rPr>
            </w:pPr>
            <w:r w:rsidRPr="004C3E03">
              <w:rPr>
                <w:rFonts w:hAnsi="宋体" w:cs="Arial" w:hint="eastAsia"/>
                <w:kern w:val="0"/>
                <w:szCs w:val="24"/>
                <w:lang w:val="zh-CN"/>
              </w:rPr>
              <w:t>开发属性</w:t>
            </w:r>
          </w:p>
        </w:tc>
        <w:tc>
          <w:tcPr>
            <w:tcW w:w="348.30pt" w:type="dxa"/>
            <w:gridSpan w:val="3"/>
            <w:shd w:val="clear" w:color="auto" w:fill="auto"/>
          </w:tcPr>
          <w:p w:rsidR="00DE2EE7" w:rsidRPr="00035550" w:rsidRDefault="00EC6DE7" w:rsidP="004C3E03">
            <w:pPr>
              <w:tabs>
                <w:tab w:val="start" w:pos="86.35pt"/>
                <w:tab w:val="start" w:pos="94.20pt"/>
              </w:tabs>
              <w:outlineLvl w:val="0"/>
              <w:rPr>
                <w:rFonts w:hAnsi="宋体" w:cs="Arial"/>
                <w:kern w:val="0"/>
                <w:szCs w:val="24"/>
                <w:lang w:val="zh-CN"/>
              </w:rPr>
            </w:pPr>
            <w:r>
              <w:rPr>
                <w:rFonts w:hAnsi="宋体" w:cs="Arial"/>
                <w:kern w:val="0"/>
                <w:szCs w:val="24"/>
                <w:lang w:val="zh-CN"/>
              </w:rPr>
              <w:fldChar w:fldCharType="begin">
                <w:ffData>
                  <w:name w:val="Check1"/>
                  <w:enabled/>
                  <w:calcOnExit w:val="0"/>
                  <w:checkBox>
                    <w:sizeAuto/>
                    <w:default w:val="0"/>
                  </w:checkBox>
                </w:ffData>
              </w:fldChar>
            </w:r>
            <w:bookmarkStart w:id="6" w:name="Check1"/>
            <w:r>
              <w:rPr>
                <w:rFonts w:hAnsi="宋体" w:cs="Arial"/>
                <w:kern w:val="0"/>
                <w:szCs w:val="24"/>
                <w:lang w:val="zh-CN"/>
              </w:rPr>
              <w:instrText xml:space="preserve"> FORMCHECKBOX </w:instrText>
            </w:r>
            <w:r w:rsidR="00EE2D8D">
              <w:rPr>
                <w:rFonts w:hAnsi="宋体" w:cs="Arial"/>
                <w:kern w:val="0"/>
                <w:szCs w:val="24"/>
                <w:lang w:val="zh-CN"/>
              </w:rPr>
            </w:r>
            <w:r w:rsidR="00EE2D8D">
              <w:rPr>
                <w:rFonts w:hAnsi="宋体" w:cs="Arial"/>
                <w:kern w:val="0"/>
                <w:szCs w:val="24"/>
                <w:lang w:val="zh-CN"/>
              </w:rPr>
              <w:fldChar w:fldCharType="separate"/>
            </w:r>
            <w:r>
              <w:rPr>
                <w:rFonts w:hAnsi="宋体" w:cs="Arial"/>
                <w:kern w:val="0"/>
                <w:szCs w:val="24"/>
                <w:lang w:val="zh-CN"/>
              </w:rPr>
              <w:fldChar w:fldCharType="end"/>
            </w:r>
            <w:bookmarkEnd w:id="6"/>
            <w:r w:rsidR="00DE2EE7" w:rsidRPr="00035550">
              <w:rPr>
                <w:rFonts w:hAnsi="宋体" w:cs="Arial"/>
                <w:kern w:val="0"/>
                <w:szCs w:val="24"/>
                <w:lang w:val="zh-CN"/>
              </w:rPr>
              <w:t xml:space="preserve"> </w:t>
            </w:r>
            <w:r w:rsidR="00DE2EE7" w:rsidRPr="00035550">
              <w:rPr>
                <w:rFonts w:hAnsi="宋体" w:cs="Arial" w:hint="eastAsia"/>
                <w:kern w:val="0"/>
                <w:szCs w:val="24"/>
                <w:lang w:val="zh-CN"/>
              </w:rPr>
              <w:t>F</w:t>
            </w:r>
            <w:r w:rsidR="00DE2EE7" w:rsidRPr="00035550">
              <w:rPr>
                <w:rFonts w:hAnsi="宋体" w:cs="Arial"/>
                <w:kern w:val="0"/>
                <w:szCs w:val="24"/>
                <w:lang w:val="zh-CN"/>
              </w:rPr>
              <w:t xml:space="preserve"> </w:t>
            </w:r>
            <w:r w:rsidR="00DE2EE7" w:rsidRPr="00035550">
              <w:rPr>
                <w:rFonts w:hAnsi="宋体" w:cs="Arial" w:hint="eastAsia"/>
                <w:kern w:val="0"/>
                <w:szCs w:val="24"/>
                <w:lang w:val="zh-CN"/>
              </w:rPr>
              <w:t>功能</w:t>
            </w:r>
          </w:p>
          <w:p w:rsidR="0069558A" w:rsidRPr="00035550" w:rsidRDefault="0069558A" w:rsidP="004C3E03">
            <w:pPr>
              <w:tabs>
                <w:tab w:val="start" w:pos="86.35pt"/>
                <w:tab w:val="start" w:pos="94.20pt"/>
              </w:tabs>
              <w:outlineLvl w:val="0"/>
              <w:rPr>
                <w:rFonts w:hAnsi="宋体" w:cs="Arial"/>
                <w:kern w:val="0"/>
                <w:szCs w:val="24"/>
                <w:lang w:val="zh-CN"/>
              </w:rPr>
            </w:pPr>
            <w:r w:rsidRPr="00035550">
              <w:rPr>
                <w:rFonts w:hAnsi="宋体" w:cs="Arial"/>
                <w:kern w:val="0"/>
                <w:szCs w:val="24"/>
                <w:lang w:val="zh-CN"/>
              </w:rPr>
              <w:fldChar w:fldCharType="begin">
                <w:ffData>
                  <w:name w:val="Check1"/>
                  <w:enabled/>
                  <w:calcOnExit w:val="0"/>
                  <w:checkBox>
                    <w:sizeAuto/>
                    <w:default w:val="0"/>
                  </w:checkBox>
                </w:ffData>
              </w:fldChar>
            </w:r>
            <w:r w:rsidRPr="00035550">
              <w:rPr>
                <w:rFonts w:hAnsi="宋体" w:cs="Arial"/>
                <w:kern w:val="0"/>
                <w:szCs w:val="24"/>
                <w:lang w:val="zh-CN"/>
              </w:rPr>
              <w:instrText xml:space="preserve"> FORMCHECKBOX </w:instrText>
            </w:r>
            <w:r w:rsidR="00EE2D8D">
              <w:rPr>
                <w:rFonts w:hAnsi="宋体" w:cs="Arial"/>
                <w:kern w:val="0"/>
                <w:szCs w:val="24"/>
                <w:lang w:val="zh-CN"/>
              </w:rPr>
            </w:r>
            <w:r w:rsidR="00EE2D8D">
              <w:rPr>
                <w:rFonts w:hAnsi="宋体" w:cs="Arial"/>
                <w:kern w:val="0"/>
                <w:szCs w:val="24"/>
                <w:lang w:val="zh-CN"/>
              </w:rPr>
              <w:fldChar w:fldCharType="separate"/>
            </w:r>
            <w:r w:rsidRPr="00035550">
              <w:rPr>
                <w:rFonts w:hAnsi="宋体" w:cs="Arial"/>
                <w:kern w:val="0"/>
                <w:szCs w:val="24"/>
                <w:lang w:val="zh-CN"/>
              </w:rPr>
              <w:fldChar w:fldCharType="end"/>
            </w:r>
            <w:r w:rsidRPr="00035550">
              <w:rPr>
                <w:rFonts w:hAnsi="宋体" w:cs="Arial"/>
                <w:kern w:val="0"/>
                <w:szCs w:val="24"/>
                <w:lang w:val="zh-CN"/>
              </w:rPr>
              <w:t xml:space="preserve"> R </w:t>
            </w:r>
            <w:r w:rsidRPr="00035550">
              <w:rPr>
                <w:rFonts w:hAnsi="宋体" w:cs="Arial" w:hint="eastAsia"/>
                <w:kern w:val="0"/>
                <w:szCs w:val="24"/>
                <w:lang w:val="zh-CN"/>
              </w:rPr>
              <w:t>报表</w:t>
            </w:r>
          </w:p>
          <w:p w:rsidR="008E39E8" w:rsidRPr="00035550" w:rsidRDefault="008E39E8" w:rsidP="004C3E03">
            <w:pPr>
              <w:tabs>
                <w:tab w:val="start" w:pos="86.35pt"/>
                <w:tab w:val="start" w:pos="94.20pt"/>
              </w:tabs>
              <w:outlineLvl w:val="0"/>
              <w:rPr>
                <w:rFonts w:hAnsi="宋体" w:cs="Arial"/>
                <w:kern w:val="0"/>
                <w:szCs w:val="24"/>
                <w:lang w:val="zh-CN"/>
              </w:rPr>
            </w:pPr>
            <w:r w:rsidRPr="00035550">
              <w:rPr>
                <w:rFonts w:hAnsi="宋体" w:cs="Arial"/>
                <w:kern w:val="0"/>
                <w:szCs w:val="24"/>
                <w:lang w:val="zh-CN"/>
              </w:rPr>
              <w:fldChar w:fldCharType="begin">
                <w:ffData>
                  <w:name w:val="Check1"/>
                  <w:enabled/>
                  <w:calcOnExit w:val="0"/>
                  <w:checkBox>
                    <w:sizeAuto/>
                    <w:default w:val="0"/>
                  </w:checkBox>
                </w:ffData>
              </w:fldChar>
            </w:r>
            <w:r w:rsidRPr="00035550">
              <w:rPr>
                <w:rFonts w:hAnsi="宋体" w:cs="Arial"/>
                <w:kern w:val="0"/>
                <w:szCs w:val="24"/>
                <w:lang w:val="zh-CN"/>
              </w:rPr>
              <w:instrText xml:space="preserve"> FORMCHECKBOX </w:instrText>
            </w:r>
            <w:r w:rsidR="00EE2D8D">
              <w:rPr>
                <w:rFonts w:hAnsi="宋体" w:cs="Arial"/>
                <w:kern w:val="0"/>
                <w:szCs w:val="24"/>
                <w:lang w:val="zh-CN"/>
              </w:rPr>
            </w:r>
            <w:r w:rsidR="00EE2D8D">
              <w:rPr>
                <w:rFonts w:hAnsi="宋体" w:cs="Arial"/>
                <w:kern w:val="0"/>
                <w:szCs w:val="24"/>
                <w:lang w:val="zh-CN"/>
              </w:rPr>
              <w:fldChar w:fldCharType="separate"/>
            </w:r>
            <w:r w:rsidRPr="00035550">
              <w:rPr>
                <w:rFonts w:hAnsi="宋体" w:cs="Arial"/>
                <w:kern w:val="0"/>
                <w:szCs w:val="24"/>
                <w:lang w:val="zh-CN"/>
              </w:rPr>
              <w:fldChar w:fldCharType="end"/>
            </w:r>
            <w:r w:rsidRPr="00035550">
              <w:rPr>
                <w:rFonts w:hAnsi="宋体" w:cs="Arial"/>
                <w:kern w:val="0"/>
                <w:szCs w:val="24"/>
                <w:lang w:val="zh-CN"/>
              </w:rPr>
              <w:t xml:space="preserve"> E </w:t>
            </w:r>
            <w:r w:rsidRPr="00035550">
              <w:rPr>
                <w:rFonts w:hAnsi="宋体" w:cs="Arial" w:hint="eastAsia"/>
                <w:kern w:val="0"/>
                <w:szCs w:val="24"/>
                <w:lang w:val="zh-CN"/>
              </w:rPr>
              <w:t>增强</w:t>
            </w:r>
          </w:p>
          <w:p w:rsidR="008E39E8" w:rsidRPr="00035550" w:rsidRDefault="008E39E8" w:rsidP="004C3E03">
            <w:pPr>
              <w:tabs>
                <w:tab w:val="start" w:pos="86.35pt"/>
                <w:tab w:val="start" w:pos="94.20pt"/>
              </w:tabs>
              <w:outlineLvl w:val="0"/>
              <w:rPr>
                <w:rFonts w:hAnsi="宋体" w:cs="Arial"/>
                <w:kern w:val="0"/>
                <w:szCs w:val="24"/>
                <w:lang w:val="zh-CN"/>
              </w:rPr>
            </w:pPr>
            <w:r w:rsidRPr="00035550">
              <w:rPr>
                <w:rFonts w:hAnsi="宋体" w:cs="Arial"/>
                <w:kern w:val="0"/>
                <w:szCs w:val="24"/>
                <w:lang w:val="zh-CN"/>
              </w:rPr>
              <w:fldChar w:fldCharType="begin">
                <w:ffData>
                  <w:name w:val=""/>
                  <w:enabled/>
                  <w:calcOnExit w:val="0"/>
                  <w:checkBox>
                    <w:sizeAuto/>
                    <w:default w:val="0"/>
                  </w:checkBox>
                </w:ffData>
              </w:fldChar>
            </w:r>
            <w:r w:rsidRPr="00035550">
              <w:rPr>
                <w:rFonts w:hAnsi="宋体" w:cs="Arial"/>
                <w:kern w:val="0"/>
                <w:szCs w:val="24"/>
                <w:lang w:val="zh-CN"/>
              </w:rPr>
              <w:instrText xml:space="preserve"> FORMCHECKBOX </w:instrText>
            </w:r>
            <w:r w:rsidR="00EE2D8D">
              <w:rPr>
                <w:rFonts w:hAnsi="宋体" w:cs="Arial"/>
                <w:kern w:val="0"/>
                <w:szCs w:val="24"/>
                <w:lang w:val="zh-CN"/>
              </w:rPr>
            </w:r>
            <w:r w:rsidR="00EE2D8D">
              <w:rPr>
                <w:rFonts w:hAnsi="宋体" w:cs="Arial"/>
                <w:kern w:val="0"/>
                <w:szCs w:val="24"/>
                <w:lang w:val="zh-CN"/>
              </w:rPr>
              <w:fldChar w:fldCharType="separate"/>
            </w:r>
            <w:r w:rsidRPr="00035550">
              <w:rPr>
                <w:rFonts w:hAnsi="宋体" w:cs="Arial"/>
                <w:kern w:val="0"/>
                <w:szCs w:val="24"/>
                <w:lang w:val="zh-CN"/>
              </w:rPr>
              <w:fldChar w:fldCharType="end"/>
            </w:r>
            <w:r w:rsidRPr="00035550">
              <w:rPr>
                <w:rFonts w:hAnsi="宋体" w:cs="Arial"/>
                <w:kern w:val="0"/>
                <w:szCs w:val="24"/>
                <w:lang w:val="zh-CN"/>
              </w:rPr>
              <w:t xml:space="preserve"> </w:t>
            </w:r>
            <w:r w:rsidR="00A66DBD" w:rsidRPr="00035550">
              <w:rPr>
                <w:rFonts w:hAnsi="宋体" w:cs="Arial"/>
                <w:kern w:val="0"/>
                <w:szCs w:val="24"/>
                <w:lang w:val="zh-CN"/>
              </w:rPr>
              <w:t>B</w:t>
            </w:r>
            <w:r w:rsidRPr="00035550">
              <w:rPr>
                <w:rFonts w:hAnsi="宋体" w:cs="Arial"/>
                <w:kern w:val="0"/>
                <w:szCs w:val="24"/>
                <w:lang w:val="zh-CN"/>
              </w:rPr>
              <w:t xml:space="preserve"> </w:t>
            </w:r>
            <w:r w:rsidRPr="00035550">
              <w:rPr>
                <w:rFonts w:hAnsi="宋体" w:cs="Arial" w:hint="eastAsia"/>
                <w:kern w:val="0"/>
                <w:szCs w:val="24"/>
                <w:lang w:val="zh-CN"/>
              </w:rPr>
              <w:t>表单</w:t>
            </w:r>
          </w:p>
          <w:p w:rsidR="00063090" w:rsidRPr="00035550" w:rsidRDefault="00063090" w:rsidP="004C3E03">
            <w:pPr>
              <w:tabs>
                <w:tab w:val="start" w:pos="86.35pt"/>
                <w:tab w:val="start" w:pos="94.20pt"/>
              </w:tabs>
              <w:outlineLvl w:val="0"/>
              <w:rPr>
                <w:rFonts w:hAnsi="宋体" w:cs="Arial"/>
                <w:kern w:val="0"/>
                <w:szCs w:val="24"/>
                <w:lang w:val="zh-CN"/>
              </w:rPr>
            </w:pPr>
            <w:r w:rsidRPr="00035550">
              <w:rPr>
                <w:rFonts w:hAnsi="宋体" w:cs="Arial"/>
                <w:kern w:val="0"/>
                <w:szCs w:val="24"/>
                <w:lang w:val="zh-CN"/>
              </w:rPr>
              <w:fldChar w:fldCharType="begin">
                <w:ffData>
                  <w:name w:val=""/>
                  <w:enabled/>
                  <w:calcOnExit w:val="0"/>
                  <w:checkBox>
                    <w:sizeAuto/>
                    <w:default w:val="0"/>
                  </w:checkBox>
                </w:ffData>
              </w:fldChar>
            </w:r>
            <w:r w:rsidRPr="00035550">
              <w:rPr>
                <w:rFonts w:hAnsi="宋体" w:cs="Arial"/>
                <w:kern w:val="0"/>
                <w:szCs w:val="24"/>
                <w:lang w:val="zh-CN"/>
              </w:rPr>
              <w:instrText xml:space="preserve"> FORMCHECKBOX </w:instrText>
            </w:r>
            <w:r w:rsidR="00EE2D8D">
              <w:rPr>
                <w:rFonts w:hAnsi="宋体" w:cs="Arial"/>
                <w:kern w:val="0"/>
                <w:szCs w:val="24"/>
                <w:lang w:val="zh-CN"/>
              </w:rPr>
            </w:r>
            <w:r w:rsidR="00EE2D8D">
              <w:rPr>
                <w:rFonts w:hAnsi="宋体" w:cs="Arial"/>
                <w:kern w:val="0"/>
                <w:szCs w:val="24"/>
                <w:lang w:val="zh-CN"/>
              </w:rPr>
              <w:fldChar w:fldCharType="separate"/>
            </w:r>
            <w:r w:rsidRPr="00035550">
              <w:rPr>
                <w:rFonts w:hAnsi="宋体" w:cs="Arial"/>
                <w:kern w:val="0"/>
                <w:szCs w:val="24"/>
                <w:lang w:val="zh-CN"/>
              </w:rPr>
              <w:fldChar w:fldCharType="end"/>
            </w:r>
            <w:r w:rsidRPr="00035550">
              <w:rPr>
                <w:rFonts w:hAnsi="宋体" w:cs="Arial"/>
                <w:kern w:val="0"/>
                <w:szCs w:val="24"/>
                <w:lang w:val="zh-CN"/>
              </w:rPr>
              <w:t xml:space="preserve"> W </w:t>
            </w:r>
            <w:r w:rsidRPr="00035550">
              <w:rPr>
                <w:rFonts w:hAnsi="宋体" w:cs="Arial" w:hint="eastAsia"/>
                <w:kern w:val="0"/>
                <w:szCs w:val="24"/>
                <w:lang w:val="zh-CN"/>
              </w:rPr>
              <w:t>工作流</w:t>
            </w:r>
          </w:p>
          <w:p w:rsidR="00DE2EE7" w:rsidRPr="00035550" w:rsidRDefault="00DE2EE7" w:rsidP="004C3E03">
            <w:pPr>
              <w:tabs>
                <w:tab w:val="start" w:pos="86.35pt"/>
                <w:tab w:val="start" w:pos="94.20pt"/>
              </w:tabs>
              <w:outlineLvl w:val="0"/>
              <w:rPr>
                <w:sz w:val="21"/>
                <w:szCs w:val="21"/>
              </w:rPr>
            </w:pPr>
            <w:r w:rsidRPr="00035550">
              <w:rPr>
                <w:rFonts w:hAnsi="宋体" w:cs="Arial"/>
                <w:kern w:val="0"/>
                <w:szCs w:val="24"/>
                <w:lang w:val="zh-CN"/>
              </w:rPr>
              <w:fldChar w:fldCharType="begin">
                <w:ffData>
                  <w:name w:val="Check1"/>
                  <w:enabled/>
                  <w:calcOnExit w:val="0"/>
                  <w:checkBox>
                    <w:sizeAuto/>
                    <w:default w:val="0"/>
                  </w:checkBox>
                </w:ffData>
              </w:fldChar>
            </w:r>
            <w:r w:rsidRPr="00035550">
              <w:rPr>
                <w:rFonts w:hAnsi="宋体" w:cs="Arial"/>
                <w:kern w:val="0"/>
                <w:szCs w:val="24"/>
                <w:lang w:val="zh-CN"/>
              </w:rPr>
              <w:instrText xml:space="preserve"> FORMCHECKBOX </w:instrText>
            </w:r>
            <w:r w:rsidR="00EE2D8D">
              <w:rPr>
                <w:rFonts w:hAnsi="宋体" w:cs="Arial"/>
                <w:kern w:val="0"/>
                <w:szCs w:val="24"/>
                <w:lang w:val="zh-CN"/>
              </w:rPr>
            </w:r>
            <w:r w:rsidR="00EE2D8D">
              <w:rPr>
                <w:rFonts w:hAnsi="宋体" w:cs="Arial"/>
                <w:kern w:val="0"/>
                <w:szCs w:val="24"/>
                <w:lang w:val="zh-CN"/>
              </w:rPr>
              <w:fldChar w:fldCharType="separate"/>
            </w:r>
            <w:r w:rsidRPr="00035550">
              <w:rPr>
                <w:rFonts w:hAnsi="宋体" w:cs="Arial"/>
                <w:kern w:val="0"/>
                <w:szCs w:val="24"/>
                <w:lang w:val="zh-CN"/>
              </w:rPr>
              <w:fldChar w:fldCharType="end"/>
            </w:r>
            <w:r w:rsidRPr="00035550">
              <w:rPr>
                <w:rFonts w:hAnsi="宋体" w:cs="Arial"/>
                <w:kern w:val="0"/>
                <w:szCs w:val="24"/>
                <w:lang w:val="zh-CN"/>
              </w:rPr>
              <w:t xml:space="preserve"> </w:t>
            </w:r>
            <w:r w:rsidRPr="00035550">
              <w:rPr>
                <w:rFonts w:hAnsi="宋体" w:cs="Arial" w:hint="eastAsia"/>
                <w:kern w:val="0"/>
                <w:szCs w:val="24"/>
                <w:lang w:val="zh-CN"/>
              </w:rPr>
              <w:t>O其它</w:t>
            </w:r>
          </w:p>
        </w:tc>
      </w:tr>
      <w:tr w:rsidR="00E52450" w:rsidRPr="004C3E03" w:rsidTr="004C3E03">
        <w:tc>
          <w:tcPr>
            <w:tcW w:w="116.05pt" w:type="dxa"/>
            <w:vMerge/>
            <w:shd w:val="clear" w:color="auto" w:fill="F2F2F2"/>
          </w:tcPr>
          <w:p w:rsidR="00E52450" w:rsidRPr="004C3E03" w:rsidRDefault="00E52450" w:rsidP="004C3E03">
            <w:pPr>
              <w:tabs>
                <w:tab w:val="start" w:pos="86.35pt"/>
                <w:tab w:val="start" w:pos="94.20pt"/>
              </w:tabs>
              <w:outlineLvl w:val="0"/>
              <w:rPr>
                <w:rFonts w:hAnsi="宋体" w:cs="Arial"/>
                <w:kern w:val="0"/>
                <w:szCs w:val="24"/>
                <w:lang w:val="zh-CN"/>
              </w:rPr>
            </w:pPr>
          </w:p>
        </w:tc>
        <w:tc>
          <w:tcPr>
            <w:tcW w:w="73.65pt" w:type="dxa"/>
            <w:shd w:val="clear" w:color="auto" w:fill="auto"/>
          </w:tcPr>
          <w:p w:rsidR="00E52450" w:rsidRPr="00035550" w:rsidRDefault="00EC6DE7" w:rsidP="004C3E03">
            <w:pPr>
              <w:tabs>
                <w:tab w:val="start" w:pos="86.35pt"/>
                <w:tab w:val="start" w:pos="94.20pt"/>
              </w:tabs>
              <w:outlineLvl w:val="0"/>
              <w:rPr>
                <w:sz w:val="21"/>
                <w:szCs w:val="21"/>
              </w:rPr>
            </w:pPr>
            <w:r>
              <w:rPr>
                <w:rFonts w:hAnsi="宋体" w:cs="Arial"/>
                <w:kern w:val="0"/>
                <w:szCs w:val="24"/>
                <w:lang w:val="zh-CN"/>
              </w:rPr>
              <w:fldChar w:fldCharType="begin">
                <w:ffData>
                  <w:name w:val=""/>
                  <w:enabled/>
                  <w:calcOnExit w:val="0"/>
                  <w:checkBox>
                    <w:sizeAuto/>
                    <w:default w:val="1"/>
                  </w:checkBox>
                </w:ffData>
              </w:fldChar>
            </w:r>
            <w:r>
              <w:rPr>
                <w:rFonts w:hAnsi="宋体" w:cs="Arial"/>
                <w:kern w:val="0"/>
                <w:szCs w:val="24"/>
                <w:lang w:val="zh-CN"/>
              </w:rPr>
              <w:instrText xml:space="preserve"> FORMCHECKBOX </w:instrText>
            </w:r>
            <w:r w:rsidR="00EE2D8D">
              <w:rPr>
                <w:rFonts w:hAnsi="宋体" w:cs="Arial"/>
                <w:kern w:val="0"/>
                <w:szCs w:val="24"/>
                <w:lang w:val="zh-CN"/>
              </w:rPr>
            </w:r>
            <w:r w:rsidR="00EE2D8D">
              <w:rPr>
                <w:rFonts w:hAnsi="宋体" w:cs="Arial"/>
                <w:kern w:val="0"/>
                <w:szCs w:val="24"/>
                <w:lang w:val="zh-CN"/>
              </w:rPr>
              <w:fldChar w:fldCharType="separate"/>
            </w:r>
            <w:r>
              <w:rPr>
                <w:rFonts w:hAnsi="宋体" w:cs="Arial"/>
                <w:kern w:val="0"/>
                <w:szCs w:val="24"/>
                <w:lang w:val="zh-CN"/>
              </w:rPr>
              <w:fldChar w:fldCharType="end"/>
            </w:r>
            <w:r w:rsidR="00E52450" w:rsidRPr="00035550">
              <w:rPr>
                <w:rFonts w:hAnsi="宋体" w:cs="Arial"/>
                <w:kern w:val="0"/>
                <w:szCs w:val="24"/>
                <w:lang w:val="zh-CN"/>
              </w:rPr>
              <w:t xml:space="preserve"> I</w:t>
            </w:r>
            <w:r w:rsidR="00E52450" w:rsidRPr="00035550">
              <w:rPr>
                <w:rFonts w:hAnsi="宋体" w:cs="Arial" w:hint="eastAsia"/>
                <w:kern w:val="0"/>
                <w:szCs w:val="24"/>
                <w:lang w:val="zh-CN"/>
              </w:rPr>
              <w:t>接口</w:t>
            </w:r>
          </w:p>
        </w:tc>
        <w:tc>
          <w:tcPr>
            <w:tcW w:w="92.15pt" w:type="dxa"/>
            <w:shd w:val="clear" w:color="auto" w:fill="F2F2F2"/>
          </w:tcPr>
          <w:p w:rsidR="00E52450" w:rsidRPr="00035550" w:rsidRDefault="00FF3958" w:rsidP="004C3E03">
            <w:pPr>
              <w:tabs>
                <w:tab w:val="start" w:pos="86.35pt"/>
                <w:tab w:val="start" w:pos="94.20pt"/>
              </w:tabs>
              <w:outlineLvl w:val="0"/>
              <w:rPr>
                <w:rFonts w:hAnsi="宋体" w:cs="Arial"/>
                <w:kern w:val="0"/>
                <w:szCs w:val="24"/>
                <w:lang w:val="zh-CN"/>
              </w:rPr>
            </w:pPr>
            <w:r w:rsidRPr="00035550">
              <w:rPr>
                <w:rFonts w:hAnsi="宋体" w:cs="Arial" w:hint="eastAsia"/>
                <w:kern w:val="0"/>
                <w:szCs w:val="24"/>
                <w:lang w:val="zh-CN"/>
              </w:rPr>
              <w:t>相关系统/模块</w:t>
            </w:r>
          </w:p>
        </w:tc>
        <w:tc>
          <w:tcPr>
            <w:tcW w:w="182.50pt" w:type="dxa"/>
            <w:shd w:val="clear" w:color="auto" w:fill="auto"/>
          </w:tcPr>
          <w:p w:rsidR="00E52450" w:rsidRPr="00035550" w:rsidRDefault="00E52450" w:rsidP="002B1001">
            <w:pPr>
              <w:tabs>
                <w:tab w:val="start" w:pos="86.35pt"/>
                <w:tab w:val="start" w:pos="94.20pt"/>
              </w:tabs>
              <w:outlineLvl w:val="0"/>
              <w:rPr>
                <w:sz w:val="21"/>
                <w:szCs w:val="21"/>
              </w:rPr>
            </w:pPr>
          </w:p>
        </w:tc>
      </w:tr>
      <w:tr w:rsidR="00FC1945" w:rsidRPr="004C3E03" w:rsidTr="004C3E03">
        <w:tc>
          <w:tcPr>
            <w:tcW w:w="116.05pt" w:type="dxa"/>
            <w:shd w:val="clear" w:color="auto" w:fill="F2F2F2"/>
          </w:tcPr>
          <w:p w:rsidR="00FC1945" w:rsidRPr="004C3E03" w:rsidRDefault="00E52450" w:rsidP="004C3E03">
            <w:pPr>
              <w:tabs>
                <w:tab w:val="start" w:pos="86.35pt"/>
                <w:tab w:val="start" w:pos="94.20pt"/>
              </w:tabs>
              <w:outlineLvl w:val="0"/>
              <w:rPr>
                <w:rFonts w:hAnsi="宋体" w:cs="Arial"/>
                <w:kern w:val="0"/>
                <w:szCs w:val="24"/>
                <w:lang w:val="zh-CN"/>
              </w:rPr>
            </w:pPr>
            <w:r w:rsidRPr="004C3E03">
              <w:rPr>
                <w:rFonts w:hAnsi="宋体" w:cs="Arial" w:hint="eastAsia"/>
                <w:kern w:val="0"/>
                <w:szCs w:val="24"/>
                <w:lang w:val="zh-CN"/>
              </w:rPr>
              <w:t>优先级</w:t>
            </w:r>
          </w:p>
        </w:tc>
        <w:tc>
          <w:tcPr>
            <w:tcW w:w="73.65pt" w:type="dxa"/>
            <w:tcBorders>
              <w:bottom w:val="single" w:sz="4" w:space="0" w:color="000000"/>
            </w:tcBorders>
            <w:shd w:val="clear" w:color="auto" w:fill="auto"/>
          </w:tcPr>
          <w:p w:rsidR="00FC1945" w:rsidRPr="00035550" w:rsidRDefault="008A389F" w:rsidP="00BC7D21">
            <w:pPr>
              <w:tabs>
                <w:tab w:val="start" w:pos="86.35pt"/>
                <w:tab w:val="start" w:pos="94.20pt"/>
              </w:tabs>
              <w:outlineLvl w:val="0"/>
              <w:rPr>
                <w:sz w:val="21"/>
                <w:szCs w:val="21"/>
              </w:rPr>
            </w:pPr>
            <w:r w:rsidRPr="00035550">
              <w:rPr>
                <w:rFonts w:hint="eastAsia"/>
                <w:sz w:val="21"/>
                <w:szCs w:val="21"/>
              </w:rPr>
              <w:t>高</w:t>
            </w:r>
          </w:p>
        </w:tc>
        <w:tc>
          <w:tcPr>
            <w:tcW w:w="92.15pt" w:type="dxa"/>
            <w:shd w:val="clear" w:color="auto" w:fill="F2F2F2"/>
          </w:tcPr>
          <w:p w:rsidR="00FC1945" w:rsidRPr="00035550" w:rsidRDefault="00E52450" w:rsidP="004C3E03">
            <w:pPr>
              <w:tabs>
                <w:tab w:val="start" w:pos="86.35pt"/>
                <w:tab w:val="start" w:pos="94.20pt"/>
              </w:tabs>
              <w:outlineLvl w:val="0"/>
              <w:rPr>
                <w:rFonts w:hAnsi="宋体" w:cs="Arial"/>
                <w:kern w:val="0"/>
                <w:szCs w:val="24"/>
                <w:lang w:val="zh-CN"/>
              </w:rPr>
            </w:pPr>
            <w:r w:rsidRPr="00035550">
              <w:rPr>
                <w:rFonts w:hAnsi="宋体" w:cs="Arial" w:hint="eastAsia"/>
                <w:kern w:val="0"/>
                <w:szCs w:val="24"/>
                <w:lang w:val="zh-CN"/>
              </w:rPr>
              <w:t>复杂度</w:t>
            </w:r>
          </w:p>
        </w:tc>
        <w:tc>
          <w:tcPr>
            <w:tcW w:w="182.50pt" w:type="dxa"/>
            <w:shd w:val="clear" w:color="auto" w:fill="auto"/>
          </w:tcPr>
          <w:p w:rsidR="008A389F" w:rsidRPr="00035550" w:rsidRDefault="008A389F" w:rsidP="004C3E03">
            <w:pPr>
              <w:tabs>
                <w:tab w:val="start" w:pos="86.35pt"/>
                <w:tab w:val="start" w:pos="94.20pt"/>
              </w:tabs>
              <w:outlineLvl w:val="0"/>
              <w:rPr>
                <w:sz w:val="21"/>
                <w:szCs w:val="21"/>
              </w:rPr>
            </w:pPr>
            <w:r w:rsidRPr="00035550">
              <w:rPr>
                <w:rFonts w:hint="eastAsia"/>
                <w:sz w:val="21"/>
                <w:szCs w:val="21"/>
              </w:rPr>
              <w:t>低</w:t>
            </w:r>
          </w:p>
        </w:tc>
      </w:tr>
      <w:tr w:rsidR="00BA32F9" w:rsidRPr="004C3E03" w:rsidTr="004C3E03">
        <w:tc>
          <w:tcPr>
            <w:tcW w:w="116.05pt" w:type="dxa"/>
            <w:vMerge w:val="restart"/>
            <w:shd w:val="clear" w:color="auto" w:fill="F2F2F2"/>
          </w:tcPr>
          <w:p w:rsidR="00BA32F9" w:rsidRPr="004C3E03" w:rsidRDefault="00BA32F9" w:rsidP="004C3E03">
            <w:pPr>
              <w:tabs>
                <w:tab w:val="start" w:pos="86.35pt"/>
                <w:tab w:val="start" w:pos="94.20pt"/>
              </w:tabs>
              <w:outlineLvl w:val="0"/>
              <w:rPr>
                <w:rFonts w:hAnsi="宋体" w:cs="Arial"/>
                <w:kern w:val="0"/>
                <w:szCs w:val="24"/>
                <w:lang w:val="zh-CN"/>
              </w:rPr>
            </w:pPr>
            <w:r w:rsidRPr="004C3E03">
              <w:rPr>
                <w:rFonts w:hAnsi="宋体" w:cs="Arial" w:hint="eastAsia"/>
                <w:kern w:val="0"/>
                <w:szCs w:val="24"/>
                <w:lang w:val="zh-CN"/>
              </w:rPr>
              <w:t>系统已有相似对象</w:t>
            </w:r>
          </w:p>
        </w:tc>
        <w:tc>
          <w:tcPr>
            <w:tcW w:w="73.65pt" w:type="dxa"/>
            <w:shd w:val="clear" w:color="auto" w:fill="F2F2F2"/>
          </w:tcPr>
          <w:p w:rsidR="00BA32F9" w:rsidRPr="004C3E03" w:rsidRDefault="00BA32F9" w:rsidP="004C3E03">
            <w:pPr>
              <w:tabs>
                <w:tab w:val="start" w:pos="86.35pt"/>
                <w:tab w:val="start" w:pos="94.20pt"/>
              </w:tabs>
              <w:outlineLvl w:val="0"/>
              <w:rPr>
                <w:rFonts w:hAnsi="宋体" w:cs="Arial"/>
                <w:kern w:val="0"/>
                <w:szCs w:val="24"/>
                <w:lang w:val="zh-CN"/>
              </w:rPr>
            </w:pPr>
            <w:r w:rsidRPr="004C3E03">
              <w:rPr>
                <w:rFonts w:hAnsi="宋体" w:cs="Arial" w:hint="eastAsia"/>
                <w:kern w:val="0"/>
                <w:szCs w:val="24"/>
                <w:lang w:val="zh-CN"/>
              </w:rPr>
              <w:t>编码</w:t>
            </w:r>
          </w:p>
        </w:tc>
        <w:tc>
          <w:tcPr>
            <w:tcW w:w="274.65pt" w:type="dxa"/>
            <w:gridSpan w:val="2"/>
            <w:shd w:val="clear" w:color="auto" w:fill="auto"/>
          </w:tcPr>
          <w:p w:rsidR="00BA32F9" w:rsidRPr="004C3E03" w:rsidRDefault="00BA32F9" w:rsidP="004C3E03">
            <w:pPr>
              <w:tabs>
                <w:tab w:val="start" w:pos="86.35pt"/>
                <w:tab w:val="start" w:pos="94.20pt"/>
              </w:tabs>
              <w:outlineLvl w:val="0"/>
              <w:rPr>
                <w:sz w:val="21"/>
                <w:szCs w:val="21"/>
              </w:rPr>
            </w:pPr>
          </w:p>
        </w:tc>
      </w:tr>
      <w:tr w:rsidR="00BA32F9" w:rsidRPr="004C3E03" w:rsidTr="004C3E03">
        <w:tc>
          <w:tcPr>
            <w:tcW w:w="116.05pt" w:type="dxa"/>
            <w:vMerge/>
            <w:shd w:val="clear" w:color="auto" w:fill="F2F2F2"/>
          </w:tcPr>
          <w:p w:rsidR="00BA32F9" w:rsidRPr="004C3E03" w:rsidRDefault="00BA32F9" w:rsidP="004C3E03">
            <w:pPr>
              <w:tabs>
                <w:tab w:val="start" w:pos="86.35pt"/>
                <w:tab w:val="start" w:pos="94.20pt"/>
              </w:tabs>
              <w:outlineLvl w:val="0"/>
              <w:rPr>
                <w:sz w:val="21"/>
                <w:szCs w:val="21"/>
              </w:rPr>
            </w:pPr>
          </w:p>
        </w:tc>
        <w:tc>
          <w:tcPr>
            <w:tcW w:w="73.65pt" w:type="dxa"/>
            <w:shd w:val="clear" w:color="auto" w:fill="F2F2F2"/>
          </w:tcPr>
          <w:p w:rsidR="00BA32F9" w:rsidRPr="004C3E03" w:rsidRDefault="00BA32F9" w:rsidP="004C3E03">
            <w:pPr>
              <w:tabs>
                <w:tab w:val="start" w:pos="86.35pt"/>
                <w:tab w:val="start" w:pos="94.20pt"/>
              </w:tabs>
              <w:outlineLvl w:val="0"/>
              <w:rPr>
                <w:rFonts w:hAnsi="宋体" w:cs="Arial"/>
                <w:kern w:val="0"/>
                <w:szCs w:val="24"/>
                <w:lang w:val="zh-CN"/>
              </w:rPr>
            </w:pPr>
            <w:r w:rsidRPr="004C3E03">
              <w:rPr>
                <w:rFonts w:hAnsi="宋体" w:cs="Arial" w:hint="eastAsia"/>
                <w:kern w:val="0"/>
                <w:szCs w:val="24"/>
                <w:lang w:val="zh-CN"/>
              </w:rPr>
              <w:t>名称</w:t>
            </w:r>
          </w:p>
        </w:tc>
        <w:tc>
          <w:tcPr>
            <w:tcW w:w="274.65pt" w:type="dxa"/>
            <w:gridSpan w:val="2"/>
            <w:shd w:val="clear" w:color="auto" w:fill="auto"/>
          </w:tcPr>
          <w:p w:rsidR="00BA32F9" w:rsidRPr="004C3E03" w:rsidRDefault="00BA32F9" w:rsidP="004C3E03">
            <w:pPr>
              <w:tabs>
                <w:tab w:val="start" w:pos="86.35pt"/>
                <w:tab w:val="start" w:pos="94.20pt"/>
              </w:tabs>
              <w:outlineLvl w:val="0"/>
              <w:rPr>
                <w:sz w:val="21"/>
                <w:szCs w:val="21"/>
              </w:rPr>
            </w:pPr>
          </w:p>
        </w:tc>
      </w:tr>
    </w:tbl>
    <w:p w:rsidR="00C576EE" w:rsidRDefault="00C576EE" w:rsidP="004046BB">
      <w:pPr>
        <w:rPr>
          <w:lang w:val="x-none"/>
        </w:rPr>
      </w:pPr>
    </w:p>
    <w:p w:rsidR="00465B6C" w:rsidRDefault="00465B6C" w:rsidP="00D53C7D">
      <w:pPr>
        <w:pStyle w:val="Heading2"/>
        <w:rPr>
          <w:lang w:eastAsia="zh-CN"/>
        </w:rPr>
      </w:pPr>
      <w:bookmarkStart w:id="7" w:name="_Toc433890507"/>
      <w:r>
        <w:rPr>
          <w:rFonts w:hint="eastAsia"/>
          <w:lang w:eastAsia="zh-CN"/>
        </w:rPr>
        <w:t>参考</w:t>
      </w:r>
      <w:r w:rsidR="0044394E">
        <w:rPr>
          <w:rFonts w:hint="eastAsia"/>
          <w:lang w:eastAsia="zh-CN"/>
        </w:rPr>
        <w:t>对象</w:t>
      </w:r>
      <w:bookmarkEnd w:id="7"/>
    </w:p>
    <w:p w:rsidR="00FC7348" w:rsidRPr="005E6CED" w:rsidRDefault="00FC7348" w:rsidP="00FC7348">
      <w:pPr>
        <w:rPr>
          <w:color w:val="FF0000"/>
          <w:lang w:val="x-none"/>
        </w:rPr>
      </w:pPr>
    </w:p>
    <w:p w:rsidR="00400B99" w:rsidRDefault="005514D1" w:rsidP="005667C0">
      <w:pPr>
        <w:pStyle w:val="Heading2"/>
        <w:rPr>
          <w:lang w:eastAsia="zh-CN"/>
        </w:rPr>
      </w:pPr>
      <w:bookmarkStart w:id="8" w:name="_Toc433890508"/>
      <w:r>
        <w:rPr>
          <w:rFonts w:hint="eastAsia"/>
          <w:lang w:eastAsia="zh-CN"/>
        </w:rPr>
        <w:t>参考文件</w:t>
      </w:r>
      <w:bookmarkEnd w:id="8"/>
    </w:p>
    <w:p w:rsidR="008137D4" w:rsidRPr="000D4AD9" w:rsidRDefault="008137D4" w:rsidP="00DE5E88">
      <w:pPr>
        <w:rPr>
          <w:lang w:val="x-none"/>
        </w:rPr>
      </w:pPr>
    </w:p>
    <w:p w:rsidR="00A840B0" w:rsidRDefault="00E075A2" w:rsidP="00E075A2">
      <w:pPr>
        <w:pStyle w:val="Heading1"/>
        <w:rPr>
          <w:lang w:eastAsia="zh-CN"/>
        </w:rPr>
      </w:pPr>
      <w:bookmarkStart w:id="9" w:name="_Toc433890509"/>
      <w:r>
        <w:rPr>
          <w:rFonts w:hint="eastAsia"/>
          <w:lang w:eastAsia="zh-CN"/>
        </w:rPr>
        <w:t>设计说明</w:t>
      </w:r>
      <w:bookmarkEnd w:id="9"/>
    </w:p>
    <w:p w:rsidR="006632A8" w:rsidRDefault="006632A8" w:rsidP="004760B6">
      <w:pPr>
        <w:pStyle w:val="Heading2"/>
        <w:rPr>
          <w:lang w:eastAsia="zh-CN"/>
        </w:rPr>
      </w:pPr>
      <w:bookmarkStart w:id="10" w:name="_Toc433890510"/>
      <w:r>
        <w:rPr>
          <w:rFonts w:hint="eastAsia"/>
          <w:lang w:eastAsia="zh-CN"/>
        </w:rPr>
        <w:t>权限需求</w:t>
      </w:r>
      <w:bookmarkEnd w:id="10"/>
    </w:p>
    <w:p w:rsidR="00DC3475" w:rsidRPr="002350D1" w:rsidRDefault="00DC3475" w:rsidP="00711850">
      <w:pPr>
        <w:ind w:firstLine="21.25pt"/>
        <w:rPr>
          <w:lang w:val="x-none"/>
        </w:rPr>
      </w:pPr>
    </w:p>
    <w:p w:rsidR="00DC3475" w:rsidRPr="00DC3475" w:rsidRDefault="00DC3475" w:rsidP="00497559">
      <w:pPr>
        <w:rPr>
          <w:color w:val="FF0000"/>
          <w:lang w:val="x-none"/>
        </w:rPr>
      </w:pPr>
    </w:p>
    <w:p w:rsidR="006632A8" w:rsidRDefault="006632A8" w:rsidP="004760B6">
      <w:pPr>
        <w:pStyle w:val="Heading2"/>
        <w:rPr>
          <w:lang w:eastAsia="zh-CN"/>
        </w:rPr>
      </w:pPr>
      <w:bookmarkStart w:id="11" w:name="_Toc433890511"/>
      <w:r>
        <w:rPr>
          <w:rFonts w:hint="eastAsia"/>
          <w:lang w:eastAsia="zh-CN"/>
        </w:rPr>
        <w:lastRenderedPageBreak/>
        <w:t>性能要求</w:t>
      </w:r>
      <w:bookmarkEnd w:id="11"/>
    </w:p>
    <w:p w:rsidR="006632A8" w:rsidRDefault="006632A8" w:rsidP="004760B6">
      <w:pPr>
        <w:pStyle w:val="Heading2"/>
        <w:rPr>
          <w:lang w:eastAsia="zh-CN"/>
        </w:rPr>
      </w:pPr>
      <w:bookmarkStart w:id="12" w:name="_Toc433890512"/>
      <w:r>
        <w:rPr>
          <w:rFonts w:hint="eastAsia"/>
          <w:lang w:eastAsia="zh-CN"/>
        </w:rPr>
        <w:t>运行频率时间</w:t>
      </w:r>
      <w:bookmarkEnd w:id="12"/>
    </w:p>
    <w:p w:rsidR="006632A8" w:rsidRDefault="006632A8" w:rsidP="004760B6">
      <w:pPr>
        <w:pStyle w:val="Heading2"/>
        <w:rPr>
          <w:lang w:eastAsia="zh-CN"/>
        </w:rPr>
      </w:pPr>
      <w:bookmarkStart w:id="13" w:name="_Toc433890513"/>
      <w:r>
        <w:rPr>
          <w:rFonts w:hint="eastAsia"/>
          <w:lang w:eastAsia="zh-CN"/>
        </w:rPr>
        <w:t>运行条件</w:t>
      </w:r>
      <w:bookmarkEnd w:id="13"/>
    </w:p>
    <w:p w:rsidR="00B92321" w:rsidRDefault="00B92321" w:rsidP="00B92321">
      <w:pPr>
        <w:pStyle w:val="Heading2"/>
        <w:rPr>
          <w:lang w:eastAsia="zh-CN"/>
        </w:rPr>
      </w:pPr>
      <w:bookmarkStart w:id="14" w:name="_Toc433890514"/>
      <w:r>
        <w:rPr>
          <w:rFonts w:hint="eastAsia"/>
        </w:rPr>
        <w:t>功</w:t>
      </w:r>
      <w:r>
        <w:rPr>
          <w:rFonts w:hint="eastAsia"/>
          <w:lang w:eastAsia="zh-CN"/>
        </w:rPr>
        <w:t>能设计</w:t>
      </w:r>
      <w:bookmarkEnd w:id="14"/>
    </w:p>
    <w:p w:rsidR="00525273" w:rsidRPr="007B4ECB" w:rsidRDefault="0006291A" w:rsidP="00F43761">
      <w:pPr>
        <w:pStyle w:val="Heading3"/>
        <w:tabs>
          <w:tab w:val="clear" w:pos="36pt"/>
        </w:tabs>
        <w:spacing w:before="0pt" w:after="0pt"/>
      </w:pPr>
      <w:r>
        <w:rPr>
          <w:rFonts w:hint="eastAsia"/>
        </w:rPr>
        <w:t>初始化</w:t>
      </w:r>
    </w:p>
    <w:p w:rsidR="00A8678E" w:rsidRPr="00636838" w:rsidRDefault="00A8678E" w:rsidP="009E1220">
      <w:pPr>
        <w:ind w:start="21pt"/>
        <w:rPr>
          <w:rFonts w:hAnsi="宋体"/>
        </w:rPr>
      </w:pPr>
    </w:p>
    <w:p w:rsidR="0006291A" w:rsidRDefault="0006291A" w:rsidP="00BD4DA3">
      <w:pPr>
        <w:pStyle w:val="Heading3"/>
        <w:tabs>
          <w:tab w:val="clear" w:pos="36pt"/>
        </w:tabs>
        <w:spacing w:before="0pt" w:after="0pt"/>
      </w:pPr>
      <w:r>
        <w:rPr>
          <w:rFonts w:hint="eastAsia"/>
        </w:rPr>
        <w:t>用户接口</w:t>
      </w:r>
    </w:p>
    <w:p w:rsidR="007226CA" w:rsidRPr="007226CA" w:rsidRDefault="007226CA" w:rsidP="009E1220">
      <w:pPr>
        <w:ind w:start="21pt"/>
        <w:rPr>
          <w:rFonts w:hAnsi="宋体"/>
        </w:rPr>
      </w:pPr>
    </w:p>
    <w:p w:rsidR="00B4401E" w:rsidRDefault="00290903" w:rsidP="00336CC2">
      <w:pPr>
        <w:pStyle w:val="Heading3"/>
        <w:tabs>
          <w:tab w:val="clear" w:pos="36pt"/>
        </w:tabs>
        <w:spacing w:before="0pt" w:after="0pt"/>
      </w:pPr>
      <w:r>
        <w:rPr>
          <w:rFonts w:hint="eastAsia"/>
        </w:rPr>
        <w:t>组件处理流程</w:t>
      </w:r>
    </w:p>
    <w:p w:rsidR="003B39D3" w:rsidRDefault="003B39D3" w:rsidP="00CF7EEE">
      <w:pPr>
        <w:rPr>
          <w:rFonts w:hAnsi="宋体"/>
        </w:rPr>
      </w:pPr>
    </w:p>
    <w:p w:rsidR="003B39D3" w:rsidRPr="006237D7" w:rsidRDefault="003B39D3" w:rsidP="00CF7EEE">
      <w:pPr>
        <w:rPr>
          <w:rFonts w:hAnsi="宋体"/>
        </w:rPr>
      </w:pPr>
    </w:p>
    <w:p w:rsidR="006632A8" w:rsidRDefault="006632A8" w:rsidP="004760B6">
      <w:pPr>
        <w:pStyle w:val="Heading2"/>
        <w:rPr>
          <w:lang w:eastAsia="zh-CN"/>
        </w:rPr>
      </w:pPr>
      <w:bookmarkStart w:id="15" w:name="_Toc433890515"/>
      <w:r>
        <w:rPr>
          <w:rFonts w:hint="eastAsia"/>
          <w:lang w:eastAsia="zh-CN"/>
        </w:rPr>
        <w:t>数据结构</w:t>
      </w:r>
      <w:bookmarkEnd w:id="15"/>
    </w:p>
    <w:p w:rsidR="003148D1" w:rsidRDefault="003148D1" w:rsidP="00E47534">
      <w:pPr>
        <w:pStyle w:val="Heading3"/>
        <w:tabs>
          <w:tab w:val="clear" w:pos="36pt"/>
        </w:tabs>
        <w:spacing w:before="0pt" w:after="0pt"/>
      </w:pPr>
      <w:r>
        <w:rPr>
          <w:rFonts w:hint="eastAsia"/>
        </w:rPr>
        <w:t>数据结构关系</w:t>
      </w:r>
    </w:p>
    <w:tbl>
      <w:tblPr>
        <w:tblW w:w="63.0%" w:type="pct"/>
        <w:tblLook w:firstRow="1" w:lastRow="0" w:firstColumn="1" w:lastColumn="0" w:noHBand="0" w:noVBand="1"/>
      </w:tblPr>
      <w:tblGrid>
        <w:gridCol w:w="1843"/>
        <w:gridCol w:w="3650"/>
        <w:gridCol w:w="222"/>
      </w:tblGrid>
      <w:tr w:rsidR="00181702" w:rsidRPr="00BA5EB0" w:rsidTr="00181702">
        <w:trPr>
          <w:trHeight w:val="270"/>
        </w:trPr>
        <w:tc>
          <w:tcPr>
            <w:tcW w:w="32.0%" w:type="pct"/>
            <w:tcBorders>
              <w:top w:val="nil"/>
              <w:start w:val="nil"/>
              <w:bottom w:val="nil"/>
              <w:end w:val="nil"/>
            </w:tcBorders>
            <w:shd w:val="clear" w:color="000000" w:fill="FFFFFF"/>
            <w:noWrap/>
            <w:vAlign w:val="bottom"/>
          </w:tcPr>
          <w:p w:rsidR="00181702" w:rsidRPr="00BA5EB0" w:rsidRDefault="00181702" w:rsidP="00BA5EB0">
            <w:pPr>
              <w:widowControl/>
              <w:adjustRightInd/>
              <w:snapToGrid/>
              <w:spacing w:line="12pt" w:lineRule="auto"/>
              <w:jc w:val="start"/>
              <w:rPr>
                <w:rFonts w:hAnsi="宋体" w:cs="宋体"/>
                <w:color w:val="000000"/>
                <w:kern w:val="0"/>
                <w:sz w:val="22"/>
                <w:szCs w:val="22"/>
              </w:rPr>
            </w:pPr>
          </w:p>
        </w:tc>
        <w:tc>
          <w:tcPr>
            <w:tcW w:w="63.0%" w:type="pct"/>
            <w:tcBorders>
              <w:top w:val="nil"/>
              <w:start w:val="nil"/>
              <w:bottom w:val="nil"/>
              <w:end w:val="nil"/>
            </w:tcBorders>
            <w:shd w:val="clear" w:color="000000" w:fill="FFFFFF"/>
            <w:noWrap/>
            <w:vAlign w:val="bottom"/>
          </w:tcPr>
          <w:p w:rsidR="00181702" w:rsidRPr="00BA5EB0" w:rsidRDefault="00181702" w:rsidP="00BA5EB0">
            <w:pPr>
              <w:widowControl/>
              <w:adjustRightInd/>
              <w:snapToGrid/>
              <w:spacing w:line="12pt" w:lineRule="auto"/>
              <w:jc w:val="start"/>
              <w:rPr>
                <w:rFonts w:hAnsi="宋体" w:cs="宋体"/>
                <w:color w:val="000000"/>
                <w:kern w:val="0"/>
                <w:sz w:val="22"/>
                <w:szCs w:val="22"/>
              </w:rPr>
            </w:pPr>
          </w:p>
        </w:tc>
        <w:tc>
          <w:tcPr>
            <w:tcW w:w="3.0%" w:type="pct"/>
            <w:tcBorders>
              <w:top w:val="nil"/>
              <w:start w:val="nil"/>
              <w:bottom w:val="nil"/>
              <w:end w:val="nil"/>
            </w:tcBorders>
            <w:shd w:val="clear" w:color="000000" w:fill="FFFFFF"/>
            <w:noWrap/>
            <w:vAlign w:val="bottom"/>
          </w:tcPr>
          <w:p w:rsidR="00181702" w:rsidRPr="00BA5EB0" w:rsidRDefault="00181702" w:rsidP="00BA5EB0">
            <w:pPr>
              <w:widowControl/>
              <w:adjustRightInd/>
              <w:snapToGrid/>
              <w:spacing w:line="12pt" w:lineRule="auto"/>
              <w:jc w:val="start"/>
              <w:rPr>
                <w:rFonts w:hAnsi="宋体" w:cs="宋体"/>
                <w:color w:val="000000"/>
                <w:kern w:val="0"/>
                <w:sz w:val="22"/>
                <w:szCs w:val="22"/>
              </w:rPr>
            </w:pPr>
          </w:p>
        </w:tc>
      </w:tr>
    </w:tbl>
    <w:p w:rsidR="00700E68" w:rsidRPr="00BA01A9" w:rsidRDefault="00700E68" w:rsidP="000321DE">
      <w:pPr>
        <w:rPr>
          <w:lang w:eastAsia="x-none"/>
        </w:rPr>
      </w:pPr>
    </w:p>
    <w:p w:rsidR="00D716E9" w:rsidRDefault="00D716E9" w:rsidP="00F35B74">
      <w:pPr>
        <w:pStyle w:val="Heading3"/>
        <w:tabs>
          <w:tab w:val="clear" w:pos="36pt"/>
        </w:tabs>
        <w:spacing w:before="0pt" w:after="0pt"/>
      </w:pPr>
      <w:r>
        <w:rPr>
          <w:rFonts w:hint="eastAsia"/>
        </w:rPr>
        <w:t>容量分析</w:t>
      </w:r>
    </w:p>
    <w:p w:rsidR="00195B27" w:rsidRPr="00B94544" w:rsidRDefault="008F34F4" w:rsidP="0037670B">
      <w:pPr>
        <w:ind w:firstLine="21.25pt"/>
        <w:rPr>
          <w:lang w:val="x-none"/>
        </w:rPr>
      </w:pPr>
      <w:r>
        <w:rPr>
          <w:rFonts w:hint="eastAsia"/>
          <w:lang w:val="x-none"/>
        </w:rPr>
        <w:t>无</w:t>
      </w:r>
    </w:p>
    <w:p w:rsidR="003148D1" w:rsidRDefault="003148D1" w:rsidP="00E47534">
      <w:pPr>
        <w:pStyle w:val="Heading3"/>
        <w:tabs>
          <w:tab w:val="clear" w:pos="36pt"/>
        </w:tabs>
        <w:spacing w:before="0pt" w:after="0pt"/>
      </w:pPr>
      <w:r>
        <w:rPr>
          <w:rFonts w:hint="eastAsia"/>
        </w:rPr>
        <w:t>数据</w:t>
      </w:r>
      <w:r w:rsidR="0050280F">
        <w:rPr>
          <w:rFonts w:hint="eastAsia"/>
        </w:rPr>
        <w:t>字段</w:t>
      </w:r>
      <w:r>
        <w:rPr>
          <w:rFonts w:hint="eastAsia"/>
        </w:rPr>
        <w:t>说明</w:t>
      </w:r>
    </w:p>
    <w:p w:rsidR="00A74EEE" w:rsidRPr="00B64BCC" w:rsidRDefault="00A74EEE" w:rsidP="00A74EEE">
      <w:pPr>
        <w:pStyle w:val="Heading4"/>
        <w:numPr>
          <w:ilvl w:val="0"/>
          <w:numId w:val="0"/>
        </w:numPr>
      </w:pPr>
      <w:r>
        <w:rPr>
          <w:rFonts w:hint="eastAsia"/>
        </w:rPr>
        <w:t>数据库说明</w:t>
      </w:r>
    </w:p>
    <w:p w:rsidR="00A74EEE" w:rsidRDefault="00A74EEE" w:rsidP="00A74EEE">
      <w:pPr>
        <w:rPr>
          <w:lang w:val="x-none"/>
        </w:rPr>
      </w:pPr>
    </w:p>
    <w:p w:rsidR="008128B4" w:rsidRPr="008C16C9" w:rsidRDefault="008128B4" w:rsidP="002074BA">
      <w:pPr>
        <w:rPr>
          <w:rFonts w:hAnsi="宋体" w:cs="Arial"/>
          <w:kern w:val="0"/>
          <w:szCs w:val="24"/>
        </w:rPr>
      </w:pPr>
    </w:p>
    <w:p w:rsidR="006632A8" w:rsidRDefault="006632A8" w:rsidP="004760B6">
      <w:pPr>
        <w:pStyle w:val="Heading2"/>
        <w:rPr>
          <w:lang w:eastAsia="zh-CN"/>
        </w:rPr>
      </w:pPr>
      <w:bookmarkStart w:id="16" w:name="_Toc433890516"/>
      <w:r>
        <w:rPr>
          <w:rFonts w:hint="eastAsia"/>
          <w:lang w:eastAsia="zh-CN"/>
        </w:rPr>
        <w:t>表单/输出</w:t>
      </w:r>
      <w:bookmarkEnd w:id="16"/>
    </w:p>
    <w:p w:rsidR="00FA67DD" w:rsidRDefault="00FA67DD" w:rsidP="00FF2A98">
      <w:pPr>
        <w:pStyle w:val="Heading3"/>
        <w:tabs>
          <w:tab w:val="clear" w:pos="36pt"/>
        </w:tabs>
        <w:spacing w:before="0pt" w:after="0pt"/>
      </w:pPr>
      <w:r>
        <w:rPr>
          <w:rFonts w:hint="eastAsia"/>
        </w:rPr>
        <w:t>输出布局设计</w:t>
      </w:r>
    </w:p>
    <w:p w:rsidR="00ED1827" w:rsidRPr="00681C6B" w:rsidRDefault="00ED1827" w:rsidP="00681C6B">
      <w:pPr>
        <w:rPr>
          <w:color w:val="FF0000"/>
          <w:lang w:val="x-none" w:eastAsia="x-none"/>
        </w:rPr>
      </w:pPr>
    </w:p>
    <w:p w:rsidR="00FA67DD" w:rsidRDefault="00FA67DD" w:rsidP="00FF2A98">
      <w:pPr>
        <w:pStyle w:val="Heading3"/>
        <w:tabs>
          <w:tab w:val="clear" w:pos="36pt"/>
        </w:tabs>
        <w:spacing w:before="0pt" w:after="0pt"/>
      </w:pPr>
      <w:r>
        <w:rPr>
          <w:rFonts w:hint="eastAsia"/>
        </w:rPr>
        <w:t>打印要求</w:t>
      </w:r>
    </w:p>
    <w:p w:rsidR="00997666" w:rsidRPr="00997666" w:rsidRDefault="00997666" w:rsidP="00681C6B">
      <w:pPr>
        <w:rPr>
          <w:color w:val="00B0F0"/>
        </w:rPr>
      </w:pPr>
    </w:p>
    <w:p w:rsidR="00FA67DD" w:rsidRDefault="00FA67DD" w:rsidP="00FF2A98">
      <w:pPr>
        <w:pStyle w:val="Heading3"/>
        <w:tabs>
          <w:tab w:val="clear" w:pos="36pt"/>
        </w:tabs>
        <w:spacing w:before="0pt" w:after="0pt"/>
      </w:pPr>
      <w:r>
        <w:rPr>
          <w:rFonts w:hint="eastAsia"/>
        </w:rPr>
        <w:lastRenderedPageBreak/>
        <w:t>法律法规相关要求</w:t>
      </w:r>
    </w:p>
    <w:p w:rsidR="006B0240" w:rsidRPr="006B0240" w:rsidRDefault="006B0240" w:rsidP="006B0240">
      <w:pPr>
        <w:rPr>
          <w:lang w:val="x-none"/>
        </w:rPr>
      </w:pPr>
    </w:p>
    <w:p w:rsidR="00FA67DD" w:rsidRDefault="00973607" w:rsidP="00FF2A98">
      <w:pPr>
        <w:pStyle w:val="Heading3"/>
        <w:tabs>
          <w:tab w:val="clear" w:pos="36pt"/>
        </w:tabs>
        <w:spacing w:before="0pt" w:after="0pt"/>
      </w:pPr>
      <w:r>
        <w:rPr>
          <w:rFonts w:hint="eastAsia"/>
        </w:rPr>
        <w:t>现有</w:t>
      </w:r>
      <w:r w:rsidR="00FA67DD">
        <w:rPr>
          <w:rFonts w:hint="eastAsia"/>
        </w:rPr>
        <w:t>表单样张</w:t>
      </w:r>
    </w:p>
    <w:p w:rsidR="001B66C1" w:rsidRPr="00CD1904" w:rsidRDefault="001B66C1" w:rsidP="001B66C1">
      <w:pPr>
        <w:rPr>
          <w:color w:val="FF0000"/>
        </w:rPr>
      </w:pPr>
    </w:p>
    <w:p w:rsidR="003F541A" w:rsidRDefault="003F541A" w:rsidP="003F541A">
      <w:pPr>
        <w:pStyle w:val="Heading3"/>
        <w:tabs>
          <w:tab w:val="clear" w:pos="36pt"/>
        </w:tabs>
        <w:spacing w:before="0pt" w:after="0pt"/>
        <w:rPr>
          <w:lang w:eastAsia="zh-CN"/>
        </w:rPr>
      </w:pPr>
      <w:bookmarkStart w:id="17" w:name="_Toc433890517"/>
      <w:r>
        <w:rPr>
          <w:rFonts w:hint="eastAsia"/>
          <w:lang w:eastAsia="zh-CN"/>
        </w:rPr>
        <w:t>输入</w:t>
      </w:r>
    </w:p>
    <w:p w:rsidR="006632A8" w:rsidRDefault="006632A8" w:rsidP="004760B6">
      <w:pPr>
        <w:pStyle w:val="Heading2"/>
        <w:rPr>
          <w:lang w:eastAsia="zh-CN"/>
        </w:rPr>
      </w:pPr>
      <w:r>
        <w:rPr>
          <w:rFonts w:hint="eastAsia"/>
          <w:lang w:eastAsia="zh-CN"/>
        </w:rPr>
        <w:t>接口</w:t>
      </w:r>
      <w:bookmarkEnd w:id="17"/>
    </w:p>
    <w:p w:rsidR="00B76A7E" w:rsidRDefault="00B76A7E" w:rsidP="00B76A7E">
      <w:pPr>
        <w:pStyle w:val="Heading3"/>
        <w:tabs>
          <w:tab w:val="clear" w:pos="36pt"/>
        </w:tabs>
        <w:spacing w:before="0pt" w:after="0pt"/>
        <w:rPr>
          <w:lang w:eastAsia="zh-CN"/>
        </w:rPr>
      </w:pPr>
      <w:r>
        <w:rPr>
          <w:rFonts w:hint="eastAsia"/>
          <w:lang w:eastAsia="zh-CN"/>
        </w:rPr>
        <w:t>付油反馈</w:t>
      </w:r>
      <w:r w:rsidR="00AA5FE2">
        <w:rPr>
          <w:rFonts w:hint="eastAsia"/>
          <w:lang w:eastAsia="zh-CN"/>
        </w:rPr>
        <w:t>/收油反馈</w:t>
      </w:r>
      <w:r w:rsidR="00FB5FCF">
        <w:rPr>
          <w:rFonts w:hint="eastAsia"/>
          <w:lang w:eastAsia="zh-CN"/>
        </w:rPr>
        <w:t xml:space="preserve"> 给</w:t>
      </w:r>
      <w:r w:rsidR="00FB5FCF">
        <w:rPr>
          <w:lang w:eastAsia="zh-CN"/>
        </w:rPr>
        <w:t>Retail</w:t>
      </w:r>
    </w:p>
    <w:p w:rsidR="00F62A3D" w:rsidRPr="00F62A3D" w:rsidRDefault="00F62A3D" w:rsidP="00F62A3D">
      <w:pPr>
        <w:rPr>
          <w:rFonts w:hint="eastAsia"/>
          <w:lang w:val="x-none"/>
        </w:rPr>
      </w:pPr>
      <w:r>
        <w:rPr>
          <w:rFonts w:hint="eastAsia"/>
          <w:lang w:val="x-none"/>
        </w:rPr>
        <w:t>该接口的</w:t>
      </w:r>
      <w:r>
        <w:rPr>
          <w:lang w:val="x-none"/>
        </w:rPr>
        <w:t>功能是将油库或者油站反馈的数据提交给Retail，</w:t>
      </w:r>
      <w:r>
        <w:rPr>
          <w:rFonts w:hint="eastAsia"/>
          <w:lang w:val="x-none"/>
        </w:rPr>
        <w:t>接口表是</w:t>
      </w:r>
      <w:r>
        <w:rPr>
          <w:lang w:val="x-none"/>
        </w:rPr>
        <w:t>：</w:t>
      </w:r>
      <w:r w:rsidRPr="00F62A3D">
        <w:rPr>
          <w:lang w:val="x-none"/>
        </w:rPr>
        <w:t>TCIF_LOADCONFIRM</w:t>
      </w:r>
      <w:r>
        <w:rPr>
          <w:rFonts w:hint="eastAsia"/>
          <w:lang w:val="x-none"/>
        </w:rPr>
        <w:t>。</w:t>
      </w:r>
    </w:p>
    <w:p w:rsidR="00176E86" w:rsidRDefault="00176E86" w:rsidP="00176E86">
      <w:pPr>
        <w:ind w:start="21.25pt"/>
        <w:rPr>
          <w:lang w:val="x-none"/>
        </w:rPr>
      </w:pPr>
      <w:r>
        <w:rPr>
          <w:rFonts w:hint="eastAsia"/>
          <w:lang w:val="x-none"/>
        </w:rPr>
        <w:t>该接口</w:t>
      </w:r>
      <w:r>
        <w:rPr>
          <w:lang w:val="x-none"/>
        </w:rPr>
        <w:t>执行需具备两个</w:t>
      </w:r>
      <w:r>
        <w:rPr>
          <w:rFonts w:hint="eastAsia"/>
          <w:lang w:val="x-none"/>
        </w:rPr>
        <w:t>约束</w:t>
      </w:r>
      <w:r>
        <w:rPr>
          <w:lang w:val="x-none"/>
        </w:rPr>
        <w:t>条件</w:t>
      </w:r>
      <w:r>
        <w:rPr>
          <w:rFonts w:hint="eastAsia"/>
          <w:lang w:val="x-none"/>
        </w:rPr>
        <w:t>：</w:t>
      </w:r>
    </w:p>
    <w:p w:rsidR="00176E86" w:rsidRPr="00C358F0" w:rsidRDefault="00176E86" w:rsidP="00176E86">
      <w:pPr>
        <w:pStyle w:val="ListParagraph"/>
        <w:numPr>
          <w:ilvl w:val="0"/>
          <w:numId w:val="36"/>
        </w:numPr>
        <w:ind w:firstLineChars="0"/>
      </w:pPr>
      <w:r w:rsidRPr="00C358F0">
        <w:t>配送类型是加油站配送</w:t>
      </w:r>
      <w:r w:rsidRPr="00C358F0">
        <w:rPr>
          <w:rFonts w:hint="eastAsia"/>
        </w:rPr>
        <w:t>；</w:t>
      </w:r>
    </w:p>
    <w:p w:rsidR="00176E86" w:rsidRDefault="00176E86" w:rsidP="00176E86">
      <w:pPr>
        <w:pStyle w:val="ListParagraph"/>
        <w:numPr>
          <w:ilvl w:val="0"/>
          <w:numId w:val="36"/>
        </w:numPr>
        <w:ind w:firstLineChars="0"/>
        <w:rPr>
          <w:lang w:eastAsia="zh-CN"/>
        </w:rPr>
      </w:pPr>
      <w:r>
        <w:rPr>
          <w:rFonts w:hint="eastAsia"/>
          <w:lang w:eastAsia="zh-CN"/>
        </w:rPr>
        <w:t>配送计划</w:t>
      </w:r>
      <w:r>
        <w:rPr>
          <w:lang w:eastAsia="zh-CN"/>
        </w:rPr>
        <w:t>的所有配送单</w:t>
      </w:r>
      <w:r>
        <w:rPr>
          <w:rFonts w:hint="eastAsia"/>
          <w:lang w:eastAsia="zh-CN"/>
        </w:rPr>
        <w:t>需</w:t>
      </w:r>
      <w:r>
        <w:rPr>
          <w:lang w:eastAsia="zh-CN"/>
        </w:rPr>
        <w:t>全部</w:t>
      </w:r>
      <w:r>
        <w:rPr>
          <w:rFonts w:hint="eastAsia"/>
          <w:lang w:eastAsia="zh-CN"/>
        </w:rPr>
        <w:t>有</w:t>
      </w:r>
      <w:r>
        <w:rPr>
          <w:lang w:eastAsia="zh-CN"/>
        </w:rPr>
        <w:t>反馈信息，即配送单</w:t>
      </w:r>
      <w:r>
        <w:rPr>
          <w:rFonts w:hint="eastAsia"/>
          <w:lang w:eastAsia="zh-CN"/>
        </w:rPr>
        <w:t>全部进行</w:t>
      </w:r>
      <w:r w:rsidR="002C6A74">
        <w:rPr>
          <w:rFonts w:hint="eastAsia"/>
          <w:lang w:eastAsia="zh-CN"/>
        </w:rPr>
        <w:t>付油</w:t>
      </w:r>
      <w:r>
        <w:rPr>
          <w:rFonts w:hint="eastAsia"/>
          <w:lang w:eastAsia="zh-CN"/>
        </w:rPr>
        <w:t>反馈</w:t>
      </w:r>
      <w:r>
        <w:rPr>
          <w:lang w:eastAsia="zh-CN"/>
        </w:rPr>
        <w:t>后统一将</w:t>
      </w:r>
      <w:r w:rsidR="00072C5A">
        <w:rPr>
          <w:rFonts w:hint="eastAsia"/>
          <w:lang w:eastAsia="zh-CN"/>
        </w:rPr>
        <w:t>反馈</w:t>
      </w:r>
      <w:r>
        <w:rPr>
          <w:lang w:eastAsia="zh-CN"/>
        </w:rPr>
        <w:t>信息</w:t>
      </w:r>
      <w:r>
        <w:rPr>
          <w:rFonts w:hint="eastAsia"/>
          <w:lang w:eastAsia="zh-CN"/>
        </w:rPr>
        <w:t>交给</w:t>
      </w:r>
      <w:r>
        <w:rPr>
          <w:lang w:eastAsia="zh-CN"/>
        </w:rPr>
        <w:t>Retail。</w:t>
      </w:r>
    </w:p>
    <w:p w:rsidR="00AA5FE2" w:rsidRDefault="00AA5FE2" w:rsidP="000259E2">
      <w:pPr>
        <w:pStyle w:val="ListParagraph"/>
        <w:numPr>
          <w:ilvl w:val="0"/>
          <w:numId w:val="36"/>
        </w:numPr>
        <w:ind w:firstLineChars="0"/>
        <w:rPr>
          <w:lang w:eastAsia="zh-CN"/>
        </w:rPr>
      </w:pPr>
      <w:r>
        <w:rPr>
          <w:rFonts w:hint="eastAsia"/>
          <w:lang w:eastAsia="zh-CN"/>
        </w:rPr>
        <w:t>付油反馈</w:t>
      </w:r>
      <w:r>
        <w:rPr>
          <w:lang w:eastAsia="zh-CN"/>
        </w:rPr>
        <w:t>和收油反馈的处理逻辑</w:t>
      </w:r>
      <w:r>
        <w:rPr>
          <w:rFonts w:hint="eastAsia"/>
          <w:lang w:eastAsia="zh-CN"/>
        </w:rPr>
        <w:t>相似</w:t>
      </w:r>
      <w:r>
        <w:rPr>
          <w:lang w:eastAsia="zh-CN"/>
        </w:rPr>
        <w:t>，不同在于</w:t>
      </w:r>
      <w:r w:rsidR="009C00F9">
        <w:rPr>
          <w:rFonts w:hint="eastAsia"/>
          <w:lang w:eastAsia="zh-CN"/>
        </w:rPr>
        <w:t>retail数据库</w:t>
      </w:r>
      <w:r w:rsidR="009C00F9">
        <w:rPr>
          <w:lang w:eastAsia="zh-CN"/>
        </w:rPr>
        <w:t>中</w:t>
      </w:r>
      <w:r w:rsidR="009C00F9" w:rsidRPr="009C00F9">
        <w:rPr>
          <w:lang w:eastAsia="zh-CN"/>
        </w:rPr>
        <w:t>TCIF_LOADCONFIRM</w:t>
      </w:r>
      <w:r w:rsidR="009C00F9" w:rsidRPr="009C00F9">
        <w:rPr>
          <w:rFonts w:hint="eastAsia"/>
          <w:lang w:eastAsia="zh-CN"/>
        </w:rPr>
        <w:t>表中</w:t>
      </w:r>
      <w:r w:rsidR="009C00F9" w:rsidRPr="009C00F9">
        <w:rPr>
          <w:lang w:eastAsia="zh-CN"/>
        </w:rPr>
        <w:t>字段，在</w:t>
      </w:r>
      <w:r w:rsidR="009C00F9">
        <w:rPr>
          <w:rFonts w:hint="eastAsia"/>
          <w:lang w:eastAsia="zh-CN"/>
        </w:rPr>
        <w:t>付油反馈则设置为V</w:t>
      </w:r>
      <w:r w:rsidR="009C00F9">
        <w:rPr>
          <w:rFonts w:hint="eastAsia"/>
          <w:lang w:eastAsia="zh-CN"/>
        </w:rPr>
        <w:t>，</w:t>
      </w:r>
      <w:r w:rsidR="009C00F9">
        <w:rPr>
          <w:lang w:eastAsia="zh-CN"/>
        </w:rPr>
        <w:t>在</w:t>
      </w:r>
      <w:r w:rsidR="009C00F9">
        <w:rPr>
          <w:rFonts w:hint="eastAsia"/>
          <w:lang w:eastAsia="zh-CN"/>
        </w:rPr>
        <w:t>收油反馈则这是为C</w:t>
      </w:r>
    </w:p>
    <w:p w:rsidR="00B76A7E" w:rsidRDefault="00B76A7E" w:rsidP="00B76A7E">
      <w:pPr>
        <w:pStyle w:val="Heading4"/>
        <w:rPr>
          <w:lang w:eastAsia="zh-CN"/>
        </w:rPr>
      </w:pPr>
      <w:r>
        <w:rPr>
          <w:rFonts w:hint="eastAsia"/>
          <w:lang w:eastAsia="zh-CN"/>
        </w:rPr>
        <w:t>输入</w:t>
      </w:r>
    </w:p>
    <w:p w:rsidR="00B76A7E" w:rsidRPr="00BD1F52" w:rsidRDefault="00B76A7E" w:rsidP="00B76A7E">
      <w:pPr>
        <w:ind w:firstLine="21.25pt"/>
        <w:rPr>
          <w:lang w:val="x-none"/>
        </w:rPr>
      </w:pPr>
      <w:r>
        <w:rPr>
          <w:rFonts w:hint="eastAsia"/>
          <w:lang w:val="x-none"/>
        </w:rPr>
        <w:t>1、付油反馈</w:t>
      </w:r>
      <w:r>
        <w:rPr>
          <w:lang w:val="x-none"/>
        </w:rPr>
        <w:t>数据</w:t>
      </w:r>
      <w:r w:rsidR="00006EE9">
        <w:rPr>
          <w:rFonts w:hint="eastAsia"/>
          <w:lang w:val="x-none"/>
        </w:rPr>
        <w:t>|</w:t>
      </w:r>
      <w:r w:rsidR="00006EE9">
        <w:rPr>
          <w:lang w:val="x-none"/>
        </w:rPr>
        <w:t>|收油反馈数据</w:t>
      </w:r>
    </w:p>
    <w:p w:rsidR="00B76A7E" w:rsidRPr="003E5FA1" w:rsidRDefault="00B76A7E" w:rsidP="00B76A7E">
      <w:pPr>
        <w:pStyle w:val="Heading4"/>
      </w:pPr>
      <w:r>
        <w:rPr>
          <w:rFonts w:hint="eastAsia"/>
        </w:rPr>
        <w:t>处理流程图</w:t>
      </w:r>
    </w:p>
    <w:p w:rsidR="00B76A7E" w:rsidRDefault="00B76A7E" w:rsidP="00B76A7E">
      <w:pPr>
        <w:pStyle w:val="Heading4"/>
        <w:rPr>
          <w:lang w:eastAsia="zh-CN"/>
        </w:rPr>
      </w:pPr>
      <w:r>
        <w:rPr>
          <w:rFonts w:hint="eastAsia"/>
          <w:lang w:eastAsia="zh-CN"/>
        </w:rPr>
        <w:t>处理流程说明</w:t>
      </w:r>
    </w:p>
    <w:p w:rsidR="00F62A3D" w:rsidRPr="00F62A3D" w:rsidRDefault="00F62A3D" w:rsidP="00F62A3D">
      <w:pPr>
        <w:rPr>
          <w:rFonts w:hint="eastAsia"/>
          <w:lang w:val="x-none"/>
        </w:rPr>
      </w:pPr>
    </w:p>
    <w:p w:rsidR="00954F14" w:rsidRPr="0057358A" w:rsidRDefault="00954F14" w:rsidP="00954F14">
      <w:pPr>
        <w:pStyle w:val="ListParagraph"/>
        <w:numPr>
          <w:ilvl w:val="0"/>
          <w:numId w:val="35"/>
        </w:numPr>
        <w:ind w:firstLineChars="0"/>
        <w:rPr>
          <w:lang w:eastAsia="zh-CN"/>
        </w:rPr>
      </w:pPr>
      <w:r w:rsidRPr="0057358A">
        <w:rPr>
          <w:rFonts w:hint="eastAsia"/>
        </w:rPr>
        <w:t>获取</w:t>
      </w:r>
      <w:r>
        <w:rPr>
          <w:rFonts w:hint="eastAsia"/>
          <w:lang w:eastAsia="zh-CN"/>
        </w:rPr>
        <w:t>油库</w:t>
      </w:r>
      <w:r w:rsidRPr="0057358A">
        <w:t>的Retail编码，如果不存在retail编码则不允许下发</w:t>
      </w:r>
      <w:r w:rsidR="005714F7">
        <w:rPr>
          <w:rFonts w:hint="eastAsia"/>
          <w:lang w:eastAsia="zh-CN"/>
        </w:rPr>
        <w:t>。</w:t>
      </w:r>
      <w:r>
        <w:rPr>
          <w:rFonts w:hint="eastAsia"/>
          <w:lang w:eastAsia="zh-CN"/>
        </w:rPr>
        <w:t>获取</w:t>
      </w:r>
      <w:r>
        <w:rPr>
          <w:lang w:eastAsia="zh-CN"/>
        </w:rPr>
        <w:t>条件：</w:t>
      </w:r>
      <w:r>
        <w:rPr>
          <w:rFonts w:hint="eastAsia"/>
          <w:lang w:eastAsia="zh-CN"/>
        </w:rPr>
        <w:t>select</w:t>
      </w:r>
      <w:r>
        <w:rPr>
          <w:lang w:eastAsia="zh-CN"/>
        </w:rPr>
        <w:t xml:space="preserve"> </w:t>
      </w:r>
      <w:r w:rsidRPr="00E55BEC">
        <w:rPr>
          <w:lang w:eastAsia="zh-CN"/>
        </w:rPr>
        <w:t>CONTRAST_CODE</w:t>
      </w:r>
      <w:r>
        <w:rPr>
          <w:lang w:eastAsia="zh-CN"/>
        </w:rPr>
        <w:t xml:space="preserve"> from </w:t>
      </w:r>
      <w:r w:rsidRPr="00C17C42">
        <w:rPr>
          <w:lang w:eastAsia="zh-CN"/>
        </w:rPr>
        <w:t>BASE_BUS_STORAGE_CONTRAST</w:t>
      </w:r>
      <w:r>
        <w:rPr>
          <w:lang w:eastAsia="zh-CN"/>
        </w:rPr>
        <w:t xml:space="preserve"> where system</w:t>
      </w:r>
      <w:r>
        <w:rPr>
          <w:rFonts w:hint="eastAsia"/>
          <w:lang w:eastAsia="zh-CN"/>
        </w:rPr>
        <w:t>_id=</w:t>
      </w:r>
      <w:r w:rsidRPr="00C45386">
        <w:t xml:space="preserve"> </w:t>
      </w:r>
      <w:r w:rsidRPr="00C45386">
        <w:rPr>
          <w:lang w:eastAsia="zh-CN"/>
        </w:rPr>
        <w:t>10070011</w:t>
      </w:r>
      <w:r>
        <w:rPr>
          <w:lang w:eastAsia="zh-CN"/>
        </w:rPr>
        <w:t xml:space="preserve"> and </w:t>
      </w:r>
      <w:r w:rsidRPr="00E55BEC">
        <w:rPr>
          <w:lang w:eastAsia="zh-CN"/>
        </w:rPr>
        <w:t>BSTORAGE_SID</w:t>
      </w:r>
      <w:r>
        <w:rPr>
          <w:lang w:eastAsia="zh-CN"/>
        </w:rPr>
        <w:t xml:space="preserve"> = #</w:t>
      </w:r>
      <w:r>
        <w:rPr>
          <w:rFonts w:hint="eastAsia"/>
          <w:lang w:eastAsia="zh-CN"/>
        </w:rPr>
        <w:t>油库</w:t>
      </w:r>
      <w:r>
        <w:rPr>
          <w:lang w:eastAsia="zh-CN"/>
        </w:rPr>
        <w:t>ID#</w:t>
      </w:r>
      <w:r>
        <w:rPr>
          <w:rFonts w:hint="eastAsia"/>
          <w:lang w:eastAsia="zh-CN"/>
        </w:rPr>
        <w:t>。</w:t>
      </w:r>
    </w:p>
    <w:p w:rsidR="00954F14" w:rsidRPr="0057358A" w:rsidRDefault="00954F14" w:rsidP="00584EA6">
      <w:pPr>
        <w:pStyle w:val="ListParagraph"/>
        <w:numPr>
          <w:ilvl w:val="0"/>
          <w:numId w:val="35"/>
        </w:numPr>
        <w:ind w:firstLineChars="0"/>
        <w:rPr>
          <w:lang w:eastAsia="zh-CN"/>
        </w:rPr>
      </w:pPr>
      <w:r>
        <w:rPr>
          <w:rFonts w:hint="eastAsia"/>
          <w:lang w:eastAsia="zh-CN"/>
        </w:rPr>
        <w:t>获取</w:t>
      </w:r>
      <w:r w:rsidR="00584EA6">
        <w:rPr>
          <w:rFonts w:hint="eastAsia"/>
          <w:lang w:eastAsia="zh-CN"/>
        </w:rPr>
        <w:t>油站</w:t>
      </w:r>
      <w:r>
        <w:rPr>
          <w:lang w:eastAsia="zh-CN"/>
        </w:rPr>
        <w:t>的Retail编码，如果不存在Retail编码则不允许下发</w:t>
      </w:r>
      <w:r w:rsidR="005714F7">
        <w:rPr>
          <w:rFonts w:hint="eastAsia"/>
          <w:lang w:eastAsia="zh-CN"/>
        </w:rPr>
        <w:t>。</w:t>
      </w:r>
      <w:r>
        <w:rPr>
          <w:rFonts w:hint="eastAsia"/>
          <w:lang w:eastAsia="zh-CN"/>
        </w:rPr>
        <w:t>获取</w:t>
      </w:r>
      <w:r>
        <w:rPr>
          <w:lang w:eastAsia="zh-CN"/>
        </w:rPr>
        <w:t>条件：</w:t>
      </w:r>
      <w:r>
        <w:rPr>
          <w:rFonts w:hint="eastAsia"/>
          <w:lang w:eastAsia="zh-CN"/>
        </w:rPr>
        <w:t>select</w:t>
      </w:r>
      <w:r>
        <w:rPr>
          <w:lang w:eastAsia="zh-CN"/>
        </w:rPr>
        <w:t xml:space="preserve"> </w:t>
      </w:r>
      <w:r w:rsidRPr="00E55BEC">
        <w:rPr>
          <w:lang w:eastAsia="zh-CN"/>
        </w:rPr>
        <w:t>CONTRAST_CODE</w:t>
      </w:r>
      <w:r>
        <w:rPr>
          <w:lang w:eastAsia="zh-CN"/>
        </w:rPr>
        <w:t xml:space="preserve"> from </w:t>
      </w:r>
      <w:r w:rsidR="00584EA6" w:rsidRPr="00584EA6">
        <w:rPr>
          <w:lang w:eastAsia="zh-CN"/>
        </w:rPr>
        <w:t>BASE_OIL_STATION_CONTRAST</w:t>
      </w:r>
      <w:r>
        <w:rPr>
          <w:lang w:eastAsia="zh-CN"/>
        </w:rPr>
        <w:t xml:space="preserve"> where system</w:t>
      </w:r>
      <w:r>
        <w:rPr>
          <w:rFonts w:hint="eastAsia"/>
          <w:lang w:eastAsia="zh-CN"/>
        </w:rPr>
        <w:t>_id=</w:t>
      </w:r>
      <w:r w:rsidRPr="00C45386">
        <w:t xml:space="preserve"> </w:t>
      </w:r>
      <w:r w:rsidRPr="00C45386">
        <w:rPr>
          <w:lang w:eastAsia="zh-CN"/>
        </w:rPr>
        <w:t>10070011</w:t>
      </w:r>
      <w:r>
        <w:rPr>
          <w:lang w:eastAsia="zh-CN"/>
        </w:rPr>
        <w:t xml:space="preserve"> and </w:t>
      </w:r>
      <w:r w:rsidRPr="00803FD4">
        <w:rPr>
          <w:lang w:eastAsia="zh-CN"/>
        </w:rPr>
        <w:t>SUPPLIER_ID</w:t>
      </w:r>
      <w:r>
        <w:rPr>
          <w:lang w:eastAsia="zh-CN"/>
        </w:rPr>
        <w:t xml:space="preserve"> = #</w:t>
      </w:r>
      <w:r w:rsidR="001039E5">
        <w:rPr>
          <w:rFonts w:hint="eastAsia"/>
          <w:lang w:eastAsia="zh-CN"/>
        </w:rPr>
        <w:t>油站</w:t>
      </w:r>
      <w:r>
        <w:rPr>
          <w:rFonts w:hint="eastAsia"/>
          <w:lang w:eastAsia="zh-CN"/>
        </w:rPr>
        <w:t>ID</w:t>
      </w:r>
      <w:r>
        <w:rPr>
          <w:lang w:eastAsia="zh-CN"/>
        </w:rPr>
        <w:t>#</w:t>
      </w:r>
      <w:r w:rsidR="00B40991">
        <w:rPr>
          <w:rFonts w:hint="eastAsia"/>
          <w:lang w:eastAsia="zh-CN"/>
        </w:rPr>
        <w:t>。</w:t>
      </w:r>
    </w:p>
    <w:p w:rsidR="00954F14" w:rsidRDefault="00954F14" w:rsidP="00954F14">
      <w:pPr>
        <w:pStyle w:val="ListParagraph"/>
        <w:numPr>
          <w:ilvl w:val="0"/>
          <w:numId w:val="35"/>
        </w:numPr>
        <w:ind w:firstLineChars="0"/>
        <w:rPr>
          <w:lang w:eastAsia="zh-CN"/>
        </w:rPr>
      </w:pPr>
      <w:r>
        <w:rPr>
          <w:rFonts w:hint="eastAsia"/>
          <w:lang w:eastAsia="zh-CN"/>
        </w:rPr>
        <w:lastRenderedPageBreak/>
        <w:t>根据</w:t>
      </w:r>
      <w:r w:rsidR="00B823F8">
        <w:rPr>
          <w:rFonts w:hint="eastAsia"/>
          <w:lang w:eastAsia="zh-CN"/>
        </w:rPr>
        <w:t>油站</w:t>
      </w:r>
      <w:r>
        <w:rPr>
          <w:lang w:eastAsia="zh-CN"/>
        </w:rPr>
        <w:t>的Retail编码在</w:t>
      </w:r>
      <w:r w:rsidR="00C32464">
        <w:rPr>
          <w:rFonts w:hint="eastAsia"/>
          <w:lang w:eastAsia="zh-CN"/>
        </w:rPr>
        <w:t>RETAIL的</w:t>
      </w:r>
      <w:r w:rsidRPr="00CE26E0">
        <w:rPr>
          <w:lang w:eastAsia="zh-CN"/>
        </w:rPr>
        <w:t>TPS_STATIONS</w:t>
      </w:r>
      <w:r w:rsidRPr="00CE26E0">
        <w:rPr>
          <w:rFonts w:hint="eastAsia"/>
          <w:lang w:eastAsia="zh-CN"/>
        </w:rPr>
        <w:t>表中</w:t>
      </w:r>
      <w:r w:rsidRPr="00CE26E0">
        <w:rPr>
          <w:lang w:eastAsia="zh-CN"/>
        </w:rPr>
        <w:t>获取</w:t>
      </w:r>
      <w:r w:rsidR="00266CD2">
        <w:rPr>
          <w:rFonts w:hint="eastAsia"/>
          <w:lang w:eastAsia="zh-CN"/>
        </w:rPr>
        <w:t>油站</w:t>
      </w:r>
      <w:r w:rsidRPr="00CE26E0">
        <w:rPr>
          <w:rFonts w:hint="eastAsia"/>
          <w:lang w:eastAsia="zh-CN"/>
        </w:rPr>
        <w:t>信息。</w:t>
      </w:r>
      <w:r>
        <w:rPr>
          <w:rFonts w:hint="eastAsia"/>
          <w:lang w:eastAsia="zh-CN"/>
        </w:rPr>
        <w:t>查询条件</w:t>
      </w:r>
      <w:r>
        <w:rPr>
          <w:lang w:eastAsia="zh-CN"/>
        </w:rPr>
        <w:t>：</w:t>
      </w:r>
      <w:r w:rsidRPr="00D730ED">
        <w:rPr>
          <w:lang w:eastAsia="zh-CN"/>
        </w:rPr>
        <w:t>SELECT * FROM TPS_STATIONS where</w:t>
      </w:r>
      <w:r>
        <w:rPr>
          <w:lang w:eastAsia="zh-CN"/>
        </w:rPr>
        <w:t xml:space="preserve"> </w:t>
      </w:r>
      <w:r w:rsidRPr="00D730ED">
        <w:rPr>
          <w:lang w:eastAsia="zh-CN"/>
        </w:rPr>
        <w:t xml:space="preserve"> STATNUM=</w:t>
      </w:r>
      <w:r>
        <w:rPr>
          <w:lang w:eastAsia="zh-CN"/>
        </w:rPr>
        <w:t>#</w:t>
      </w:r>
      <w:r w:rsidR="00724F5A">
        <w:rPr>
          <w:rFonts w:hint="eastAsia"/>
          <w:lang w:eastAsia="zh-CN"/>
        </w:rPr>
        <w:t>油站</w:t>
      </w:r>
      <w:r w:rsidR="00724F5A">
        <w:rPr>
          <w:lang w:eastAsia="zh-CN"/>
        </w:rPr>
        <w:t>的Retail编码</w:t>
      </w:r>
      <w:r>
        <w:rPr>
          <w:lang w:eastAsia="zh-CN"/>
        </w:rPr>
        <w:t>#</w:t>
      </w:r>
      <w:r>
        <w:rPr>
          <w:rFonts w:hint="eastAsia"/>
          <w:lang w:eastAsia="zh-CN"/>
        </w:rPr>
        <w:t>，如果获取</w:t>
      </w:r>
      <w:r>
        <w:rPr>
          <w:lang w:eastAsia="zh-CN"/>
        </w:rPr>
        <w:t>不到则</w:t>
      </w:r>
      <w:r w:rsidR="00B40991">
        <w:rPr>
          <w:rFonts w:hint="eastAsia"/>
          <w:lang w:eastAsia="zh-CN"/>
        </w:rPr>
        <w:t>不允许下发</w:t>
      </w:r>
      <w:r>
        <w:rPr>
          <w:rFonts w:hint="eastAsia"/>
          <w:lang w:eastAsia="zh-CN"/>
        </w:rPr>
        <w:t>。</w:t>
      </w:r>
    </w:p>
    <w:p w:rsidR="00B0340A" w:rsidRDefault="00B0340A" w:rsidP="00B0340A">
      <w:pPr>
        <w:pStyle w:val="ListParagraph"/>
        <w:numPr>
          <w:ilvl w:val="0"/>
          <w:numId w:val="35"/>
        </w:numPr>
        <w:ind w:firstLineChars="0"/>
        <w:rPr>
          <w:lang w:eastAsia="zh-CN"/>
        </w:rPr>
      </w:pPr>
      <w:r>
        <w:rPr>
          <w:rFonts w:hint="eastAsia"/>
          <w:lang w:eastAsia="zh-CN"/>
        </w:rPr>
        <w:t>根据</w:t>
      </w:r>
      <w:r>
        <w:rPr>
          <w:rFonts w:hint="eastAsia"/>
          <w:lang w:eastAsia="zh-CN"/>
        </w:rPr>
        <w:t>油站</w:t>
      </w:r>
      <w:r>
        <w:rPr>
          <w:lang w:eastAsia="zh-CN"/>
        </w:rPr>
        <w:t>所属的油库信息获取到</w:t>
      </w:r>
      <w:r>
        <w:rPr>
          <w:rFonts w:hint="eastAsia"/>
          <w:lang w:eastAsia="zh-CN"/>
        </w:rPr>
        <w:t>分组</w:t>
      </w:r>
      <w:r>
        <w:rPr>
          <w:lang w:eastAsia="zh-CN"/>
        </w:rPr>
        <w:t>信息</w:t>
      </w:r>
      <w:r>
        <w:rPr>
          <w:rFonts w:hint="eastAsia"/>
          <w:lang w:eastAsia="zh-CN"/>
        </w:rPr>
        <w:t>（</w:t>
      </w:r>
      <w:r w:rsidRPr="0055303F">
        <w:rPr>
          <w:rFonts w:ascii="Consolas" w:hAnsi="Consolas" w:cs="Consolas"/>
          <w:kern w:val="0"/>
          <w:sz w:val="20"/>
        </w:rPr>
        <w:t>GROUPNUM</w:t>
      </w:r>
      <w:r>
        <w:rPr>
          <w:lang w:eastAsia="zh-CN"/>
        </w:rPr>
        <w:t>）</w:t>
      </w:r>
      <w:r>
        <w:rPr>
          <w:rFonts w:hint="eastAsia"/>
          <w:lang w:eastAsia="zh-CN"/>
        </w:rPr>
        <w:t>。</w:t>
      </w:r>
      <w:r>
        <w:rPr>
          <w:lang w:eastAsia="zh-CN"/>
        </w:rPr>
        <w:t>获取方式</w:t>
      </w:r>
      <w:r>
        <w:rPr>
          <w:rFonts w:hint="eastAsia"/>
          <w:lang w:eastAsia="zh-CN"/>
        </w:rPr>
        <w:t>：</w:t>
      </w:r>
      <w:r w:rsidRPr="0055303F">
        <w:rPr>
          <w:rFonts w:ascii="Consolas" w:hAnsi="Consolas" w:cs="Consolas"/>
          <w:kern w:val="0"/>
          <w:sz w:val="20"/>
        </w:rPr>
        <w:t>SELECT * FROM TPS_TERMINAL where TERMNUM</w:t>
      </w:r>
      <w:r>
        <w:rPr>
          <w:rFonts w:hint="eastAsia"/>
          <w:lang w:eastAsia="zh-CN"/>
        </w:rPr>
        <w:t xml:space="preserve"> </w:t>
      </w:r>
      <w:r>
        <w:rPr>
          <w:lang w:eastAsia="zh-CN"/>
        </w:rPr>
        <w:t>= #</w:t>
      </w:r>
      <w:r>
        <w:rPr>
          <w:rFonts w:hint="eastAsia"/>
          <w:lang w:eastAsia="zh-CN"/>
        </w:rPr>
        <w:t>第3步sql</w:t>
      </w:r>
      <w:r>
        <w:rPr>
          <w:lang w:eastAsia="zh-CN"/>
        </w:rPr>
        <w:t>执行结果中的</w:t>
      </w:r>
      <w:r w:rsidRPr="0055303F">
        <w:rPr>
          <w:rFonts w:ascii="Consolas" w:hAnsi="Consolas" w:cs="Consolas"/>
          <w:kern w:val="0"/>
          <w:sz w:val="20"/>
        </w:rPr>
        <w:t>TERMINAL</w:t>
      </w:r>
      <w:r w:rsidRPr="006B3F4C">
        <w:rPr>
          <w:rFonts w:hint="eastAsia"/>
          <w:lang w:eastAsia="zh-CN"/>
        </w:rPr>
        <w:t>的</w:t>
      </w:r>
      <w:r w:rsidRPr="006B3F4C">
        <w:rPr>
          <w:lang w:eastAsia="zh-CN"/>
        </w:rPr>
        <w:t>值</w:t>
      </w:r>
      <w:r>
        <w:rPr>
          <w:lang w:eastAsia="zh-CN"/>
        </w:rPr>
        <w:t>#</w:t>
      </w:r>
      <w:r>
        <w:rPr>
          <w:rFonts w:hint="eastAsia"/>
          <w:lang w:eastAsia="zh-CN"/>
        </w:rPr>
        <w:t>，</w:t>
      </w:r>
      <w:r>
        <w:rPr>
          <w:lang w:eastAsia="zh-CN"/>
        </w:rPr>
        <w:t>该</w:t>
      </w:r>
      <w:r>
        <w:rPr>
          <w:rFonts w:hint="eastAsia"/>
          <w:lang w:eastAsia="zh-CN"/>
        </w:rPr>
        <w:t>sql的</w:t>
      </w:r>
      <w:r>
        <w:rPr>
          <w:lang w:eastAsia="zh-CN"/>
        </w:rPr>
        <w:t>执行结果</w:t>
      </w:r>
      <w:r>
        <w:rPr>
          <w:rFonts w:hint="eastAsia"/>
          <w:lang w:eastAsia="zh-CN"/>
        </w:rPr>
        <w:t>中</w:t>
      </w:r>
      <w:r w:rsidRPr="0055303F">
        <w:rPr>
          <w:rFonts w:ascii="Consolas" w:hAnsi="Consolas" w:cs="Consolas"/>
          <w:kern w:val="0"/>
          <w:sz w:val="20"/>
        </w:rPr>
        <w:t>GROUPNUM</w:t>
      </w:r>
      <w:r>
        <w:rPr>
          <w:lang w:eastAsia="zh-CN"/>
        </w:rPr>
        <w:t>的</w:t>
      </w:r>
      <w:r>
        <w:rPr>
          <w:rFonts w:hint="eastAsia"/>
          <w:lang w:eastAsia="zh-CN"/>
        </w:rPr>
        <w:t>值</w:t>
      </w:r>
      <w:r>
        <w:rPr>
          <w:rFonts w:ascii="Consolas" w:hAnsi="Consolas" w:cs="Consolas" w:hint="eastAsia"/>
          <w:kern w:val="0"/>
          <w:sz w:val="20"/>
          <w:lang w:eastAsia="zh-CN"/>
        </w:rPr>
        <w:t>即为所需。</w:t>
      </w:r>
    </w:p>
    <w:p w:rsidR="00954F14" w:rsidRDefault="00954F14" w:rsidP="00954F14">
      <w:pPr>
        <w:pStyle w:val="ListParagraph"/>
        <w:numPr>
          <w:ilvl w:val="0"/>
          <w:numId w:val="35"/>
        </w:numPr>
        <w:ind w:firstLineChars="0"/>
        <w:rPr>
          <w:lang w:eastAsia="zh-CN"/>
        </w:rPr>
      </w:pPr>
      <w:r>
        <w:rPr>
          <w:rFonts w:hint="eastAsia"/>
          <w:lang w:eastAsia="zh-CN"/>
        </w:rPr>
        <w:t>根据客户</w:t>
      </w:r>
      <w:r>
        <w:rPr>
          <w:lang w:eastAsia="zh-CN"/>
        </w:rPr>
        <w:t>所属的油库信息获取到</w:t>
      </w:r>
      <w:r>
        <w:rPr>
          <w:rFonts w:hint="eastAsia"/>
          <w:lang w:eastAsia="zh-CN"/>
        </w:rPr>
        <w:t>分组</w:t>
      </w:r>
      <w:r>
        <w:rPr>
          <w:lang w:eastAsia="zh-CN"/>
        </w:rPr>
        <w:t>信息</w:t>
      </w:r>
      <w:r>
        <w:rPr>
          <w:rFonts w:hint="eastAsia"/>
          <w:lang w:eastAsia="zh-CN"/>
        </w:rPr>
        <w:t>（第</w:t>
      </w:r>
      <w:r w:rsidR="00B0340A">
        <w:rPr>
          <w:lang w:eastAsia="zh-CN"/>
        </w:rPr>
        <w:t>4</w:t>
      </w:r>
      <w:r>
        <w:rPr>
          <w:rFonts w:hint="eastAsia"/>
          <w:lang w:eastAsia="zh-CN"/>
        </w:rPr>
        <w:t>步sql</w:t>
      </w:r>
      <w:r>
        <w:rPr>
          <w:lang w:eastAsia="zh-CN"/>
        </w:rPr>
        <w:t>执行结果中的</w:t>
      </w:r>
      <w:r w:rsidRPr="006B3F4C">
        <w:rPr>
          <w:lang w:eastAsia="zh-CN"/>
        </w:rPr>
        <w:t>GROUPNUM</w:t>
      </w:r>
      <w:r w:rsidRPr="006B3F4C">
        <w:rPr>
          <w:rFonts w:hint="eastAsia"/>
          <w:lang w:eastAsia="zh-CN"/>
        </w:rPr>
        <w:t>的</w:t>
      </w:r>
      <w:r w:rsidRPr="006B3F4C">
        <w:rPr>
          <w:lang w:eastAsia="zh-CN"/>
        </w:rPr>
        <w:t>值</w:t>
      </w:r>
      <w:r>
        <w:rPr>
          <w:lang w:eastAsia="zh-CN"/>
        </w:rPr>
        <w:t>）</w:t>
      </w:r>
      <w:r>
        <w:rPr>
          <w:rFonts w:hint="eastAsia"/>
          <w:lang w:eastAsia="zh-CN"/>
        </w:rPr>
        <w:t>；</w:t>
      </w:r>
    </w:p>
    <w:p w:rsidR="00954F14" w:rsidRDefault="00954F14" w:rsidP="00954F14">
      <w:pPr>
        <w:pStyle w:val="ListParagraph"/>
        <w:numPr>
          <w:ilvl w:val="0"/>
          <w:numId w:val="35"/>
        </w:numPr>
        <w:ind w:firstLineChars="0"/>
        <w:rPr>
          <w:lang w:eastAsia="zh-CN"/>
        </w:rPr>
      </w:pPr>
      <w:r>
        <w:rPr>
          <w:rFonts w:hint="eastAsia"/>
          <w:lang w:eastAsia="zh-CN"/>
        </w:rPr>
        <w:t>判断第一步</w:t>
      </w:r>
      <w:r>
        <w:rPr>
          <w:lang w:eastAsia="zh-CN"/>
        </w:rPr>
        <w:t>获得的</w:t>
      </w:r>
      <w:r>
        <w:rPr>
          <w:rFonts w:hint="eastAsia"/>
          <w:lang w:eastAsia="zh-CN"/>
        </w:rPr>
        <w:t>油库</w:t>
      </w:r>
      <w:r>
        <w:rPr>
          <w:lang w:eastAsia="zh-CN"/>
        </w:rPr>
        <w:t>信息是否和客户所属的油库信息在同一分组</w:t>
      </w:r>
      <w:r>
        <w:rPr>
          <w:rFonts w:hint="eastAsia"/>
          <w:lang w:eastAsia="zh-CN"/>
        </w:rPr>
        <w:t>，</w:t>
      </w:r>
      <w:r>
        <w:rPr>
          <w:lang w:eastAsia="zh-CN"/>
        </w:rPr>
        <w:t>并同时获取</w:t>
      </w:r>
      <w:r>
        <w:rPr>
          <w:rFonts w:hint="eastAsia"/>
          <w:lang w:eastAsia="zh-CN"/>
        </w:rPr>
        <w:t>Retail</w:t>
      </w:r>
      <w:r>
        <w:rPr>
          <w:lang w:eastAsia="zh-CN"/>
        </w:rPr>
        <w:t>中</w:t>
      </w:r>
      <w:r>
        <w:rPr>
          <w:rFonts w:hint="eastAsia"/>
          <w:lang w:eastAsia="zh-CN"/>
        </w:rPr>
        <w:t>真实</w:t>
      </w:r>
      <w:r>
        <w:rPr>
          <w:lang w:eastAsia="zh-CN"/>
        </w:rPr>
        <w:t>的</w:t>
      </w:r>
      <w:r>
        <w:rPr>
          <w:rFonts w:hint="eastAsia"/>
          <w:lang w:eastAsia="zh-CN"/>
        </w:rPr>
        <w:t>油库编码</w:t>
      </w:r>
      <w:r>
        <w:rPr>
          <w:lang w:eastAsia="zh-CN"/>
        </w:rPr>
        <w:t>，如果</w:t>
      </w:r>
      <w:r>
        <w:rPr>
          <w:rFonts w:hint="eastAsia"/>
          <w:lang w:eastAsia="zh-CN"/>
        </w:rPr>
        <w:t>不在同一个</w:t>
      </w:r>
      <w:r>
        <w:rPr>
          <w:lang w:eastAsia="zh-CN"/>
        </w:rPr>
        <w:t>分组则</w:t>
      </w:r>
      <w:r>
        <w:rPr>
          <w:rFonts w:hint="eastAsia"/>
          <w:lang w:eastAsia="zh-CN"/>
        </w:rPr>
        <w:t>不允许</w:t>
      </w:r>
      <w:r>
        <w:rPr>
          <w:lang w:eastAsia="zh-CN"/>
        </w:rPr>
        <w:t>下发，并提示报错信息：</w:t>
      </w:r>
      <w:r>
        <w:rPr>
          <w:lang w:eastAsia="zh-CN"/>
        </w:rPr>
        <w:t>“</w:t>
      </w:r>
      <w:r>
        <w:rPr>
          <w:rFonts w:hint="eastAsia"/>
          <w:lang w:eastAsia="zh-CN"/>
        </w:rPr>
        <w:t>无法</w:t>
      </w:r>
      <w:r>
        <w:rPr>
          <w:lang w:eastAsia="zh-CN"/>
        </w:rPr>
        <w:t>匹配油库信息</w:t>
      </w:r>
      <w:r>
        <w:rPr>
          <w:rFonts w:hint="eastAsia"/>
          <w:lang w:eastAsia="zh-CN"/>
        </w:rPr>
        <w:t>（油库编码</w:t>
      </w:r>
      <w:r>
        <w:rPr>
          <w:lang w:eastAsia="zh-CN"/>
        </w:rPr>
        <w:t>：</w:t>
      </w:r>
      <w:r w:rsidRPr="00667261">
        <w:rPr>
          <w:color w:val="70AD47" w:themeColor="accent6"/>
          <w:lang w:eastAsia="zh-CN"/>
        </w:rPr>
        <w:t>油库编码</w:t>
      </w:r>
      <w:r>
        <w:rPr>
          <w:lang w:eastAsia="zh-CN"/>
        </w:rPr>
        <w:t>；</w:t>
      </w:r>
      <w:r>
        <w:rPr>
          <w:rFonts w:hint="eastAsia"/>
          <w:lang w:eastAsia="zh-CN"/>
        </w:rPr>
        <w:t>油库名称</w:t>
      </w:r>
      <w:r>
        <w:rPr>
          <w:lang w:eastAsia="zh-CN"/>
        </w:rPr>
        <w:t>：</w:t>
      </w:r>
      <w:r w:rsidRPr="00667261">
        <w:rPr>
          <w:rFonts w:hint="eastAsia"/>
          <w:color w:val="70AD47" w:themeColor="accent6"/>
          <w:lang w:eastAsia="zh-CN"/>
        </w:rPr>
        <w:t>油库名称</w:t>
      </w:r>
      <w:r>
        <w:rPr>
          <w:lang w:eastAsia="zh-CN"/>
        </w:rPr>
        <w:t>）</w:t>
      </w:r>
      <w:r>
        <w:rPr>
          <w:lang w:eastAsia="zh-CN"/>
        </w:rPr>
        <w:t>”</w:t>
      </w:r>
      <w:r>
        <w:rPr>
          <w:rFonts w:hint="eastAsia"/>
          <w:lang w:eastAsia="zh-CN"/>
        </w:rPr>
        <w:t>。</w:t>
      </w:r>
      <w:r>
        <w:rPr>
          <w:lang w:eastAsia="zh-CN"/>
        </w:rPr>
        <w:t>判断条件</w:t>
      </w:r>
      <w:r>
        <w:rPr>
          <w:rFonts w:hint="eastAsia"/>
          <w:lang w:eastAsia="zh-CN"/>
        </w:rPr>
        <w:t>：</w:t>
      </w:r>
      <w:r>
        <w:rPr>
          <w:lang w:eastAsia="zh-CN"/>
        </w:rPr>
        <w:t>SELECT * FROM TPS_TERMINAL where GROUPNUM=#</w:t>
      </w:r>
      <w:r w:rsidRPr="006B3F4C">
        <w:rPr>
          <w:lang w:eastAsia="zh-CN"/>
        </w:rPr>
        <w:t>GROUPNUM</w:t>
      </w:r>
      <w:r>
        <w:rPr>
          <w:lang w:eastAsia="zh-CN"/>
        </w:rPr>
        <w:t># and TERMNUM like #</w:t>
      </w:r>
      <w:r w:rsidRPr="00667261">
        <w:rPr>
          <w:rFonts w:hint="eastAsia"/>
          <w:color w:val="70AD47" w:themeColor="accent6"/>
          <w:lang w:eastAsia="zh-CN"/>
        </w:rPr>
        <w:t>油库</w:t>
      </w:r>
      <w:r w:rsidRPr="00667261">
        <w:rPr>
          <w:color w:val="70AD47" w:themeColor="accent6"/>
        </w:rPr>
        <w:t>的Retail编码</w:t>
      </w:r>
      <w:r>
        <w:rPr>
          <w:rFonts w:hint="eastAsia"/>
          <w:lang w:eastAsia="zh-CN"/>
        </w:rPr>
        <w:t>%</w:t>
      </w:r>
      <w:r>
        <w:rPr>
          <w:lang w:eastAsia="zh-CN"/>
        </w:rPr>
        <w:t>#</w:t>
      </w:r>
      <w:r>
        <w:rPr>
          <w:rFonts w:hint="eastAsia"/>
          <w:lang w:eastAsia="zh-CN"/>
        </w:rPr>
        <w:t>。如果</w:t>
      </w:r>
      <w:r>
        <w:rPr>
          <w:lang w:eastAsia="zh-CN"/>
        </w:rPr>
        <w:t>返回有数据表示在</w:t>
      </w:r>
      <w:r>
        <w:rPr>
          <w:rFonts w:hint="eastAsia"/>
          <w:lang w:eastAsia="zh-CN"/>
        </w:rPr>
        <w:t>同一</w:t>
      </w:r>
      <w:r>
        <w:rPr>
          <w:lang w:eastAsia="zh-CN"/>
        </w:rPr>
        <w:t>分组，否则不在一个分组。</w:t>
      </w:r>
      <w:r>
        <w:rPr>
          <w:rFonts w:hint="eastAsia"/>
          <w:lang w:eastAsia="zh-CN"/>
        </w:rPr>
        <w:t>Retail</w:t>
      </w:r>
      <w:r>
        <w:rPr>
          <w:lang w:eastAsia="zh-CN"/>
        </w:rPr>
        <w:t>中</w:t>
      </w:r>
      <w:r>
        <w:rPr>
          <w:rFonts w:hint="eastAsia"/>
          <w:lang w:eastAsia="zh-CN"/>
        </w:rPr>
        <w:t>真实</w:t>
      </w:r>
      <w:r>
        <w:rPr>
          <w:lang w:eastAsia="zh-CN"/>
        </w:rPr>
        <w:t>的</w:t>
      </w:r>
      <w:r>
        <w:rPr>
          <w:rFonts w:hint="eastAsia"/>
          <w:lang w:eastAsia="zh-CN"/>
        </w:rPr>
        <w:t>油库编码为sql</w:t>
      </w:r>
      <w:r>
        <w:rPr>
          <w:lang w:eastAsia="zh-CN"/>
        </w:rPr>
        <w:t>执行结果TERMNUM</w:t>
      </w:r>
      <w:r>
        <w:rPr>
          <w:rFonts w:hint="eastAsia"/>
          <w:lang w:eastAsia="zh-CN"/>
        </w:rPr>
        <w:t>字段</w:t>
      </w:r>
      <w:r>
        <w:rPr>
          <w:lang w:eastAsia="zh-CN"/>
        </w:rPr>
        <w:t>的值。</w:t>
      </w:r>
    </w:p>
    <w:p w:rsidR="00954F14" w:rsidRPr="00CE5A8D" w:rsidRDefault="007D272A" w:rsidP="00C364EE">
      <w:pPr>
        <w:pStyle w:val="ListParagraph"/>
        <w:numPr>
          <w:ilvl w:val="0"/>
          <w:numId w:val="35"/>
        </w:numPr>
        <w:ind w:firstLineChars="0"/>
        <w:rPr>
          <w:lang w:eastAsia="zh-CN"/>
        </w:rPr>
      </w:pPr>
      <w:r>
        <w:rPr>
          <w:rFonts w:hint="eastAsia"/>
          <w:lang w:eastAsia="zh-CN"/>
        </w:rPr>
        <w:t>分别</w:t>
      </w:r>
      <w:r>
        <w:rPr>
          <w:lang w:eastAsia="zh-CN"/>
        </w:rPr>
        <w:t>处理每个配送单</w:t>
      </w:r>
      <w:r>
        <w:rPr>
          <w:rFonts w:hint="eastAsia"/>
          <w:lang w:eastAsia="zh-CN"/>
        </w:rPr>
        <w:t>的反馈</w:t>
      </w:r>
      <w:r>
        <w:rPr>
          <w:lang w:eastAsia="zh-CN"/>
        </w:rPr>
        <w:t>信息。</w:t>
      </w:r>
      <w:r w:rsidR="00954F14" w:rsidRPr="00CE5A8D">
        <w:rPr>
          <w:lang w:eastAsia="zh-CN"/>
        </w:rPr>
        <w:t>获得</w:t>
      </w:r>
      <w:r w:rsidR="00954F14">
        <w:rPr>
          <w:rFonts w:hint="eastAsia"/>
          <w:lang w:eastAsia="zh-CN"/>
        </w:rPr>
        <w:t>所配送油品</w:t>
      </w:r>
      <w:r w:rsidR="00954F14">
        <w:rPr>
          <w:lang w:eastAsia="zh-CN"/>
        </w:rPr>
        <w:t>所对应的</w:t>
      </w:r>
      <w:r w:rsidR="00CC7D97">
        <w:rPr>
          <w:rFonts w:hint="eastAsia"/>
          <w:lang w:eastAsia="zh-CN"/>
        </w:rPr>
        <w:t>油站</w:t>
      </w:r>
      <w:r w:rsidR="00954F14">
        <w:rPr>
          <w:lang w:eastAsia="zh-CN"/>
        </w:rPr>
        <w:t>的产品号</w:t>
      </w:r>
      <w:r w:rsidR="00954F14">
        <w:rPr>
          <w:rFonts w:hint="eastAsia"/>
          <w:lang w:eastAsia="zh-CN"/>
        </w:rPr>
        <w:t>和客户</w:t>
      </w:r>
      <w:r w:rsidR="00954F14">
        <w:rPr>
          <w:lang w:eastAsia="zh-CN"/>
        </w:rPr>
        <w:t>号</w:t>
      </w:r>
      <w:r w:rsidR="00954F14">
        <w:rPr>
          <w:rFonts w:hint="eastAsia"/>
          <w:lang w:eastAsia="zh-CN"/>
        </w:rPr>
        <w:t>。获取</w:t>
      </w:r>
      <w:r w:rsidR="00954F14">
        <w:rPr>
          <w:lang w:eastAsia="zh-CN"/>
        </w:rPr>
        <w:t>方式，"SELECT * FROM TPS_GASRECS where GASTYPE=</w:t>
      </w:r>
      <w:r w:rsidR="00954F14" w:rsidRPr="008250E3">
        <w:rPr>
          <w:color w:val="70AD47" w:themeColor="accent6"/>
          <w:lang w:eastAsia="zh-CN"/>
        </w:rPr>
        <w:t>#</w:t>
      </w:r>
      <w:r w:rsidR="00954F14" w:rsidRPr="008250E3">
        <w:rPr>
          <w:rFonts w:hint="eastAsia"/>
          <w:color w:val="70AD47" w:themeColor="accent6"/>
          <w:lang w:eastAsia="zh-CN"/>
        </w:rPr>
        <w:t>油品编码</w:t>
      </w:r>
      <w:r w:rsidR="00954F14" w:rsidRPr="008250E3">
        <w:rPr>
          <w:color w:val="70AD47" w:themeColor="accent6"/>
          <w:lang w:eastAsia="zh-CN"/>
        </w:rPr>
        <w:t xml:space="preserve"># </w:t>
      </w:r>
      <w:r w:rsidR="00954F14">
        <w:rPr>
          <w:lang w:eastAsia="zh-CN"/>
        </w:rPr>
        <w:t>and statnum like '</w:t>
      </w:r>
      <w:r w:rsidR="00954F14" w:rsidRPr="008250E3">
        <w:rPr>
          <w:color w:val="70AD47" w:themeColor="accent6"/>
          <w:lang w:eastAsia="zh-CN"/>
        </w:rPr>
        <w:t>#</w:t>
      </w:r>
      <w:r w:rsidR="00AE7F30">
        <w:rPr>
          <w:rFonts w:hint="eastAsia"/>
          <w:color w:val="70AD47" w:themeColor="accent6"/>
          <w:lang w:eastAsia="zh-CN"/>
        </w:rPr>
        <w:t>油站</w:t>
      </w:r>
      <w:r w:rsidR="00954F14" w:rsidRPr="00B97143">
        <w:rPr>
          <w:color w:val="70AD47" w:themeColor="accent6"/>
          <w:lang w:eastAsia="zh-CN"/>
        </w:rPr>
        <w:t>retail编码%</w:t>
      </w:r>
      <w:r w:rsidR="00954F14">
        <w:rPr>
          <w:color w:val="70AD47" w:themeColor="accent6"/>
          <w:lang w:eastAsia="zh-CN"/>
        </w:rPr>
        <w:t>#</w:t>
      </w:r>
      <w:r w:rsidR="00954F14">
        <w:rPr>
          <w:lang w:eastAsia="zh-CN"/>
        </w:rPr>
        <w:t>'</w:t>
      </w:r>
      <w:r w:rsidR="00954F14">
        <w:rPr>
          <w:rFonts w:hint="eastAsia"/>
          <w:lang w:eastAsia="zh-CN"/>
        </w:rPr>
        <w:t>，</w:t>
      </w:r>
      <w:r w:rsidR="00954F14">
        <w:rPr>
          <w:lang w:eastAsia="zh-CN"/>
        </w:rPr>
        <w:t>如果</w:t>
      </w:r>
      <w:r w:rsidR="00954F14">
        <w:rPr>
          <w:rFonts w:hint="eastAsia"/>
          <w:lang w:eastAsia="zh-CN"/>
        </w:rPr>
        <w:t>能</w:t>
      </w:r>
      <w:r w:rsidR="00954F14">
        <w:rPr>
          <w:lang w:eastAsia="zh-CN"/>
        </w:rPr>
        <w:t>查询到数据则</w:t>
      </w:r>
      <w:r w:rsidR="00954F14">
        <w:rPr>
          <w:rFonts w:hint="eastAsia"/>
          <w:lang w:eastAsia="zh-CN"/>
        </w:rPr>
        <w:t>产品号</w:t>
      </w:r>
      <w:r w:rsidR="00954F14">
        <w:rPr>
          <w:lang w:eastAsia="zh-CN"/>
        </w:rPr>
        <w:t>为</w:t>
      </w:r>
      <w:r w:rsidR="00954F14">
        <w:rPr>
          <w:rFonts w:hint="eastAsia"/>
          <w:lang w:eastAsia="zh-CN"/>
        </w:rPr>
        <w:t>GASNUM的</w:t>
      </w:r>
      <w:r w:rsidR="00954F14">
        <w:rPr>
          <w:lang w:eastAsia="zh-CN"/>
        </w:rPr>
        <w:t>值</w:t>
      </w:r>
      <w:r w:rsidR="00954F14">
        <w:rPr>
          <w:rFonts w:ascii="Consolas" w:hAnsi="Consolas" w:cs="Consolas" w:hint="eastAsia"/>
          <w:color w:val="000000"/>
          <w:kern w:val="0"/>
          <w:sz w:val="20"/>
          <w:lang w:eastAsia="zh-CN"/>
        </w:rPr>
        <w:t>，</w:t>
      </w:r>
      <w:r w:rsidR="00954F14">
        <w:rPr>
          <w:rFonts w:ascii="Consolas" w:hAnsi="Consolas" w:cs="Consolas"/>
          <w:color w:val="000000"/>
          <w:kern w:val="0"/>
          <w:sz w:val="20"/>
          <w:lang w:eastAsia="zh-CN"/>
        </w:rPr>
        <w:t>客户号</w:t>
      </w:r>
      <w:r w:rsidR="00954F14" w:rsidRPr="00D07FF9">
        <w:rPr>
          <w:lang w:eastAsia="zh-CN"/>
        </w:rPr>
        <w:t>为STATNUM</w:t>
      </w:r>
      <w:r w:rsidR="00954F14" w:rsidRPr="00D07FF9">
        <w:rPr>
          <w:rFonts w:hint="eastAsia"/>
          <w:lang w:eastAsia="zh-CN"/>
        </w:rPr>
        <w:t>的</w:t>
      </w:r>
      <w:r w:rsidR="00954F14" w:rsidRPr="00D07FF9">
        <w:rPr>
          <w:lang w:eastAsia="zh-CN"/>
        </w:rPr>
        <w:t>值</w:t>
      </w:r>
      <w:r w:rsidR="00954F14">
        <w:rPr>
          <w:rFonts w:hint="eastAsia"/>
          <w:lang w:eastAsia="zh-CN"/>
        </w:rPr>
        <w:t xml:space="preserve"> </w:t>
      </w:r>
      <w:r w:rsidR="00C364EE">
        <w:rPr>
          <w:rFonts w:hint="eastAsia"/>
          <w:lang w:eastAsia="zh-CN"/>
        </w:rPr>
        <w:t>，组装</w:t>
      </w:r>
      <w:r w:rsidR="00C364EE">
        <w:rPr>
          <w:lang w:eastAsia="zh-CN"/>
        </w:rPr>
        <w:t>PRODCODE</w:t>
      </w:r>
      <w:r w:rsidR="00C364EE">
        <w:rPr>
          <w:rFonts w:hint="eastAsia"/>
          <w:lang w:eastAsia="zh-CN"/>
        </w:rPr>
        <w:t>和</w:t>
      </w:r>
      <w:r w:rsidR="00C364EE" w:rsidRPr="00C364EE">
        <w:rPr>
          <w:lang w:eastAsia="zh-CN"/>
        </w:rPr>
        <w:t>QUANTITY</w:t>
      </w:r>
      <w:r w:rsidR="00C364EE">
        <w:rPr>
          <w:rFonts w:hint="eastAsia"/>
          <w:lang w:eastAsia="zh-CN"/>
        </w:rPr>
        <w:t>。</w:t>
      </w:r>
    </w:p>
    <w:p w:rsidR="00B76A7E" w:rsidRDefault="00B76A7E" w:rsidP="00B76A7E">
      <w:pPr>
        <w:pStyle w:val="Heading4"/>
        <w:rPr>
          <w:lang w:eastAsia="zh-CN"/>
        </w:rPr>
      </w:pPr>
      <w:r>
        <w:rPr>
          <w:rFonts w:hint="eastAsia"/>
          <w:lang w:eastAsia="zh-CN"/>
        </w:rPr>
        <w:t>输出</w:t>
      </w:r>
    </w:p>
    <w:p w:rsidR="00B76A7E" w:rsidRDefault="00B76A7E" w:rsidP="00B76A7E">
      <w:pPr>
        <w:rPr>
          <w:lang w:val="x-none"/>
        </w:rPr>
      </w:pPr>
      <w:r>
        <w:rPr>
          <w:rFonts w:hint="eastAsia"/>
          <w:lang w:val="x-none"/>
        </w:rPr>
        <w:t>成功失败标识：</w:t>
      </w:r>
      <w:r>
        <w:rPr>
          <w:lang w:val="x-none"/>
        </w:rPr>
        <w:t>true</w:t>
      </w:r>
      <w:r>
        <w:rPr>
          <w:rFonts w:hint="eastAsia"/>
          <w:lang w:val="x-none"/>
        </w:rPr>
        <w:t>成功；</w:t>
      </w:r>
      <w:r>
        <w:rPr>
          <w:lang w:val="x-none"/>
        </w:rPr>
        <w:t>false</w:t>
      </w:r>
      <w:r>
        <w:rPr>
          <w:rFonts w:hint="eastAsia"/>
          <w:lang w:val="x-none"/>
        </w:rPr>
        <w:t>失败。</w:t>
      </w:r>
    </w:p>
    <w:p w:rsidR="00B76A7E" w:rsidRDefault="00B76A7E" w:rsidP="00B76A7E">
      <w:pPr>
        <w:pStyle w:val="Heading4"/>
        <w:rPr>
          <w:lang w:eastAsia="zh-CN"/>
        </w:rPr>
      </w:pPr>
      <w:r>
        <w:rPr>
          <w:rFonts w:hint="eastAsia"/>
          <w:lang w:eastAsia="zh-CN"/>
        </w:rPr>
        <w:t>频率</w:t>
      </w:r>
    </w:p>
    <w:p w:rsidR="00B76A7E" w:rsidRPr="00950C21" w:rsidRDefault="00B76A7E" w:rsidP="00B76A7E">
      <w:pPr>
        <w:rPr>
          <w:lang w:val="x-none"/>
        </w:rPr>
      </w:pPr>
    </w:p>
    <w:p w:rsidR="00B76A7E" w:rsidRDefault="00B76A7E" w:rsidP="00B76A7E">
      <w:pPr>
        <w:pStyle w:val="Heading4"/>
      </w:pPr>
      <w:r>
        <w:rPr>
          <w:rFonts w:hint="eastAsia"/>
        </w:rPr>
        <w:t>文件要求</w:t>
      </w:r>
    </w:p>
    <w:p w:rsidR="00B76A7E" w:rsidRDefault="00B76A7E" w:rsidP="00B76A7E">
      <w:pPr>
        <w:pStyle w:val="Heading4"/>
      </w:pPr>
      <w:r>
        <w:rPr>
          <w:rFonts w:hint="eastAsia"/>
        </w:rPr>
        <w:t>映射关系</w:t>
      </w:r>
    </w:p>
    <w:p w:rsidR="004C6CE7" w:rsidRPr="004C6CE7" w:rsidRDefault="004C6CE7" w:rsidP="004C6CE7">
      <w:pPr>
        <w:rPr>
          <w:lang w:val="x-none"/>
        </w:rPr>
      </w:pPr>
      <w:r>
        <w:rPr>
          <w:rFonts w:hint="eastAsia"/>
          <w:lang w:val="x-none"/>
        </w:rPr>
        <w:t>见</w:t>
      </w:r>
      <w:r>
        <w:rPr>
          <w:lang w:val="x-none"/>
        </w:rPr>
        <w:t>《</w:t>
      </w:r>
      <w:r w:rsidRPr="004C6CE7">
        <w:rPr>
          <w:rFonts w:hint="eastAsia"/>
          <w:lang w:val="x-none"/>
        </w:rPr>
        <w:t>收油反馈&amp;&amp;付油反馈给Retail</w:t>
      </w:r>
      <w:r w:rsidR="005976A8">
        <w:rPr>
          <w:rFonts w:hint="eastAsia"/>
          <w:lang w:val="x-none"/>
        </w:rPr>
        <w:t>_</w:t>
      </w:r>
      <w:r w:rsidR="005976A8">
        <w:rPr>
          <w:lang w:val="x-none"/>
        </w:rPr>
        <w:t>2016-1-21</w:t>
      </w:r>
      <w:r w:rsidRPr="004C6CE7">
        <w:rPr>
          <w:rFonts w:hint="eastAsia"/>
          <w:lang w:val="x-none"/>
        </w:rPr>
        <w:t>.xlsx</w:t>
      </w:r>
      <w:r>
        <w:rPr>
          <w:lang w:val="x-none"/>
        </w:rPr>
        <w:t>》</w:t>
      </w:r>
    </w:p>
    <w:p w:rsidR="006632A8" w:rsidRDefault="00EE3464" w:rsidP="004760B6">
      <w:pPr>
        <w:pStyle w:val="Heading2"/>
        <w:rPr>
          <w:lang w:eastAsia="zh-CN"/>
        </w:rPr>
      </w:pPr>
      <w:bookmarkStart w:id="18" w:name="_Toc433890518"/>
      <w:r>
        <w:rPr>
          <w:rFonts w:hint="eastAsia"/>
          <w:lang w:eastAsia="zh-CN"/>
        </w:rPr>
        <w:lastRenderedPageBreak/>
        <w:t>报表</w:t>
      </w:r>
      <w:r w:rsidR="00900536">
        <w:rPr>
          <w:rFonts w:hint="eastAsia"/>
          <w:lang w:eastAsia="zh-CN"/>
        </w:rPr>
        <w:t>输出</w:t>
      </w:r>
      <w:bookmarkEnd w:id="18"/>
    </w:p>
    <w:p w:rsidR="000F48E9" w:rsidRDefault="000F48E9" w:rsidP="00FF2A98">
      <w:pPr>
        <w:pStyle w:val="Heading3"/>
        <w:tabs>
          <w:tab w:val="clear" w:pos="36pt"/>
        </w:tabs>
        <w:spacing w:before="0pt" w:after="0pt"/>
      </w:pPr>
      <w:r>
        <w:rPr>
          <w:rFonts w:hint="eastAsia"/>
        </w:rPr>
        <w:t>输出方式</w:t>
      </w:r>
    </w:p>
    <w:p w:rsidR="000F48E9" w:rsidRDefault="000F48E9" w:rsidP="00FF2A98">
      <w:pPr>
        <w:pStyle w:val="Heading3"/>
        <w:tabs>
          <w:tab w:val="clear" w:pos="36pt"/>
        </w:tabs>
        <w:spacing w:before="0pt" w:after="0pt"/>
      </w:pPr>
      <w:r>
        <w:rPr>
          <w:rFonts w:hint="eastAsia"/>
        </w:rPr>
        <w:t>布局明细</w:t>
      </w:r>
    </w:p>
    <w:p w:rsidR="00900536" w:rsidRDefault="00063090" w:rsidP="004760B6">
      <w:pPr>
        <w:pStyle w:val="Heading2"/>
        <w:rPr>
          <w:lang w:eastAsia="zh-CN"/>
        </w:rPr>
      </w:pPr>
      <w:bookmarkStart w:id="19" w:name="_Toc433890519"/>
      <w:r>
        <w:rPr>
          <w:rFonts w:hint="eastAsia"/>
          <w:lang w:eastAsia="zh-CN"/>
        </w:rPr>
        <w:t>工作流</w:t>
      </w:r>
      <w:bookmarkEnd w:id="19"/>
    </w:p>
    <w:p w:rsidR="000F48E9" w:rsidRDefault="000F48E9" w:rsidP="00FF2A98">
      <w:pPr>
        <w:pStyle w:val="Heading3"/>
        <w:tabs>
          <w:tab w:val="clear" w:pos="36pt"/>
        </w:tabs>
        <w:spacing w:before="0pt" w:after="0pt"/>
      </w:pPr>
      <w:r>
        <w:rPr>
          <w:rFonts w:hint="eastAsia"/>
        </w:rPr>
        <w:t>触发事件</w:t>
      </w:r>
    </w:p>
    <w:p w:rsidR="000F48E9" w:rsidRDefault="000F48E9" w:rsidP="00FF2A98">
      <w:pPr>
        <w:pStyle w:val="Heading3"/>
        <w:tabs>
          <w:tab w:val="clear" w:pos="36pt"/>
        </w:tabs>
        <w:spacing w:before="0pt" w:after="0pt"/>
      </w:pPr>
      <w:r>
        <w:rPr>
          <w:rFonts w:hint="eastAsia"/>
        </w:rPr>
        <w:t>规则及决定</w:t>
      </w:r>
    </w:p>
    <w:p w:rsidR="00E17415" w:rsidRDefault="00E17415" w:rsidP="004760B6">
      <w:pPr>
        <w:pStyle w:val="Heading2"/>
        <w:rPr>
          <w:lang w:eastAsia="zh-CN"/>
        </w:rPr>
      </w:pPr>
      <w:bookmarkStart w:id="20" w:name="_Toc433890520"/>
      <w:r>
        <w:rPr>
          <w:rFonts w:hint="eastAsia"/>
          <w:lang w:eastAsia="zh-CN"/>
        </w:rPr>
        <w:t>测试条件</w:t>
      </w:r>
      <w:bookmarkEnd w:id="20"/>
    </w:p>
    <w:p w:rsidR="00BF0DDE" w:rsidRDefault="00BF0DDE" w:rsidP="00E83357">
      <w:pPr>
        <w:pStyle w:val="Heading3"/>
        <w:tabs>
          <w:tab w:val="clear" w:pos="36pt"/>
        </w:tabs>
        <w:spacing w:before="0pt" w:after="0pt"/>
      </w:pPr>
      <w:r>
        <w:rPr>
          <w:rFonts w:hint="eastAsia"/>
        </w:rPr>
        <w:t>测试计划</w:t>
      </w:r>
    </w:p>
    <w:p w:rsidR="00BF0DDE" w:rsidRDefault="00BF0DDE" w:rsidP="00E83357">
      <w:pPr>
        <w:pStyle w:val="Heading3"/>
        <w:tabs>
          <w:tab w:val="clear" w:pos="36pt"/>
        </w:tabs>
        <w:spacing w:before="0pt" w:after="0pt"/>
      </w:pPr>
      <w:r>
        <w:rPr>
          <w:rFonts w:hint="eastAsia"/>
        </w:rPr>
        <w:t>场景及期望结果</w:t>
      </w:r>
    </w:p>
    <w:tbl>
      <w:tblPr>
        <w:tblW w:w="0pt" w:type="dxa"/>
        <w:tblBorders>
          <w:top w:val="single" w:sz="12" w:space="0" w:color="A6A6A6"/>
          <w:start w:val="single" w:sz="12" w:space="0" w:color="A6A6A6"/>
          <w:bottom w:val="single" w:sz="12" w:space="0" w:color="A6A6A6"/>
          <w:end w:val="single" w:sz="12" w:space="0" w:color="A6A6A6"/>
          <w:insideH w:val="single" w:sz="6" w:space="0" w:color="A6A6A6"/>
          <w:insideV w:val="single" w:sz="6" w:space="0" w:color="A6A6A6"/>
        </w:tblBorders>
        <w:tblLook w:firstRow="1" w:lastRow="0" w:firstColumn="1" w:lastColumn="0" w:noHBand="0" w:noVBand="1"/>
      </w:tblPr>
      <w:tblGrid>
        <w:gridCol w:w="1519"/>
        <w:gridCol w:w="4046"/>
        <w:gridCol w:w="3476"/>
      </w:tblGrid>
      <w:tr w:rsidR="00AB5930" w:rsidRPr="00D62F4E" w:rsidTr="004C3E03">
        <w:tc>
          <w:tcPr>
            <w:tcW w:w="77.40pt" w:type="dxa"/>
            <w:tcBorders>
              <w:top w:val="single" w:sz="12" w:space="0" w:color="A6A6A6"/>
              <w:bottom w:val="single" w:sz="4" w:space="0" w:color="A6A6A6"/>
              <w:end w:val="single" w:sz="4" w:space="0" w:color="A6A6A6"/>
            </w:tcBorders>
            <w:shd w:val="clear" w:color="auto" w:fill="F2F2F2"/>
          </w:tcPr>
          <w:p w:rsidR="00AB5930" w:rsidRPr="00C2442D" w:rsidRDefault="00AB5930" w:rsidP="00C2442D">
            <w:pPr>
              <w:pStyle w:val="HEADFOOT"/>
              <w:spacing w:line="18pt" w:lineRule="auto"/>
              <w:rPr>
                <w:rFonts w:ascii="宋体" w:hAnsi="宋体"/>
                <w:sz w:val="24"/>
                <w:szCs w:val="24"/>
              </w:rPr>
            </w:pPr>
            <w:r w:rsidRPr="00C2442D">
              <w:rPr>
                <w:rFonts w:ascii="宋体" w:hAnsi="宋体" w:hint="eastAsia"/>
                <w:sz w:val="24"/>
                <w:szCs w:val="24"/>
              </w:rPr>
              <w:t>场景编号</w:t>
            </w:r>
          </w:p>
        </w:tc>
        <w:tc>
          <w:tcPr>
            <w:tcW w:w="207pt" w:type="dxa"/>
            <w:tcBorders>
              <w:top w:val="single" w:sz="12" w:space="0" w:color="A6A6A6"/>
              <w:start w:val="single" w:sz="4" w:space="0" w:color="A6A6A6"/>
              <w:bottom w:val="single" w:sz="8" w:space="0" w:color="A6A6A6"/>
              <w:end w:val="single" w:sz="4" w:space="0" w:color="A6A6A6"/>
            </w:tcBorders>
            <w:shd w:val="clear" w:color="auto" w:fill="F2F2F2"/>
          </w:tcPr>
          <w:p w:rsidR="00AB5930" w:rsidRPr="00C2442D" w:rsidRDefault="00AB5930" w:rsidP="00C2442D">
            <w:pPr>
              <w:pStyle w:val="HEADFOOT"/>
              <w:spacing w:line="18pt" w:lineRule="auto"/>
              <w:rPr>
                <w:rFonts w:ascii="宋体" w:hAnsi="宋体"/>
                <w:sz w:val="24"/>
                <w:szCs w:val="24"/>
              </w:rPr>
            </w:pPr>
            <w:r w:rsidRPr="00C2442D">
              <w:rPr>
                <w:rFonts w:ascii="宋体" w:hAnsi="宋体"/>
                <w:sz w:val="24"/>
                <w:szCs w:val="24"/>
              </w:rPr>
              <w:t xml:space="preserve"> </w:t>
            </w:r>
            <w:r w:rsidRPr="00C2442D">
              <w:rPr>
                <w:rFonts w:ascii="宋体" w:hAnsi="宋体" w:hint="eastAsia"/>
                <w:sz w:val="24"/>
                <w:szCs w:val="24"/>
              </w:rPr>
              <w:t>输入条件</w:t>
            </w:r>
          </w:p>
        </w:tc>
        <w:tc>
          <w:tcPr>
            <w:tcW w:w="177.75pt" w:type="dxa"/>
            <w:tcBorders>
              <w:top w:val="single" w:sz="12" w:space="0" w:color="A6A6A6"/>
              <w:start w:val="single" w:sz="4" w:space="0" w:color="A6A6A6"/>
              <w:bottom w:val="single" w:sz="8" w:space="0" w:color="A6A6A6"/>
            </w:tcBorders>
            <w:shd w:val="clear" w:color="auto" w:fill="F2F2F2"/>
          </w:tcPr>
          <w:p w:rsidR="00AB5930" w:rsidRPr="00C2442D" w:rsidRDefault="00AB5930" w:rsidP="00C2442D">
            <w:pPr>
              <w:pStyle w:val="HEADFOOT"/>
              <w:spacing w:line="18pt" w:lineRule="auto"/>
              <w:rPr>
                <w:rFonts w:ascii="宋体" w:hAnsi="宋体"/>
                <w:sz w:val="24"/>
                <w:szCs w:val="24"/>
              </w:rPr>
            </w:pPr>
            <w:r w:rsidRPr="00C2442D">
              <w:rPr>
                <w:rFonts w:ascii="宋体" w:hAnsi="宋体" w:hint="eastAsia"/>
                <w:sz w:val="24"/>
                <w:szCs w:val="24"/>
              </w:rPr>
              <w:t>期望结果</w:t>
            </w:r>
          </w:p>
        </w:tc>
      </w:tr>
      <w:tr w:rsidR="00AB5930" w:rsidRPr="00D62F4E" w:rsidTr="004C3E03">
        <w:tc>
          <w:tcPr>
            <w:tcW w:w="77.40pt" w:type="dxa"/>
            <w:tcBorders>
              <w:top w:val="single" w:sz="8" w:space="0" w:color="A6A6A6"/>
              <w:bottom w:val="single" w:sz="8" w:space="0" w:color="A6A6A6"/>
              <w:end w:val="single" w:sz="4" w:space="0" w:color="A6A6A6"/>
            </w:tcBorders>
            <w:shd w:val="clear" w:color="auto" w:fill="FFFFFF"/>
          </w:tcPr>
          <w:p w:rsidR="00AB5930" w:rsidRPr="00C2442D" w:rsidRDefault="00AB5930" w:rsidP="00C2442D">
            <w:pPr>
              <w:pStyle w:val="HEADFOOT"/>
              <w:spacing w:line="18pt" w:lineRule="auto"/>
              <w:rPr>
                <w:rFonts w:ascii="宋体" w:hAnsi="宋体"/>
                <w:sz w:val="24"/>
                <w:szCs w:val="24"/>
              </w:rPr>
            </w:pPr>
          </w:p>
        </w:tc>
        <w:tc>
          <w:tcPr>
            <w:tcW w:w="207pt" w:type="dxa"/>
            <w:tcBorders>
              <w:top w:val="single" w:sz="8" w:space="0" w:color="A6A6A6"/>
              <w:start w:val="single" w:sz="4" w:space="0" w:color="A6A6A6"/>
              <w:bottom w:val="single" w:sz="8" w:space="0" w:color="A6A6A6"/>
              <w:end w:val="single" w:sz="4" w:space="0" w:color="A6A6A6"/>
            </w:tcBorders>
            <w:shd w:val="clear" w:color="auto" w:fill="FFFFFF"/>
          </w:tcPr>
          <w:p w:rsidR="00AB5930" w:rsidRPr="00C2442D" w:rsidRDefault="00AB5930" w:rsidP="00C2442D">
            <w:pPr>
              <w:pStyle w:val="HEADFOOT"/>
              <w:spacing w:line="18pt" w:lineRule="auto"/>
              <w:rPr>
                <w:rFonts w:ascii="宋体" w:hAnsi="宋体"/>
                <w:sz w:val="24"/>
                <w:szCs w:val="24"/>
              </w:rPr>
            </w:pPr>
          </w:p>
        </w:tc>
        <w:tc>
          <w:tcPr>
            <w:tcW w:w="177.75pt" w:type="dxa"/>
            <w:tcBorders>
              <w:top w:val="single" w:sz="8" w:space="0" w:color="A6A6A6"/>
              <w:start w:val="single" w:sz="4" w:space="0" w:color="A6A6A6"/>
              <w:bottom w:val="single" w:sz="8" w:space="0" w:color="A6A6A6"/>
            </w:tcBorders>
            <w:shd w:val="clear" w:color="auto" w:fill="FFFFFF"/>
          </w:tcPr>
          <w:p w:rsidR="00AB5930" w:rsidRPr="00C2442D" w:rsidRDefault="00AB5930" w:rsidP="00C2442D">
            <w:pPr>
              <w:pStyle w:val="HEADFOOT"/>
              <w:spacing w:line="18pt" w:lineRule="auto"/>
              <w:rPr>
                <w:rFonts w:ascii="宋体" w:hAnsi="宋体"/>
                <w:sz w:val="24"/>
                <w:szCs w:val="24"/>
              </w:rPr>
            </w:pPr>
          </w:p>
        </w:tc>
      </w:tr>
      <w:tr w:rsidR="00AB5930" w:rsidRPr="00D62F4E" w:rsidTr="004C3E03">
        <w:tc>
          <w:tcPr>
            <w:tcW w:w="77.40pt" w:type="dxa"/>
            <w:tcBorders>
              <w:top w:val="single" w:sz="8" w:space="0" w:color="A6A6A6"/>
              <w:bottom w:val="single" w:sz="8" w:space="0" w:color="A6A6A6"/>
              <w:end w:val="single" w:sz="4" w:space="0" w:color="A6A6A6"/>
            </w:tcBorders>
            <w:shd w:val="clear" w:color="auto" w:fill="FFFFFF"/>
          </w:tcPr>
          <w:p w:rsidR="00AB5930" w:rsidRPr="00C2442D" w:rsidRDefault="00AB5930" w:rsidP="00C2442D">
            <w:pPr>
              <w:pStyle w:val="HEADFOOT"/>
              <w:spacing w:line="18pt" w:lineRule="auto"/>
              <w:rPr>
                <w:rFonts w:ascii="宋体" w:hAnsi="宋体"/>
                <w:sz w:val="24"/>
                <w:szCs w:val="24"/>
              </w:rPr>
            </w:pPr>
          </w:p>
        </w:tc>
        <w:tc>
          <w:tcPr>
            <w:tcW w:w="207pt" w:type="dxa"/>
            <w:tcBorders>
              <w:top w:val="single" w:sz="8" w:space="0" w:color="A6A6A6"/>
              <w:start w:val="single" w:sz="4" w:space="0" w:color="A6A6A6"/>
              <w:bottom w:val="single" w:sz="8" w:space="0" w:color="A6A6A6"/>
              <w:end w:val="single" w:sz="4" w:space="0" w:color="A6A6A6"/>
            </w:tcBorders>
            <w:shd w:val="clear" w:color="auto" w:fill="FFFFFF"/>
          </w:tcPr>
          <w:p w:rsidR="00AB5930" w:rsidRPr="00C2442D" w:rsidRDefault="00AB5930" w:rsidP="00C2442D">
            <w:pPr>
              <w:pStyle w:val="HEADFOOT"/>
              <w:spacing w:line="18pt" w:lineRule="auto"/>
              <w:rPr>
                <w:rFonts w:ascii="宋体" w:hAnsi="宋体"/>
                <w:sz w:val="24"/>
                <w:szCs w:val="24"/>
              </w:rPr>
            </w:pPr>
          </w:p>
        </w:tc>
        <w:tc>
          <w:tcPr>
            <w:tcW w:w="177.75pt" w:type="dxa"/>
            <w:tcBorders>
              <w:top w:val="single" w:sz="8" w:space="0" w:color="A6A6A6"/>
              <w:start w:val="single" w:sz="4" w:space="0" w:color="A6A6A6"/>
              <w:bottom w:val="single" w:sz="8" w:space="0" w:color="A6A6A6"/>
            </w:tcBorders>
            <w:shd w:val="clear" w:color="auto" w:fill="FFFFFF"/>
          </w:tcPr>
          <w:p w:rsidR="00AB5930" w:rsidRPr="00C2442D" w:rsidRDefault="00AB5930" w:rsidP="00C2442D">
            <w:pPr>
              <w:pStyle w:val="HEADFOOT"/>
              <w:spacing w:line="18pt" w:lineRule="auto"/>
              <w:rPr>
                <w:rFonts w:ascii="宋体" w:hAnsi="宋体"/>
                <w:sz w:val="24"/>
                <w:szCs w:val="24"/>
              </w:rPr>
            </w:pPr>
          </w:p>
        </w:tc>
      </w:tr>
    </w:tbl>
    <w:p w:rsidR="00AB5930" w:rsidRPr="00AB5930" w:rsidRDefault="00AB5930" w:rsidP="00AB5930">
      <w:pPr>
        <w:rPr>
          <w:lang w:val="x-none" w:eastAsia="x-none"/>
        </w:rPr>
      </w:pPr>
    </w:p>
    <w:p w:rsidR="00977F9F" w:rsidRPr="009566CB" w:rsidRDefault="00977F9F" w:rsidP="004F2E83">
      <w:pPr>
        <w:pStyle w:val="Heading1"/>
        <w:rPr>
          <w:lang w:eastAsia="zh-CN"/>
        </w:rPr>
      </w:pPr>
      <w:bookmarkStart w:id="21" w:name="_Toc433890521"/>
      <w:r>
        <w:rPr>
          <w:rFonts w:hint="eastAsia"/>
          <w:lang w:eastAsia="zh-CN"/>
        </w:rPr>
        <w:t>附件</w:t>
      </w:r>
      <w:bookmarkEnd w:id="21"/>
    </w:p>
    <w:bookmarkEnd w:id="1"/>
    <w:bookmarkEnd w:id="2"/>
    <w:bookmarkEnd w:id="3"/>
    <w:p w:rsidR="00BA4484" w:rsidRPr="00BA4484" w:rsidRDefault="00BA4484" w:rsidP="00BA4484">
      <w:pPr>
        <w:rPr>
          <w:lang w:val="x-none" w:eastAsia="x-none"/>
        </w:rPr>
      </w:pPr>
    </w:p>
    <w:sectPr w:rsidR="00BA4484" w:rsidRPr="00BA4484" w:rsidSect="00D323ED">
      <w:headerReference w:type="default" r:id="rId10"/>
      <w:pgSz w:w="595.35pt" w:h="842pt" w:code="9"/>
      <w:pgMar w:top="85.05pt" w:right="70.90pt" w:bottom="56.70pt" w:left="70.90pt" w:header="56.70pt" w:footer="42.55pt" w:gutter="0pt"/>
      <w:cols w:space="21.25pt"/>
      <w:docGrid w:type="lines" w:linePitch="431"/>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EE2D8D" w:rsidRDefault="00EE2D8D" w:rsidP="00846002">
      <w:pPr>
        <w:ind w:firstLine="24pt"/>
      </w:pPr>
      <w:r>
        <w:separator/>
      </w:r>
    </w:p>
    <w:p w:rsidR="00EE2D8D" w:rsidRDefault="00EE2D8D" w:rsidP="00846002">
      <w:pPr>
        <w:ind w:firstLine="24pt"/>
      </w:pPr>
    </w:p>
    <w:p w:rsidR="00EE2D8D" w:rsidRDefault="00EE2D8D" w:rsidP="00846002">
      <w:pPr>
        <w:ind w:firstLine="24pt"/>
      </w:pPr>
    </w:p>
    <w:p w:rsidR="00EE2D8D" w:rsidRDefault="00EE2D8D" w:rsidP="00846002">
      <w:pPr>
        <w:ind w:firstLine="24pt"/>
      </w:pPr>
    </w:p>
  </w:endnote>
  <w:endnote w:type="continuationSeparator" w:id="0">
    <w:p w:rsidR="00EE2D8D" w:rsidRDefault="00EE2D8D" w:rsidP="00846002">
      <w:pPr>
        <w:ind w:firstLine="24pt"/>
      </w:pPr>
      <w:r>
        <w:continuationSeparator/>
      </w:r>
    </w:p>
    <w:p w:rsidR="00EE2D8D" w:rsidRDefault="00EE2D8D" w:rsidP="00846002">
      <w:pPr>
        <w:ind w:firstLine="24pt"/>
      </w:pPr>
    </w:p>
    <w:p w:rsidR="00EE2D8D" w:rsidRDefault="00EE2D8D" w:rsidP="00846002">
      <w:pPr>
        <w:ind w:firstLine="24pt"/>
      </w:pPr>
    </w:p>
    <w:p w:rsidR="00EE2D8D" w:rsidRDefault="00EE2D8D" w:rsidP="00846002">
      <w:pPr>
        <w:ind w:firstLine="24pt"/>
      </w:pP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Wingdings">
    <w:panose1 w:val="05000000000000000000"/>
    <w:family w:val="auto"/>
    <w:pitch w:val="variable"/>
    <w:sig w:usb0="00000000" w:usb1="10000000" w:usb2="00000000" w:usb3="00000000" w:csb0="80000000" w:csb1="00000000"/>
  </w:font>
  <w:font w:name="Times New Roman">
    <w:panose1 w:val="02020603050405020304"/>
    <w:charset w:characterSet="iso-8859-1"/>
    <w:family w:val="roman"/>
    <w:pitch w:val="variable"/>
    <w:sig w:usb0="E0002AFF" w:usb1="C0007841" w:usb2="00000009" w:usb3="00000000" w:csb0="000001FF" w:csb1="00000000"/>
  </w:font>
  <w:font w:name="Symbol">
    <w:panose1 w:val="05050102010706020507"/>
    <w:family w:val="roman"/>
    <w:pitch w:val="variable"/>
    <w:sig w:usb0="00000000" w:usb1="10000000" w:usb2="00000000" w:usb3="00000000" w:csb0="80000000" w:csb1="00000000"/>
  </w:font>
  <w:font w:name="Courier New">
    <w:panose1 w:val="02070309020205020404"/>
    <w:charset w:characterSet="iso-8859-1"/>
    <w:family w:val="modern"/>
    <w:pitch w:val="fixed"/>
    <w:sig w:usb0="E0002AFF" w:usb1="C0007843" w:usb2="00000009" w:usb3="00000000" w:csb0="000001FF" w:csb1="00000000"/>
  </w:font>
  <w:font w:name="黑体">
    <w:altName w:val="SimHei"/>
    <w:panose1 w:val="02010609060101010101"/>
    <w:charset w:characterSet="GBK"/>
    <w:family w:val="modern"/>
    <w:pitch w:val="fixed"/>
    <w:sig w:usb0="800002BF" w:usb1="38CF7CFA" w:usb2="00000016" w:usb3="00000000" w:csb0="00040001" w:csb1="00000000"/>
  </w:font>
  <w:font w:name="Arial">
    <w:panose1 w:val="020B0604020202020204"/>
    <w:charset w:characterSet="iso-8859-1"/>
    <w:family w:val="swiss"/>
    <w:pitch w:val="variable"/>
    <w:sig w:usb0="E0002AFF" w:usb1="C0007843" w:usb2="00000009" w:usb3="00000000" w:csb0="000001FF" w:csb1="00000000"/>
  </w:font>
  <w:font w:name="宋体">
    <w:altName w:val="SimSun"/>
    <w:panose1 w:val="02010600030101010101"/>
    <w:charset w:characterSet="GBK"/>
    <w:family w:val="auto"/>
    <w:pitch w:val="variable"/>
    <w:sig w:usb0="00000003" w:usb1="288F0000" w:usb2="00000016" w:usb3="00000000" w:csb0="00040001" w:csb1="00000000"/>
  </w:font>
  <w:font w:name="文鼎大标宋简">
    <w:altName w:val="Arial Unicode MS"/>
    <w:charset w:characterSet="GBK"/>
    <w:family w:val="modern"/>
    <w:pitch w:val="fixed"/>
    <w:sig w:usb0="00000000" w:usb1="080E0000" w:usb2="00000010" w:usb3="00000000" w:csb0="00040000" w:csb1="00000000"/>
  </w:font>
  <w:font w:name="Cambria">
    <w:panose1 w:val="02040503050406030204"/>
    <w:charset w:characterSet="iso-8859-1"/>
    <w:family w:val="roman"/>
    <w:pitch w:val="variable"/>
    <w:sig w:usb0="E00002FF" w:usb1="400004FF" w:usb2="00000000" w:usb3="00000000" w:csb0="0000019F" w:csb1="00000000"/>
  </w:font>
  <w:font w:name="Calibri Light">
    <w:panose1 w:val="020F0302020204030204"/>
    <w:charset w:characterSet="iso-8859-1"/>
    <w:family w:val="swiss"/>
    <w:pitch w:val="variable"/>
    <w:sig w:usb0="A00002EF" w:usb1="4000207B" w:usb2="00000000" w:usb3="00000000" w:csb0="0000019F" w:csb1="00000000"/>
  </w:font>
  <w:font w:name="Calibri">
    <w:panose1 w:val="020F0502020204030204"/>
    <w:charset w:characterSet="iso-8859-1"/>
    <w:family w:val="swiss"/>
    <w:pitch w:val="variable"/>
    <w:sig w:usb0="E00002FF" w:usb1="4000ACFF" w:usb2="00000001" w:usb3="00000000" w:csb0="0000019F" w:csb1="00000000"/>
  </w:font>
  <w:font w:name="Tahoma">
    <w:panose1 w:val="020B0604030504040204"/>
    <w:charset w:characterSet="iso-8859-1"/>
    <w:family w:val="swiss"/>
    <w:pitch w:val="variable"/>
    <w:sig w:usb0="E1002EFF" w:usb1="C000605B" w:usb2="00000029" w:usb3="00000000" w:csb0="000101FF" w:csb1="00000000"/>
  </w:font>
  <w:font w:name="Arial Unicode MS">
    <w:panose1 w:val="020B0604020202020204"/>
    <w:charset w:characterSet="GBK"/>
    <w:family w:val="swiss"/>
    <w:pitch w:val="variable"/>
    <w:sig w:usb0="F7FFAFFF" w:usb1="E9DFFFFF" w:usb2="0000003F" w:usb3="00000000" w:csb0="003F01FF" w:csb1="00000000"/>
  </w:font>
  <w:font w:name="Arial Black">
    <w:panose1 w:val="020B0A04020102020204"/>
    <w:charset w:characterSet="iso-8859-1"/>
    <w:family w:val="swiss"/>
    <w:pitch w:val="variable"/>
    <w:sig w:usb0="00000287" w:usb1="00000000" w:usb2="00000000" w:usb3="00000000" w:csb0="0000009F" w:csb1="00000000"/>
  </w:font>
  <w:font w:name="Helvetica-Narrow">
    <w:altName w:val="Arial Narrow"/>
    <w:panose1 w:val="00000000000000000000"/>
    <w:charset w:characterSet="iso-8859-1"/>
    <w:family w:val="swiss"/>
    <w:notTrueType/>
    <w:pitch w:val="variable"/>
    <w:sig w:usb0="00000003" w:usb1="00000000" w:usb2="00000000" w:usb3="00000000" w:csb0="00000001" w:csb1="00000000"/>
  </w:font>
  <w:font w:name="Arial Narrow">
    <w:panose1 w:val="020B0606020202030204"/>
    <w:charset w:characterSet="iso-8859-1"/>
    <w:family w:val="swiss"/>
    <w:pitch w:val="variable"/>
    <w:sig w:usb0="00000287" w:usb1="00000800" w:usb2="00000000" w:usb3="00000000" w:csb0="0000009F" w:csb1="00000000"/>
  </w:font>
  <w:font w:name="Book Antiqua">
    <w:panose1 w:val="02040602050305030304"/>
    <w:charset w:characterSet="iso-8859-1"/>
    <w:family w:val="roman"/>
    <w:pitch w:val="variable"/>
    <w:sig w:usb0="00000287" w:usb1="00000000" w:usb2="00000000" w:usb3="00000000" w:csb0="0000009F" w:csb1="00000000"/>
  </w:font>
  <w:font w:name="MS Mincho">
    <w:altName w:val="ＭＳ 明朝"/>
    <w:panose1 w:val="02020609040205080304"/>
    <w:charset w:characterSet="shift_jis"/>
    <w:family w:val="modern"/>
    <w:pitch w:val="fixed"/>
    <w:sig w:usb0="E00002FF" w:usb1="6AC7FDFB" w:usb2="00000012" w:usb3="00000000" w:csb0="0002009F" w:csb1="00000000"/>
  </w:font>
  <w:font w:name="Verdana">
    <w:panose1 w:val="020B0604030504040204"/>
    <w:charset w:characterSet="iso-8859-1"/>
    <w:family w:val="swiss"/>
    <w:pitch w:val="variable"/>
    <w:sig w:usb0="A10006FF" w:usb1="4000205B" w:usb2="00000010" w:usb3="00000000" w:csb0="0000019F" w:csb1="00000000"/>
  </w:font>
  <w:font w:name="仿宋_GB2312">
    <w:altName w:val="仿宋"/>
    <w:charset w:characterSet="GBK"/>
    <w:family w:val="modern"/>
    <w:pitch w:val="fixed"/>
    <w:sig w:usb0="00000001" w:usb1="080E0000" w:usb2="00000010" w:usb3="00000000" w:csb0="00040000" w:csb1="00000000"/>
  </w:font>
  <w:font w:name="Futura Bk">
    <w:panose1 w:val="020B0502020204020303"/>
    <w:charset w:characterSet="iso-8859-1"/>
    <w:family w:val="swiss"/>
    <w:pitch w:val="variable"/>
    <w:sig w:usb0="A00002AF" w:usb1="5000204A" w:usb2="00000000" w:usb3="00000000" w:csb0="0000009F" w:csb1="00000000"/>
  </w:font>
  <w:font w:name="Futura LT Book">
    <w:altName w:val="Arial"/>
    <w:panose1 w:val="00000000000000000000"/>
    <w:charset w:characterSet="iso-8859-1"/>
    <w:family w:val="auto"/>
    <w:notTrueType/>
    <w:pitch w:val="default"/>
    <w:sig w:usb0="00000003" w:usb1="00000000" w:usb2="00000000" w:usb3="00000000" w:csb0="00000001" w:csb1="00000000"/>
  </w:font>
  <w:font w:name="Consolas">
    <w:panose1 w:val="020B0609020204030204"/>
    <w:charset w:characterSet="iso-8859-1"/>
    <w:family w:val="modern"/>
    <w:pitch w:val="fixed"/>
    <w:sig w:usb0="E10002FF" w:usb1="4000FCFF" w:usb2="00000009" w:usb3="00000000" w:csb0="0000019F" w:csb1="00000000"/>
  </w:font>
  <w:font w:name="隶书">
    <w:panose1 w:val="02010509060101010101"/>
    <w:charset w:characterSet="GBK"/>
    <w:family w:val="modern"/>
    <w:pitch w:val="fixed"/>
    <w:sig w:usb0="00000001" w:usb1="080E0000" w:usb2="00000010" w:usb3="00000000" w:csb0="00040000"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273084" w:rsidRDefault="00273084" w:rsidP="00B84AD0">
    <w:pPr>
      <w:pStyle w:val="Footer"/>
      <w:ind w:firstLine="18pt"/>
      <w:jc w:val="center"/>
      <w:rPr>
        <w:lang w:eastAsia="zh-CN"/>
      </w:rPr>
    </w:pPr>
  </w:p>
</w:ftr>
</file>

<file path=word/footer2.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49556D" w:rsidRDefault="0049556D">
    <w:pPr>
      <w:pStyle w:val="Footer"/>
      <w:jc w:val="center"/>
    </w:pPr>
    <w:r>
      <w:fldChar w:fldCharType="begin"/>
    </w:r>
    <w:r>
      <w:instrText>PAGE   \* MERGEFORMAT</w:instrText>
    </w:r>
    <w:r>
      <w:fldChar w:fldCharType="separate"/>
    </w:r>
    <w:r w:rsidR="00F62A3D" w:rsidRPr="00F62A3D">
      <w:rPr>
        <w:noProof/>
        <w:lang w:val="zh-CN" w:eastAsia="zh-CN"/>
      </w:rPr>
      <w:t>4</w:t>
    </w:r>
    <w:r>
      <w:fldChar w:fldCharType="end"/>
    </w:r>
  </w:p>
  <w:p w:rsidR="00273084" w:rsidRDefault="00273084" w:rsidP="00B84AD0">
    <w:pPr>
      <w:pStyle w:val="Footer"/>
      <w:ind w:firstLine="18pt"/>
      <w:jc w:val="center"/>
      <w:rPr>
        <w:lang w:eastAsia="zh-CN"/>
      </w:rPr>
    </w:pP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EE2D8D" w:rsidRDefault="00EE2D8D" w:rsidP="00846002">
      <w:pPr>
        <w:ind w:firstLine="24pt"/>
      </w:pPr>
      <w:r>
        <w:separator/>
      </w:r>
    </w:p>
    <w:p w:rsidR="00EE2D8D" w:rsidRDefault="00EE2D8D" w:rsidP="00846002">
      <w:pPr>
        <w:ind w:firstLine="24pt"/>
      </w:pPr>
    </w:p>
    <w:p w:rsidR="00EE2D8D" w:rsidRDefault="00EE2D8D" w:rsidP="00846002">
      <w:pPr>
        <w:ind w:firstLine="24pt"/>
      </w:pPr>
    </w:p>
    <w:p w:rsidR="00EE2D8D" w:rsidRDefault="00EE2D8D" w:rsidP="00846002">
      <w:pPr>
        <w:ind w:firstLine="24pt"/>
      </w:pPr>
    </w:p>
  </w:footnote>
  <w:footnote w:type="continuationSeparator" w:id="0">
    <w:p w:rsidR="00EE2D8D" w:rsidRDefault="00EE2D8D" w:rsidP="00846002">
      <w:pPr>
        <w:ind w:firstLine="24pt"/>
      </w:pPr>
      <w:r>
        <w:continuationSeparator/>
      </w:r>
    </w:p>
    <w:p w:rsidR="00EE2D8D" w:rsidRDefault="00EE2D8D" w:rsidP="00846002">
      <w:pPr>
        <w:ind w:firstLine="24pt"/>
      </w:pPr>
    </w:p>
    <w:p w:rsidR="00EE2D8D" w:rsidRDefault="00EE2D8D" w:rsidP="00846002">
      <w:pPr>
        <w:ind w:firstLine="24pt"/>
      </w:pPr>
    </w:p>
    <w:p w:rsidR="00EE2D8D" w:rsidRDefault="00EE2D8D" w:rsidP="00846002">
      <w:pPr>
        <w:ind w:firstLine="24pt"/>
      </w:pPr>
    </w:p>
  </w:footnote>
</w:footnotes>
</file>

<file path=word/header1.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273084" w:rsidRPr="00AF361C" w:rsidRDefault="00273084" w:rsidP="00AF361C">
    <w:pPr>
      <w:pStyle w:val="Header"/>
      <w:tabs>
        <w:tab w:val="start" w:pos="135pt"/>
      </w:tabs>
      <w:ind w:firstLineChars="100" w:firstLine="10.55pt"/>
      <w:rPr>
        <w:rFonts w:ascii="隶书" w:eastAsia="隶书"/>
        <w:sz w:val="21"/>
        <w:szCs w:val="21"/>
        <w:lang w:eastAsia="zh-CN"/>
      </w:rPr>
    </w:pPr>
    <w:r w:rsidRPr="003B6FF1">
      <w:rPr>
        <w:rFonts w:ascii="Times New Roman"/>
        <w:b/>
        <w:i/>
        <w:sz w:val="21"/>
        <w:szCs w:val="21"/>
      </w:rPr>
      <w:t>CPPE</w:t>
    </w:r>
    <w:r>
      <w:rPr>
        <w:rFonts w:ascii="Times New Roman" w:hint="eastAsia"/>
        <w:b/>
        <w:i/>
        <w:sz w:val="21"/>
        <w:szCs w:val="21"/>
        <w:lang w:eastAsia="zh-CN"/>
      </w:rPr>
      <w:t>I</w:t>
    </w:r>
    <w:r>
      <w:rPr>
        <w:rFonts w:hint="eastAsia"/>
      </w:rPr>
      <w:t xml:space="preserve">    </w:t>
    </w:r>
    <w:r>
      <w:rPr>
        <w:rFonts w:hint="eastAsia"/>
        <w:lang w:eastAsia="zh-CN"/>
      </w:rPr>
      <w:t xml:space="preserve">                              </w:t>
    </w:r>
    <w:r w:rsidRPr="00105AB8">
      <w:rPr>
        <w:rFonts w:ascii="隶书" w:eastAsia="隶书" w:hint="eastAsia"/>
        <w:sz w:val="21"/>
        <w:szCs w:val="21"/>
        <w:lang w:eastAsia="zh-CN"/>
      </w:rPr>
      <w:t>中国石油</w:t>
    </w:r>
    <w:r w:rsidRPr="00AF361C">
      <w:rPr>
        <w:rFonts w:ascii="隶书" w:eastAsia="隶书" w:hint="eastAsia"/>
        <w:sz w:val="21"/>
        <w:szCs w:val="21"/>
        <w:lang w:eastAsia="zh-CN"/>
      </w:rPr>
      <w:t>销售物流</w:t>
    </w:r>
    <w:r>
      <w:rPr>
        <w:rFonts w:ascii="隶书" w:eastAsia="隶书" w:hint="eastAsia"/>
        <w:sz w:val="21"/>
        <w:szCs w:val="21"/>
        <w:lang w:eastAsia="zh-CN"/>
      </w:rPr>
      <w:t>管理系统（2.0版）项</w:t>
    </w:r>
    <w:r>
      <w:rPr>
        <w:rFonts w:ascii="隶书" w:eastAsia="隶书" w:hint="eastAsia"/>
        <w:sz w:val="21"/>
        <w:szCs w:val="21"/>
      </w:rPr>
      <w:t>目</w:t>
    </w:r>
    <w:r w:rsidR="00FF4BE3">
      <w:rPr>
        <w:rFonts w:ascii="隶书" w:eastAsia="隶书" w:hint="eastAsia"/>
        <w:sz w:val="21"/>
        <w:szCs w:val="21"/>
        <w:lang w:eastAsia="zh-CN"/>
      </w:rPr>
      <w:t>详细</w:t>
    </w:r>
    <w:r>
      <w:rPr>
        <w:rFonts w:ascii="隶书" w:eastAsia="隶书" w:hint="eastAsia"/>
        <w:sz w:val="21"/>
        <w:szCs w:val="21"/>
        <w:lang w:eastAsia="zh-CN"/>
      </w:rPr>
      <w:t>设计报告</w:t>
    </w:r>
  </w:p>
</w:hdr>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014B4F25"/>
    <w:multiLevelType w:val="hybridMultilevel"/>
    <w:tmpl w:val="C3542558"/>
    <w:lvl w:ilvl="0" w:tplc="08AC0CF0">
      <w:start w:val="1"/>
      <w:numFmt w:val="bullet"/>
      <w:pStyle w:val="10"/>
      <w:lvlText w:val=""/>
      <w:lvlJc w:val="start"/>
      <w:pPr>
        <w:ind w:start="21pt" w:hanging="21pt"/>
      </w:pPr>
      <w:rPr>
        <w:rFonts w:ascii="Wingdings" w:hAnsi="Wingdings" w:hint="default"/>
      </w:rPr>
    </w:lvl>
    <w:lvl w:ilvl="1" w:tplc="04090003" w:tentative="1">
      <w:start w:val="1"/>
      <w:numFmt w:val="bullet"/>
      <w:lvlText w:val=""/>
      <w:lvlJc w:val="start"/>
      <w:pPr>
        <w:ind w:start="42pt" w:hanging="21pt"/>
      </w:pPr>
      <w:rPr>
        <w:rFonts w:ascii="Wingdings" w:hAnsi="Wingdings" w:hint="default"/>
      </w:rPr>
    </w:lvl>
    <w:lvl w:ilvl="2" w:tplc="04090005" w:tentative="1">
      <w:start w:val="1"/>
      <w:numFmt w:val="bullet"/>
      <w:lvlText w:val=""/>
      <w:lvlJc w:val="start"/>
      <w:pPr>
        <w:ind w:start="63pt" w:hanging="21pt"/>
      </w:pPr>
      <w:rPr>
        <w:rFonts w:ascii="Wingdings" w:hAnsi="Wingdings" w:hint="default"/>
      </w:rPr>
    </w:lvl>
    <w:lvl w:ilvl="3" w:tplc="04090001" w:tentative="1">
      <w:start w:val="1"/>
      <w:numFmt w:val="bullet"/>
      <w:lvlText w:val=""/>
      <w:lvlJc w:val="start"/>
      <w:pPr>
        <w:ind w:start="84pt" w:hanging="21pt"/>
      </w:pPr>
      <w:rPr>
        <w:rFonts w:ascii="Wingdings" w:hAnsi="Wingdings" w:hint="default"/>
      </w:rPr>
    </w:lvl>
    <w:lvl w:ilvl="4" w:tplc="04090003" w:tentative="1">
      <w:start w:val="1"/>
      <w:numFmt w:val="bullet"/>
      <w:lvlText w:val=""/>
      <w:lvlJc w:val="start"/>
      <w:pPr>
        <w:ind w:start="105pt" w:hanging="21pt"/>
      </w:pPr>
      <w:rPr>
        <w:rFonts w:ascii="Wingdings" w:hAnsi="Wingdings" w:hint="default"/>
      </w:rPr>
    </w:lvl>
    <w:lvl w:ilvl="5" w:tplc="04090005" w:tentative="1">
      <w:start w:val="1"/>
      <w:numFmt w:val="bullet"/>
      <w:lvlText w:val=""/>
      <w:lvlJc w:val="start"/>
      <w:pPr>
        <w:ind w:start="126pt" w:hanging="21pt"/>
      </w:pPr>
      <w:rPr>
        <w:rFonts w:ascii="Wingdings" w:hAnsi="Wingdings" w:hint="default"/>
      </w:rPr>
    </w:lvl>
    <w:lvl w:ilvl="6" w:tplc="04090001" w:tentative="1">
      <w:start w:val="1"/>
      <w:numFmt w:val="bullet"/>
      <w:lvlText w:val=""/>
      <w:lvlJc w:val="start"/>
      <w:pPr>
        <w:ind w:start="147pt" w:hanging="21pt"/>
      </w:pPr>
      <w:rPr>
        <w:rFonts w:ascii="Wingdings" w:hAnsi="Wingdings" w:hint="default"/>
      </w:rPr>
    </w:lvl>
    <w:lvl w:ilvl="7" w:tplc="04090003" w:tentative="1">
      <w:start w:val="1"/>
      <w:numFmt w:val="bullet"/>
      <w:lvlText w:val=""/>
      <w:lvlJc w:val="start"/>
      <w:pPr>
        <w:ind w:start="168pt" w:hanging="21pt"/>
      </w:pPr>
      <w:rPr>
        <w:rFonts w:ascii="Wingdings" w:hAnsi="Wingdings" w:hint="default"/>
      </w:rPr>
    </w:lvl>
    <w:lvl w:ilvl="8" w:tplc="04090005" w:tentative="1">
      <w:start w:val="1"/>
      <w:numFmt w:val="bullet"/>
      <w:lvlText w:val=""/>
      <w:lvlJc w:val="start"/>
      <w:pPr>
        <w:ind w:start="189pt" w:hanging="21pt"/>
      </w:pPr>
      <w:rPr>
        <w:rFonts w:ascii="Wingdings" w:hAnsi="Wingdings" w:hint="default"/>
      </w:rPr>
    </w:lvl>
  </w:abstractNum>
  <w:abstractNum w:abstractNumId="1" w15:restartNumberingAfterBreak="0">
    <w:nsid w:val="0BB13055"/>
    <w:multiLevelType w:val="hybridMultilevel"/>
    <w:tmpl w:val="A39AC328"/>
    <w:lvl w:ilvl="0" w:tplc="4BC094D8">
      <w:start w:val="1"/>
      <w:numFmt w:val="decimal"/>
      <w:pStyle w:val="9"/>
      <w:lvlText w:val="%1）"/>
      <w:lvlJc w:val="start"/>
      <w:pPr>
        <w:ind w:start="18pt" w:hanging="18pt"/>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abstractNum w:abstractNumId="2" w15:restartNumberingAfterBreak="0">
    <w:nsid w:val="0BB41A61"/>
    <w:multiLevelType w:val="hybridMultilevel"/>
    <w:tmpl w:val="5FAE12D2"/>
    <w:lvl w:ilvl="0" w:tplc="0409000F">
      <w:start w:val="1"/>
      <w:numFmt w:val="bullet"/>
      <w:lvlText w:val=""/>
      <w:lvlJc w:val="start"/>
      <w:pPr>
        <w:tabs>
          <w:tab w:val="num" w:pos="50.20pt"/>
        </w:tabs>
        <w:ind w:start="50.20pt" w:hanging="18pt"/>
      </w:pPr>
      <w:rPr>
        <w:rFonts w:ascii="Symbol" w:hAnsi="Symbol" w:hint="default"/>
      </w:rPr>
    </w:lvl>
    <w:lvl w:ilvl="1" w:tplc="04090019">
      <w:start w:val="1"/>
      <w:numFmt w:val="bullet"/>
      <w:pStyle w:val="CharCharCharCharCharCharCharCharCharCharCharCharCharCharCharCharChar"/>
      <w:lvlText w:val=""/>
      <w:lvlJc w:val="start"/>
      <w:pPr>
        <w:tabs>
          <w:tab w:val="num" w:pos="86.20pt"/>
        </w:tabs>
        <w:ind w:start="86.20pt" w:hanging="18pt"/>
      </w:pPr>
      <w:rPr>
        <w:rFonts w:ascii="Wingdings" w:hAnsi="Wingdings" w:hint="default"/>
      </w:rPr>
    </w:lvl>
    <w:lvl w:ilvl="2" w:tplc="0409001B" w:tentative="1">
      <w:start w:val="1"/>
      <w:numFmt w:val="bullet"/>
      <w:lvlText w:val=""/>
      <w:lvlJc w:val="start"/>
      <w:pPr>
        <w:tabs>
          <w:tab w:val="num" w:pos="122.20pt"/>
        </w:tabs>
        <w:ind w:start="122.20pt" w:hanging="18pt"/>
      </w:pPr>
      <w:rPr>
        <w:rFonts w:ascii="Wingdings" w:hAnsi="Wingdings" w:hint="default"/>
      </w:rPr>
    </w:lvl>
    <w:lvl w:ilvl="3" w:tplc="0409000F" w:tentative="1">
      <w:start w:val="1"/>
      <w:numFmt w:val="bullet"/>
      <w:lvlText w:val=""/>
      <w:lvlJc w:val="start"/>
      <w:pPr>
        <w:tabs>
          <w:tab w:val="num" w:pos="158.20pt"/>
        </w:tabs>
        <w:ind w:start="158.20pt" w:hanging="18pt"/>
      </w:pPr>
      <w:rPr>
        <w:rFonts w:ascii="Symbol" w:hAnsi="Symbol" w:hint="default"/>
      </w:rPr>
    </w:lvl>
    <w:lvl w:ilvl="4" w:tplc="04090019" w:tentative="1">
      <w:start w:val="1"/>
      <w:numFmt w:val="bullet"/>
      <w:lvlText w:val="o"/>
      <w:lvlJc w:val="start"/>
      <w:pPr>
        <w:tabs>
          <w:tab w:val="num" w:pos="194.20pt"/>
        </w:tabs>
        <w:ind w:start="194.20pt" w:hanging="18pt"/>
      </w:pPr>
      <w:rPr>
        <w:rFonts w:ascii="Courier New" w:hAnsi="Courier New" w:hint="default"/>
      </w:rPr>
    </w:lvl>
    <w:lvl w:ilvl="5" w:tplc="0409001B" w:tentative="1">
      <w:start w:val="1"/>
      <w:numFmt w:val="bullet"/>
      <w:lvlText w:val=""/>
      <w:lvlJc w:val="start"/>
      <w:pPr>
        <w:tabs>
          <w:tab w:val="num" w:pos="230.20pt"/>
        </w:tabs>
        <w:ind w:start="230.20pt" w:hanging="18pt"/>
      </w:pPr>
      <w:rPr>
        <w:rFonts w:ascii="Wingdings" w:hAnsi="Wingdings" w:hint="default"/>
      </w:rPr>
    </w:lvl>
    <w:lvl w:ilvl="6" w:tplc="0409000F" w:tentative="1">
      <w:start w:val="1"/>
      <w:numFmt w:val="bullet"/>
      <w:lvlText w:val=""/>
      <w:lvlJc w:val="start"/>
      <w:pPr>
        <w:tabs>
          <w:tab w:val="num" w:pos="266.20pt"/>
        </w:tabs>
        <w:ind w:start="266.20pt" w:hanging="18pt"/>
      </w:pPr>
      <w:rPr>
        <w:rFonts w:ascii="Symbol" w:hAnsi="Symbol" w:hint="default"/>
      </w:rPr>
    </w:lvl>
    <w:lvl w:ilvl="7" w:tplc="04090019" w:tentative="1">
      <w:start w:val="1"/>
      <w:numFmt w:val="bullet"/>
      <w:lvlText w:val="o"/>
      <w:lvlJc w:val="start"/>
      <w:pPr>
        <w:tabs>
          <w:tab w:val="num" w:pos="302.20pt"/>
        </w:tabs>
        <w:ind w:start="302.20pt" w:hanging="18pt"/>
      </w:pPr>
      <w:rPr>
        <w:rFonts w:ascii="Courier New" w:hAnsi="Courier New" w:hint="default"/>
      </w:rPr>
    </w:lvl>
    <w:lvl w:ilvl="8" w:tplc="0409001B" w:tentative="1">
      <w:start w:val="1"/>
      <w:numFmt w:val="bullet"/>
      <w:lvlText w:val=""/>
      <w:lvlJc w:val="start"/>
      <w:pPr>
        <w:tabs>
          <w:tab w:val="num" w:pos="338.20pt"/>
        </w:tabs>
        <w:ind w:start="338.20pt" w:hanging="18pt"/>
      </w:pPr>
      <w:rPr>
        <w:rFonts w:ascii="Wingdings" w:hAnsi="Wingdings" w:hint="default"/>
      </w:rPr>
    </w:lvl>
  </w:abstractNum>
  <w:abstractNum w:abstractNumId="3" w15:restartNumberingAfterBreak="0">
    <w:nsid w:val="0C3031F3"/>
    <w:multiLevelType w:val="hybridMultilevel"/>
    <w:tmpl w:val="4034886A"/>
    <w:lvl w:ilvl="0" w:tplc="CE10C166">
      <w:start w:val="1"/>
      <w:numFmt w:val="decimal"/>
      <w:pStyle w:val="Caption"/>
      <w:lvlText w:val="表4-%1"/>
      <w:lvlJc w:val="start"/>
      <w:pPr>
        <w:ind w:start="21pt" w:hanging="21pt"/>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abstractNum w:abstractNumId="4" w15:restartNumberingAfterBreak="0">
    <w:nsid w:val="0DFD536E"/>
    <w:multiLevelType w:val="hybridMultilevel"/>
    <w:tmpl w:val="3B96581C"/>
    <w:lvl w:ilvl="0" w:tplc="943AEF5C">
      <w:start w:val="1"/>
      <w:numFmt w:val="bullet"/>
      <w:pStyle w:val="12"/>
      <w:lvlText w:val=""/>
      <w:lvlJc w:val="start"/>
      <w:pPr>
        <w:ind w:start="21pt" w:hanging="21pt"/>
      </w:pPr>
      <w:rPr>
        <w:rFonts w:ascii="Wingdings" w:hAnsi="Wingdings" w:hint="default"/>
      </w:rPr>
    </w:lvl>
    <w:lvl w:ilvl="1" w:tplc="04090003" w:tentative="1">
      <w:start w:val="1"/>
      <w:numFmt w:val="bullet"/>
      <w:lvlText w:val=""/>
      <w:lvlJc w:val="start"/>
      <w:pPr>
        <w:ind w:start="42pt" w:hanging="21pt"/>
      </w:pPr>
      <w:rPr>
        <w:rFonts w:ascii="Wingdings" w:hAnsi="Wingdings" w:hint="default"/>
      </w:rPr>
    </w:lvl>
    <w:lvl w:ilvl="2" w:tplc="04090005" w:tentative="1">
      <w:start w:val="1"/>
      <w:numFmt w:val="bullet"/>
      <w:lvlText w:val=""/>
      <w:lvlJc w:val="start"/>
      <w:pPr>
        <w:ind w:start="63pt" w:hanging="21pt"/>
      </w:pPr>
      <w:rPr>
        <w:rFonts w:ascii="Wingdings" w:hAnsi="Wingdings" w:hint="default"/>
      </w:rPr>
    </w:lvl>
    <w:lvl w:ilvl="3" w:tplc="04090001" w:tentative="1">
      <w:start w:val="1"/>
      <w:numFmt w:val="bullet"/>
      <w:lvlText w:val=""/>
      <w:lvlJc w:val="start"/>
      <w:pPr>
        <w:ind w:start="84pt" w:hanging="21pt"/>
      </w:pPr>
      <w:rPr>
        <w:rFonts w:ascii="Wingdings" w:hAnsi="Wingdings" w:hint="default"/>
      </w:rPr>
    </w:lvl>
    <w:lvl w:ilvl="4" w:tplc="04090003" w:tentative="1">
      <w:start w:val="1"/>
      <w:numFmt w:val="bullet"/>
      <w:lvlText w:val=""/>
      <w:lvlJc w:val="start"/>
      <w:pPr>
        <w:ind w:start="105pt" w:hanging="21pt"/>
      </w:pPr>
      <w:rPr>
        <w:rFonts w:ascii="Wingdings" w:hAnsi="Wingdings" w:hint="default"/>
      </w:rPr>
    </w:lvl>
    <w:lvl w:ilvl="5" w:tplc="04090005" w:tentative="1">
      <w:start w:val="1"/>
      <w:numFmt w:val="bullet"/>
      <w:lvlText w:val=""/>
      <w:lvlJc w:val="start"/>
      <w:pPr>
        <w:ind w:start="126pt" w:hanging="21pt"/>
      </w:pPr>
      <w:rPr>
        <w:rFonts w:ascii="Wingdings" w:hAnsi="Wingdings" w:hint="default"/>
      </w:rPr>
    </w:lvl>
    <w:lvl w:ilvl="6" w:tplc="04090001" w:tentative="1">
      <w:start w:val="1"/>
      <w:numFmt w:val="bullet"/>
      <w:lvlText w:val=""/>
      <w:lvlJc w:val="start"/>
      <w:pPr>
        <w:ind w:start="147pt" w:hanging="21pt"/>
      </w:pPr>
      <w:rPr>
        <w:rFonts w:ascii="Wingdings" w:hAnsi="Wingdings" w:hint="default"/>
      </w:rPr>
    </w:lvl>
    <w:lvl w:ilvl="7" w:tplc="04090003" w:tentative="1">
      <w:start w:val="1"/>
      <w:numFmt w:val="bullet"/>
      <w:lvlText w:val=""/>
      <w:lvlJc w:val="start"/>
      <w:pPr>
        <w:ind w:start="168pt" w:hanging="21pt"/>
      </w:pPr>
      <w:rPr>
        <w:rFonts w:ascii="Wingdings" w:hAnsi="Wingdings" w:hint="default"/>
      </w:rPr>
    </w:lvl>
    <w:lvl w:ilvl="8" w:tplc="04090005" w:tentative="1">
      <w:start w:val="1"/>
      <w:numFmt w:val="bullet"/>
      <w:lvlText w:val=""/>
      <w:lvlJc w:val="start"/>
      <w:pPr>
        <w:ind w:start="189pt" w:hanging="21pt"/>
      </w:pPr>
      <w:rPr>
        <w:rFonts w:ascii="Wingdings" w:hAnsi="Wingdings" w:hint="default"/>
      </w:rPr>
    </w:lvl>
  </w:abstractNum>
  <w:abstractNum w:abstractNumId="5" w15:restartNumberingAfterBreak="0">
    <w:nsid w:val="11923D31"/>
    <w:multiLevelType w:val="hybridMultilevel"/>
    <w:tmpl w:val="5CC2E8EC"/>
    <w:lvl w:ilvl="0" w:tplc="F1E6B622">
      <w:start w:val="1"/>
      <w:numFmt w:val="bullet"/>
      <w:pStyle w:val="Bullet1Char"/>
      <w:lvlText w:val=""/>
      <w:lvlJc w:val="start"/>
      <w:pPr>
        <w:tabs>
          <w:tab w:val="num" w:pos="81pt"/>
        </w:tabs>
        <w:ind w:start="81pt" w:hanging="21pt"/>
      </w:pPr>
      <w:rPr>
        <w:rFonts w:ascii="Wingdings" w:hAnsi="Wingdings" w:hint="default"/>
        <w:color w:val="000000"/>
        <w:sz w:val="16"/>
        <w:szCs w:val="16"/>
      </w:rPr>
    </w:lvl>
    <w:lvl w:ilvl="1" w:tplc="3E4AF24E" w:tentative="1">
      <w:start w:val="1"/>
      <w:numFmt w:val="bullet"/>
      <w:lvlText w:val=""/>
      <w:lvlJc w:val="start"/>
      <w:pPr>
        <w:tabs>
          <w:tab w:val="num" w:pos="102pt"/>
        </w:tabs>
        <w:ind w:start="102pt" w:hanging="21pt"/>
      </w:pPr>
      <w:rPr>
        <w:rFonts w:ascii="Wingdings" w:hAnsi="Wingdings" w:hint="default"/>
      </w:rPr>
    </w:lvl>
    <w:lvl w:ilvl="2" w:tplc="0409001B" w:tentative="1">
      <w:start w:val="1"/>
      <w:numFmt w:val="bullet"/>
      <w:lvlText w:val=""/>
      <w:lvlJc w:val="start"/>
      <w:pPr>
        <w:tabs>
          <w:tab w:val="num" w:pos="123pt"/>
        </w:tabs>
        <w:ind w:start="123pt" w:hanging="21pt"/>
      </w:pPr>
      <w:rPr>
        <w:rFonts w:ascii="Wingdings" w:hAnsi="Wingdings" w:hint="default"/>
      </w:rPr>
    </w:lvl>
    <w:lvl w:ilvl="3" w:tplc="0409000F" w:tentative="1">
      <w:start w:val="1"/>
      <w:numFmt w:val="bullet"/>
      <w:lvlText w:val=""/>
      <w:lvlJc w:val="start"/>
      <w:pPr>
        <w:tabs>
          <w:tab w:val="num" w:pos="144pt"/>
        </w:tabs>
        <w:ind w:start="144pt" w:hanging="21pt"/>
      </w:pPr>
      <w:rPr>
        <w:rFonts w:ascii="Wingdings" w:hAnsi="Wingdings" w:hint="default"/>
      </w:rPr>
    </w:lvl>
    <w:lvl w:ilvl="4" w:tplc="04090019" w:tentative="1">
      <w:start w:val="1"/>
      <w:numFmt w:val="bullet"/>
      <w:lvlText w:val=""/>
      <w:lvlJc w:val="start"/>
      <w:pPr>
        <w:tabs>
          <w:tab w:val="num" w:pos="165pt"/>
        </w:tabs>
        <w:ind w:start="165pt" w:hanging="21pt"/>
      </w:pPr>
      <w:rPr>
        <w:rFonts w:ascii="Wingdings" w:hAnsi="Wingdings" w:hint="default"/>
      </w:rPr>
    </w:lvl>
    <w:lvl w:ilvl="5" w:tplc="9752887A" w:tentative="1">
      <w:start w:val="1"/>
      <w:numFmt w:val="bullet"/>
      <w:lvlText w:val=""/>
      <w:lvlJc w:val="start"/>
      <w:pPr>
        <w:tabs>
          <w:tab w:val="num" w:pos="186pt"/>
        </w:tabs>
        <w:ind w:start="186pt" w:hanging="21pt"/>
      </w:pPr>
      <w:rPr>
        <w:rFonts w:ascii="Wingdings" w:hAnsi="Wingdings" w:hint="default"/>
      </w:rPr>
    </w:lvl>
    <w:lvl w:ilvl="6" w:tplc="0409000F" w:tentative="1">
      <w:start w:val="1"/>
      <w:numFmt w:val="bullet"/>
      <w:lvlText w:val=""/>
      <w:lvlJc w:val="start"/>
      <w:pPr>
        <w:tabs>
          <w:tab w:val="num" w:pos="207pt"/>
        </w:tabs>
        <w:ind w:start="207pt" w:hanging="21pt"/>
      </w:pPr>
      <w:rPr>
        <w:rFonts w:ascii="Wingdings" w:hAnsi="Wingdings" w:hint="default"/>
      </w:rPr>
    </w:lvl>
    <w:lvl w:ilvl="7" w:tplc="04090019" w:tentative="1">
      <w:start w:val="1"/>
      <w:numFmt w:val="bullet"/>
      <w:lvlText w:val=""/>
      <w:lvlJc w:val="start"/>
      <w:pPr>
        <w:tabs>
          <w:tab w:val="num" w:pos="228pt"/>
        </w:tabs>
        <w:ind w:start="228pt" w:hanging="21pt"/>
      </w:pPr>
      <w:rPr>
        <w:rFonts w:ascii="Wingdings" w:hAnsi="Wingdings" w:hint="default"/>
      </w:rPr>
    </w:lvl>
    <w:lvl w:ilvl="8" w:tplc="0409001B" w:tentative="1">
      <w:start w:val="1"/>
      <w:numFmt w:val="bullet"/>
      <w:lvlText w:val=""/>
      <w:lvlJc w:val="start"/>
      <w:pPr>
        <w:tabs>
          <w:tab w:val="num" w:pos="249pt"/>
        </w:tabs>
        <w:ind w:start="249pt" w:hanging="21pt"/>
      </w:pPr>
      <w:rPr>
        <w:rFonts w:ascii="Wingdings" w:hAnsi="Wingdings" w:hint="default"/>
      </w:rPr>
    </w:lvl>
  </w:abstractNum>
  <w:abstractNum w:abstractNumId="6" w15:restartNumberingAfterBreak="0">
    <w:nsid w:val="161317FC"/>
    <w:multiLevelType w:val="singleLevel"/>
    <w:tmpl w:val="EEA0188E"/>
    <w:lvl w:ilvl="0">
      <w:start w:val="1"/>
      <w:numFmt w:val="decimal"/>
      <w:pStyle w:val="questionlist"/>
      <w:lvlText w:val="%1."/>
      <w:lvlJc w:val="start"/>
      <w:pPr>
        <w:tabs>
          <w:tab w:val="num" w:pos="42.55pt"/>
        </w:tabs>
        <w:ind w:start="42.55pt" w:hanging="42.55pt"/>
      </w:pPr>
    </w:lvl>
  </w:abstractNum>
  <w:abstractNum w:abstractNumId="7" w15:restartNumberingAfterBreak="0">
    <w:nsid w:val="18051CD9"/>
    <w:multiLevelType w:val="multilevel"/>
    <w:tmpl w:val="94BC8722"/>
    <w:styleLink w:val="16"/>
    <w:lvl w:ilvl="0">
      <w:start w:val="1"/>
      <w:numFmt w:val="decimal"/>
      <w:lvlText w:val="图3-%1"/>
      <w:lvlJc w:val="start"/>
      <w:pPr>
        <w:ind w:start="21pt" w:hanging="21pt"/>
      </w:pPr>
      <w:rPr>
        <w:rFonts w:hint="eastAsia"/>
        <w:lang w:val="en-US"/>
      </w:rPr>
    </w:lvl>
    <w:lvl w:ilvl="1">
      <w:start w:val="1"/>
      <w:numFmt w:val="lowerLetter"/>
      <w:lvlText w:val="%2)"/>
      <w:lvlJc w:val="start"/>
      <w:pPr>
        <w:ind w:start="42pt" w:hanging="21pt"/>
      </w:pPr>
      <w:rPr>
        <w:rFonts w:hint="eastAsia"/>
      </w:rPr>
    </w:lvl>
    <w:lvl w:ilvl="2">
      <w:start w:val="1"/>
      <w:numFmt w:val="lowerRoman"/>
      <w:lvlText w:val="%3."/>
      <w:lvlJc w:val="end"/>
      <w:pPr>
        <w:ind w:start="63pt" w:hanging="21pt"/>
      </w:pPr>
      <w:rPr>
        <w:rFonts w:hint="eastAsia"/>
      </w:rPr>
    </w:lvl>
    <w:lvl w:ilvl="3">
      <w:start w:val="1"/>
      <w:numFmt w:val="decimal"/>
      <w:lvlText w:val="%4."/>
      <w:lvlJc w:val="start"/>
      <w:pPr>
        <w:ind w:start="84pt" w:hanging="21pt"/>
      </w:pPr>
      <w:rPr>
        <w:rFonts w:hint="eastAsia"/>
      </w:rPr>
    </w:lvl>
    <w:lvl w:ilvl="4">
      <w:start w:val="1"/>
      <w:numFmt w:val="lowerLetter"/>
      <w:lvlText w:val="%5)"/>
      <w:lvlJc w:val="start"/>
      <w:pPr>
        <w:ind w:start="105pt" w:hanging="21pt"/>
      </w:pPr>
      <w:rPr>
        <w:rFonts w:hint="eastAsia"/>
      </w:rPr>
    </w:lvl>
    <w:lvl w:ilvl="5">
      <w:start w:val="1"/>
      <w:numFmt w:val="lowerRoman"/>
      <w:lvlText w:val="%6."/>
      <w:lvlJc w:val="end"/>
      <w:pPr>
        <w:ind w:start="126pt" w:hanging="21pt"/>
      </w:pPr>
      <w:rPr>
        <w:rFonts w:hint="eastAsia"/>
      </w:rPr>
    </w:lvl>
    <w:lvl w:ilvl="6">
      <w:start w:val="1"/>
      <w:numFmt w:val="decimal"/>
      <w:lvlText w:val="%7."/>
      <w:lvlJc w:val="start"/>
      <w:pPr>
        <w:ind w:start="147pt" w:hanging="21pt"/>
      </w:pPr>
      <w:rPr>
        <w:rFonts w:hint="eastAsia"/>
      </w:rPr>
    </w:lvl>
    <w:lvl w:ilvl="7">
      <w:start w:val="1"/>
      <w:numFmt w:val="lowerLetter"/>
      <w:lvlText w:val="%8)"/>
      <w:lvlJc w:val="start"/>
      <w:pPr>
        <w:ind w:start="168pt" w:hanging="21pt"/>
      </w:pPr>
      <w:rPr>
        <w:rFonts w:hint="eastAsia"/>
      </w:rPr>
    </w:lvl>
    <w:lvl w:ilvl="8">
      <w:start w:val="1"/>
      <w:numFmt w:val="lowerRoman"/>
      <w:lvlText w:val="%9."/>
      <w:lvlJc w:val="end"/>
      <w:pPr>
        <w:ind w:start="189pt" w:hanging="21pt"/>
      </w:pPr>
      <w:rPr>
        <w:rFonts w:hint="eastAsia"/>
      </w:rPr>
    </w:lvl>
  </w:abstractNum>
  <w:abstractNum w:abstractNumId="8" w15:restartNumberingAfterBreak="0">
    <w:nsid w:val="1A1005CF"/>
    <w:multiLevelType w:val="hybridMultilevel"/>
    <w:tmpl w:val="81FACEFE"/>
    <w:lvl w:ilvl="0" w:tplc="798A388C">
      <w:start w:val="1"/>
      <w:numFmt w:val="decimal"/>
      <w:pStyle w:val="15"/>
      <w:lvlText w:val="图2-%1"/>
      <w:lvlJc w:val="start"/>
      <w:pPr>
        <w:ind w:start="21pt" w:hanging="21pt"/>
      </w:pPr>
      <w:rPr>
        <w:rFonts w:hint="eastAsia"/>
      </w:rPr>
    </w:lvl>
    <w:lvl w:ilvl="1" w:tplc="04090019" w:tentative="1">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abstractNum w:abstractNumId="9" w15:restartNumberingAfterBreak="0">
    <w:nsid w:val="1EDA4A97"/>
    <w:multiLevelType w:val="multilevel"/>
    <w:tmpl w:val="C8783D54"/>
    <w:lvl w:ilvl="0">
      <w:start w:val="1"/>
      <w:numFmt w:val="decimal"/>
      <w:lvlText w:val="%1"/>
      <w:lvlJc w:val="start"/>
      <w:pPr>
        <w:tabs>
          <w:tab w:val="num" w:pos="21.60pt"/>
        </w:tabs>
        <w:ind w:start="21.60pt" w:hanging="21.60pt"/>
      </w:pPr>
      <w:rPr>
        <w:rFonts w:ascii="黑体" w:eastAsia="黑体" w:hint="eastAsia"/>
        <w:sz w:val="28"/>
        <w:szCs w:val="28"/>
      </w:rPr>
    </w:lvl>
    <w:lvl w:ilvl="1">
      <w:start w:val="1"/>
      <w:numFmt w:val="decimal"/>
      <w:lvlText w:val="%1.%2"/>
      <w:lvlJc w:val="start"/>
      <w:pPr>
        <w:tabs>
          <w:tab w:val="num" w:pos="49.90pt"/>
        </w:tabs>
        <w:ind w:start="28.80pt" w:hanging="28.80pt"/>
      </w:pPr>
      <w:rPr>
        <w:rFonts w:eastAsia="黑体" w:hint="eastAsia"/>
        <w:color w:val="auto"/>
        <w:sz w:val="28"/>
        <w:szCs w:val="28"/>
      </w:rPr>
    </w:lvl>
    <w:lvl w:ilvl="2">
      <w:start w:val="1"/>
      <w:numFmt w:val="decimal"/>
      <w:lvlText w:val="%1.%2.%3"/>
      <w:lvlJc w:val="start"/>
      <w:pPr>
        <w:tabs>
          <w:tab w:val="num" w:pos="36pt"/>
        </w:tabs>
        <w:ind w:start="36pt" w:hanging="36pt"/>
      </w:pPr>
      <w:rPr>
        <w:rFonts w:hint="eastAsia"/>
        <w:lang w:val="en-US"/>
      </w:rPr>
    </w:lvl>
    <w:lvl w:ilvl="3">
      <w:start w:val="1"/>
      <w:numFmt w:val="decimal"/>
      <w:lvlText w:val="%1.%2.%3.%4"/>
      <w:lvlJc w:val="start"/>
      <w:pPr>
        <w:tabs>
          <w:tab w:val="num" w:pos="150.90pt"/>
        </w:tabs>
        <w:ind w:start="72.20pt" w:hanging="43.20pt"/>
      </w:pPr>
      <w:rPr>
        <w:rFonts w:hint="eastAsia"/>
      </w:rPr>
    </w:lvl>
    <w:lvl w:ilvl="4">
      <w:start w:val="1"/>
      <w:numFmt w:val="decimal"/>
      <w:pStyle w:val="5H"/>
      <w:lvlText w:val="%5)"/>
      <w:lvlJc w:val="start"/>
      <w:pPr>
        <w:tabs>
          <w:tab w:val="num" w:pos="18pt"/>
        </w:tabs>
        <w:ind w:start="0pt" w:firstLine="0pt"/>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numFmt w:val="none"/>
      <w:lvlText w:val=""/>
      <w:lvlJc w:val="start"/>
      <w:pPr>
        <w:tabs>
          <w:tab w:val="num" w:pos="18pt"/>
        </w:tabs>
        <w:ind w:start="0pt" w:firstLine="0pt"/>
      </w:pPr>
      <w:rPr>
        <w:rFonts w:hint="eastAsia"/>
      </w:rPr>
    </w:lvl>
    <w:lvl w:ilvl="6">
      <w:numFmt w:val="decimal"/>
      <w:lvlText w:val=""/>
      <w:lvlJc w:val="start"/>
      <w:pPr>
        <w:ind w:start="0pt" w:firstLine="0pt"/>
      </w:pPr>
      <w:rPr>
        <w:rFonts w:hint="eastAsia"/>
      </w:rPr>
    </w:lvl>
    <w:lvl w:ilvl="7">
      <w:numFmt w:val="decimal"/>
      <w:lvlText w:val=""/>
      <w:lvlJc w:val="start"/>
      <w:pPr>
        <w:ind w:start="0pt" w:firstLine="0pt"/>
      </w:pPr>
      <w:rPr>
        <w:rFonts w:hint="eastAsia"/>
      </w:rPr>
    </w:lvl>
    <w:lvl w:ilvl="8">
      <w:numFmt w:val="decimal"/>
      <w:lvlText w:val=""/>
      <w:lvlJc w:val="start"/>
      <w:pPr>
        <w:ind w:start="0pt" w:firstLine="0pt"/>
      </w:pPr>
      <w:rPr>
        <w:rFonts w:hint="eastAsia"/>
      </w:rPr>
    </w:lvl>
  </w:abstractNum>
  <w:abstractNum w:abstractNumId="10" w15:restartNumberingAfterBreak="0">
    <w:nsid w:val="1F0F362A"/>
    <w:multiLevelType w:val="multilevel"/>
    <w:tmpl w:val="0AB4FA9A"/>
    <w:styleLink w:val="2"/>
    <w:lvl w:ilvl="0">
      <w:start w:val="1"/>
      <w:numFmt w:val="decimal"/>
      <w:lvlText w:val="%1"/>
      <w:lvlJc w:val="start"/>
      <w:pPr>
        <w:tabs>
          <w:tab w:val="num" w:pos="21.25pt"/>
        </w:tabs>
        <w:ind w:start="21.25pt" w:hanging="21.25pt"/>
      </w:pPr>
      <w:rPr>
        <w:rFonts w:ascii="黑体" w:eastAsia="黑体" w:hAnsi="Arial" w:cs="Arial" w:hint="eastAsia"/>
        <w:b w:val="0"/>
        <w:sz w:val="28"/>
        <w:szCs w:val="28"/>
      </w:rPr>
    </w:lvl>
    <w:lvl w:ilvl="1">
      <w:start w:val="1"/>
      <w:numFmt w:val="decimal"/>
      <w:lvlText w:val="%1.%2"/>
      <w:lvlJc w:val="start"/>
      <w:pPr>
        <w:tabs>
          <w:tab w:val="num" w:pos="28.35pt"/>
        </w:tabs>
        <w:ind w:start="28.35pt" w:hanging="28.35pt"/>
      </w:pPr>
      <w:rPr>
        <w:rFonts w:ascii="黑体" w:eastAsia="黑体" w:hint="eastAsia"/>
        <w:b w:val="0"/>
      </w:rPr>
    </w:lvl>
    <w:lvl w:ilvl="2">
      <w:start w:val="1"/>
      <w:numFmt w:val="decimal"/>
      <w:lvlText w:val="%1.%2.%3"/>
      <w:lvlJc w:val="start"/>
      <w:pPr>
        <w:tabs>
          <w:tab w:val="num" w:pos="49.65pt"/>
        </w:tabs>
        <w:ind w:start="28.40pt" w:hanging="14.20pt"/>
      </w:pPr>
      <w:rPr>
        <w:rFonts w:ascii="黑体" w:eastAsia="黑体" w:hAnsi="Arial" w:cs="Arial" w:hint="eastAsia"/>
        <w:b w:val="0"/>
      </w:rPr>
    </w:lvl>
    <w:lvl w:ilvl="3">
      <w:start w:val="1"/>
      <w:numFmt w:val="decimal"/>
      <w:lvlText w:val="%4"/>
      <w:lvlJc w:val="start"/>
      <w:pPr>
        <w:tabs>
          <w:tab w:val="num" w:pos="42.55pt"/>
        </w:tabs>
        <w:ind w:start="84.55pt" w:hanging="42.55pt"/>
      </w:pPr>
      <w:rPr>
        <w:rFonts w:ascii="Times New Roman" w:eastAsia="黑体" w:hAnsi="Times New Roman" w:hint="default"/>
        <w:color w:val="auto"/>
        <w:sz w:val="24"/>
      </w:rPr>
    </w:lvl>
    <w:lvl w:ilvl="4">
      <w:start w:val="1"/>
      <w:numFmt w:val="decimal"/>
      <w:lvlText w:val="%1.%2.%3.%4.%5."/>
      <w:lvlJc w:val="start"/>
      <w:pPr>
        <w:tabs>
          <w:tab w:val="num" w:pos="49.60pt"/>
        </w:tabs>
        <w:ind w:start="49.60pt" w:hanging="49.60pt"/>
      </w:pPr>
      <w:rPr>
        <w:rFonts w:hint="eastAsia"/>
      </w:rPr>
    </w:lvl>
    <w:lvl w:ilvl="5">
      <w:start w:val="1"/>
      <w:numFmt w:val="decimal"/>
      <w:lvlText w:val="%1.%2.%3.%4.%5.%6."/>
      <w:lvlJc w:val="start"/>
      <w:pPr>
        <w:tabs>
          <w:tab w:val="num" w:pos="56.70pt"/>
        </w:tabs>
        <w:ind w:start="56.70pt" w:hanging="56.70pt"/>
      </w:pPr>
      <w:rPr>
        <w:rFonts w:hint="eastAsia"/>
      </w:rPr>
    </w:lvl>
    <w:lvl w:ilvl="6">
      <w:start w:val="1"/>
      <w:numFmt w:val="decimal"/>
      <w:lvlText w:val="%1.%2.%3.%4.%5.%6.%7."/>
      <w:lvlJc w:val="start"/>
      <w:pPr>
        <w:tabs>
          <w:tab w:val="num" w:pos="63.80pt"/>
        </w:tabs>
        <w:ind w:start="63.80pt" w:hanging="63.80pt"/>
      </w:pPr>
      <w:rPr>
        <w:rFonts w:hint="eastAsia"/>
      </w:rPr>
    </w:lvl>
    <w:lvl w:ilvl="7">
      <w:start w:val="1"/>
      <w:numFmt w:val="decimal"/>
      <w:lvlText w:val="%1.%2.%3.%4.%5.%6.%7.%8."/>
      <w:lvlJc w:val="start"/>
      <w:pPr>
        <w:tabs>
          <w:tab w:val="num" w:pos="70.90pt"/>
        </w:tabs>
        <w:ind w:start="70.90pt" w:hanging="70.90pt"/>
      </w:pPr>
      <w:rPr>
        <w:rFonts w:hint="eastAsia"/>
      </w:rPr>
    </w:lvl>
    <w:lvl w:ilvl="8">
      <w:start w:val="1"/>
      <w:numFmt w:val="decimal"/>
      <w:lvlText w:val="%1.%2.%3.%4.%5.%6.%7.%8.%9."/>
      <w:lvlJc w:val="start"/>
      <w:pPr>
        <w:tabs>
          <w:tab w:val="num" w:pos="77.95pt"/>
        </w:tabs>
        <w:ind w:start="77.95pt" w:hanging="77.95pt"/>
      </w:pPr>
      <w:rPr>
        <w:rFonts w:hint="eastAsia"/>
      </w:rPr>
    </w:lvl>
  </w:abstractNum>
  <w:abstractNum w:abstractNumId="11" w15:restartNumberingAfterBreak="0">
    <w:nsid w:val="26A128E9"/>
    <w:multiLevelType w:val="hybridMultilevel"/>
    <w:tmpl w:val="0F92CADC"/>
    <w:lvl w:ilvl="0" w:tplc="EC344E4A">
      <w:start w:val="1"/>
      <w:numFmt w:val="decimal"/>
      <w:pStyle w:val="14"/>
      <w:suff w:val="nothing"/>
      <w:lvlText w:val="（%1）"/>
      <w:lvlJc w:val="start"/>
      <w:pPr>
        <w:ind w:start="63.75pt" w:firstLine="0pt"/>
      </w:pPr>
      <w:rPr>
        <w:rFonts w:hint="eastAsia"/>
        <w:sz w:val="24"/>
      </w:rPr>
    </w:lvl>
    <w:lvl w:ilvl="1" w:tplc="04090019">
      <w:start w:val="1"/>
      <w:numFmt w:val="lowerLetter"/>
      <w:lvlText w:val="%2)"/>
      <w:lvlJc w:val="start"/>
      <w:pPr>
        <w:ind w:start="134.10pt" w:hanging="21pt"/>
      </w:pPr>
    </w:lvl>
    <w:lvl w:ilvl="2" w:tplc="0409001B" w:tentative="1">
      <w:start w:val="1"/>
      <w:numFmt w:val="lowerRoman"/>
      <w:lvlText w:val="%3."/>
      <w:lvlJc w:val="end"/>
      <w:pPr>
        <w:ind w:start="155.10pt" w:hanging="21pt"/>
      </w:pPr>
    </w:lvl>
    <w:lvl w:ilvl="3" w:tplc="0409000F" w:tentative="1">
      <w:start w:val="1"/>
      <w:numFmt w:val="decimal"/>
      <w:lvlText w:val="%4."/>
      <w:lvlJc w:val="start"/>
      <w:pPr>
        <w:ind w:start="176.10pt" w:hanging="21pt"/>
      </w:pPr>
    </w:lvl>
    <w:lvl w:ilvl="4" w:tplc="04090019" w:tentative="1">
      <w:start w:val="1"/>
      <w:numFmt w:val="lowerLetter"/>
      <w:lvlText w:val="%5)"/>
      <w:lvlJc w:val="start"/>
      <w:pPr>
        <w:ind w:start="197.10pt" w:hanging="21pt"/>
      </w:pPr>
    </w:lvl>
    <w:lvl w:ilvl="5" w:tplc="0409001B" w:tentative="1">
      <w:start w:val="1"/>
      <w:numFmt w:val="lowerRoman"/>
      <w:lvlText w:val="%6."/>
      <w:lvlJc w:val="end"/>
      <w:pPr>
        <w:ind w:start="218.10pt" w:hanging="21pt"/>
      </w:pPr>
    </w:lvl>
    <w:lvl w:ilvl="6" w:tplc="0409000F" w:tentative="1">
      <w:start w:val="1"/>
      <w:numFmt w:val="decimal"/>
      <w:lvlText w:val="%7."/>
      <w:lvlJc w:val="start"/>
      <w:pPr>
        <w:ind w:start="239.10pt" w:hanging="21pt"/>
      </w:pPr>
    </w:lvl>
    <w:lvl w:ilvl="7" w:tplc="04090019" w:tentative="1">
      <w:start w:val="1"/>
      <w:numFmt w:val="lowerLetter"/>
      <w:lvlText w:val="%8)"/>
      <w:lvlJc w:val="start"/>
      <w:pPr>
        <w:ind w:start="260.10pt" w:hanging="21pt"/>
      </w:pPr>
    </w:lvl>
    <w:lvl w:ilvl="8" w:tplc="0409001B" w:tentative="1">
      <w:start w:val="1"/>
      <w:numFmt w:val="lowerRoman"/>
      <w:lvlText w:val="%9."/>
      <w:lvlJc w:val="end"/>
      <w:pPr>
        <w:ind w:start="281.10pt" w:hanging="21pt"/>
      </w:pPr>
    </w:lvl>
  </w:abstractNum>
  <w:abstractNum w:abstractNumId="12" w15:restartNumberingAfterBreak="0">
    <w:nsid w:val="27825FB0"/>
    <w:multiLevelType w:val="hybridMultilevel"/>
    <w:tmpl w:val="9AFE7362"/>
    <w:lvl w:ilvl="0" w:tplc="35FC5EE2">
      <w:start w:val="1"/>
      <w:numFmt w:val="decimal"/>
      <w:lvlText w:val="%1."/>
      <w:lvlJc w:val="start"/>
      <w:pPr>
        <w:ind w:start="39.25pt" w:hanging="18pt"/>
      </w:pPr>
      <w:rPr>
        <w:rFonts w:hint="default"/>
      </w:rPr>
    </w:lvl>
    <w:lvl w:ilvl="1" w:tplc="04090019" w:tentative="1">
      <w:start w:val="1"/>
      <w:numFmt w:val="lowerLetter"/>
      <w:lvlText w:val="%2)"/>
      <w:lvlJc w:val="start"/>
      <w:pPr>
        <w:ind w:start="63.25pt" w:hanging="21pt"/>
      </w:pPr>
    </w:lvl>
    <w:lvl w:ilvl="2" w:tplc="0409001B" w:tentative="1">
      <w:start w:val="1"/>
      <w:numFmt w:val="lowerRoman"/>
      <w:lvlText w:val="%3."/>
      <w:lvlJc w:val="end"/>
      <w:pPr>
        <w:ind w:start="84.25pt" w:hanging="21pt"/>
      </w:pPr>
    </w:lvl>
    <w:lvl w:ilvl="3" w:tplc="0409000F" w:tentative="1">
      <w:start w:val="1"/>
      <w:numFmt w:val="decimal"/>
      <w:lvlText w:val="%4."/>
      <w:lvlJc w:val="start"/>
      <w:pPr>
        <w:ind w:start="105.25pt" w:hanging="21pt"/>
      </w:pPr>
    </w:lvl>
    <w:lvl w:ilvl="4" w:tplc="04090019" w:tentative="1">
      <w:start w:val="1"/>
      <w:numFmt w:val="lowerLetter"/>
      <w:lvlText w:val="%5)"/>
      <w:lvlJc w:val="start"/>
      <w:pPr>
        <w:ind w:start="126.25pt" w:hanging="21pt"/>
      </w:pPr>
    </w:lvl>
    <w:lvl w:ilvl="5" w:tplc="0409001B" w:tentative="1">
      <w:start w:val="1"/>
      <w:numFmt w:val="lowerRoman"/>
      <w:lvlText w:val="%6."/>
      <w:lvlJc w:val="end"/>
      <w:pPr>
        <w:ind w:start="147.25pt" w:hanging="21pt"/>
      </w:pPr>
    </w:lvl>
    <w:lvl w:ilvl="6" w:tplc="0409000F" w:tentative="1">
      <w:start w:val="1"/>
      <w:numFmt w:val="decimal"/>
      <w:lvlText w:val="%7."/>
      <w:lvlJc w:val="start"/>
      <w:pPr>
        <w:ind w:start="168.25pt" w:hanging="21pt"/>
      </w:pPr>
    </w:lvl>
    <w:lvl w:ilvl="7" w:tplc="04090019" w:tentative="1">
      <w:start w:val="1"/>
      <w:numFmt w:val="lowerLetter"/>
      <w:lvlText w:val="%8)"/>
      <w:lvlJc w:val="start"/>
      <w:pPr>
        <w:ind w:start="189.25pt" w:hanging="21pt"/>
      </w:pPr>
    </w:lvl>
    <w:lvl w:ilvl="8" w:tplc="0409001B" w:tentative="1">
      <w:start w:val="1"/>
      <w:numFmt w:val="lowerRoman"/>
      <w:lvlText w:val="%9."/>
      <w:lvlJc w:val="end"/>
      <w:pPr>
        <w:ind w:start="210.25pt" w:hanging="21pt"/>
      </w:pPr>
    </w:lvl>
  </w:abstractNum>
  <w:abstractNum w:abstractNumId="13" w15:restartNumberingAfterBreak="0">
    <w:nsid w:val="2786675D"/>
    <w:multiLevelType w:val="hybridMultilevel"/>
    <w:tmpl w:val="3EA6CC88"/>
    <w:lvl w:ilvl="0" w:tplc="B5622680">
      <w:start w:val="1"/>
      <w:numFmt w:val="decimal"/>
      <w:lvlText w:val="%1)"/>
      <w:lvlJc w:val="start"/>
      <w:pPr>
        <w:ind w:start="60.25pt" w:hanging="21pt"/>
      </w:pPr>
      <w:rPr>
        <w:rFonts w:hint="eastAsia"/>
      </w:rPr>
    </w:lvl>
    <w:lvl w:ilvl="1" w:tplc="04090019" w:tentative="1">
      <w:start w:val="1"/>
      <w:numFmt w:val="lowerLetter"/>
      <w:lvlText w:val="%2)"/>
      <w:lvlJc w:val="start"/>
      <w:pPr>
        <w:ind w:start="81.25pt" w:hanging="21pt"/>
      </w:pPr>
    </w:lvl>
    <w:lvl w:ilvl="2" w:tplc="0409001B" w:tentative="1">
      <w:start w:val="1"/>
      <w:numFmt w:val="lowerRoman"/>
      <w:lvlText w:val="%3."/>
      <w:lvlJc w:val="end"/>
      <w:pPr>
        <w:ind w:start="102.25pt" w:hanging="21pt"/>
      </w:pPr>
    </w:lvl>
    <w:lvl w:ilvl="3" w:tplc="0409000F" w:tentative="1">
      <w:start w:val="1"/>
      <w:numFmt w:val="decimal"/>
      <w:lvlText w:val="%4."/>
      <w:lvlJc w:val="start"/>
      <w:pPr>
        <w:ind w:start="123.25pt" w:hanging="21pt"/>
      </w:pPr>
    </w:lvl>
    <w:lvl w:ilvl="4" w:tplc="04090019" w:tentative="1">
      <w:start w:val="1"/>
      <w:numFmt w:val="lowerLetter"/>
      <w:lvlText w:val="%5)"/>
      <w:lvlJc w:val="start"/>
      <w:pPr>
        <w:ind w:start="144.25pt" w:hanging="21pt"/>
      </w:pPr>
    </w:lvl>
    <w:lvl w:ilvl="5" w:tplc="0409001B" w:tentative="1">
      <w:start w:val="1"/>
      <w:numFmt w:val="lowerRoman"/>
      <w:lvlText w:val="%6."/>
      <w:lvlJc w:val="end"/>
      <w:pPr>
        <w:ind w:start="165.25pt" w:hanging="21pt"/>
      </w:pPr>
    </w:lvl>
    <w:lvl w:ilvl="6" w:tplc="0409000F" w:tentative="1">
      <w:start w:val="1"/>
      <w:numFmt w:val="decimal"/>
      <w:lvlText w:val="%7."/>
      <w:lvlJc w:val="start"/>
      <w:pPr>
        <w:ind w:start="186.25pt" w:hanging="21pt"/>
      </w:pPr>
    </w:lvl>
    <w:lvl w:ilvl="7" w:tplc="04090019" w:tentative="1">
      <w:start w:val="1"/>
      <w:numFmt w:val="lowerLetter"/>
      <w:lvlText w:val="%8)"/>
      <w:lvlJc w:val="start"/>
      <w:pPr>
        <w:ind w:start="207.25pt" w:hanging="21pt"/>
      </w:pPr>
    </w:lvl>
    <w:lvl w:ilvl="8" w:tplc="0409001B" w:tentative="1">
      <w:start w:val="1"/>
      <w:numFmt w:val="lowerRoman"/>
      <w:lvlText w:val="%9."/>
      <w:lvlJc w:val="end"/>
      <w:pPr>
        <w:ind w:start="228.25pt" w:hanging="21pt"/>
      </w:pPr>
    </w:lvl>
  </w:abstractNum>
  <w:abstractNum w:abstractNumId="14" w15:restartNumberingAfterBreak="0">
    <w:nsid w:val="2866124A"/>
    <w:multiLevelType w:val="hybridMultilevel"/>
    <w:tmpl w:val="B5A88B3C"/>
    <w:lvl w:ilvl="0" w:tplc="DE68DF1C">
      <w:start w:val="1"/>
      <w:numFmt w:val="decimal"/>
      <w:pStyle w:val="4"/>
      <w:lvlText w:val="图1-%1"/>
      <w:lvlJc w:val="start"/>
      <w:pPr>
        <w:ind w:start="21pt" w:hanging="21pt"/>
      </w:pPr>
      <w:rPr>
        <w:rFonts w:hint="eastAsia"/>
      </w:rPr>
    </w:lvl>
    <w:lvl w:ilvl="1" w:tplc="04090019" w:tentative="1">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abstractNum w:abstractNumId="15" w15:restartNumberingAfterBreak="0">
    <w:nsid w:val="2D8A3A9E"/>
    <w:multiLevelType w:val="hybridMultilevel"/>
    <w:tmpl w:val="A1D61C54"/>
    <w:lvl w:ilvl="0" w:tplc="1702F91E">
      <w:start w:val="1"/>
      <w:numFmt w:val="decimal"/>
      <w:lvlText w:val="%1、"/>
      <w:lvlJc w:val="start"/>
      <w:pPr>
        <w:ind w:start="39.25pt" w:hanging="18pt"/>
      </w:pPr>
      <w:rPr>
        <w:rFonts w:hint="default"/>
      </w:rPr>
    </w:lvl>
    <w:lvl w:ilvl="1" w:tplc="04090019" w:tentative="1">
      <w:start w:val="1"/>
      <w:numFmt w:val="lowerLetter"/>
      <w:lvlText w:val="%2)"/>
      <w:lvlJc w:val="start"/>
      <w:pPr>
        <w:ind w:start="63.25pt" w:hanging="21pt"/>
      </w:pPr>
    </w:lvl>
    <w:lvl w:ilvl="2" w:tplc="0409001B" w:tentative="1">
      <w:start w:val="1"/>
      <w:numFmt w:val="lowerRoman"/>
      <w:lvlText w:val="%3."/>
      <w:lvlJc w:val="end"/>
      <w:pPr>
        <w:ind w:start="84.25pt" w:hanging="21pt"/>
      </w:pPr>
    </w:lvl>
    <w:lvl w:ilvl="3" w:tplc="0409000F" w:tentative="1">
      <w:start w:val="1"/>
      <w:numFmt w:val="decimal"/>
      <w:lvlText w:val="%4."/>
      <w:lvlJc w:val="start"/>
      <w:pPr>
        <w:ind w:start="105.25pt" w:hanging="21pt"/>
      </w:pPr>
    </w:lvl>
    <w:lvl w:ilvl="4" w:tplc="04090019" w:tentative="1">
      <w:start w:val="1"/>
      <w:numFmt w:val="lowerLetter"/>
      <w:lvlText w:val="%5)"/>
      <w:lvlJc w:val="start"/>
      <w:pPr>
        <w:ind w:start="126.25pt" w:hanging="21pt"/>
      </w:pPr>
    </w:lvl>
    <w:lvl w:ilvl="5" w:tplc="0409001B" w:tentative="1">
      <w:start w:val="1"/>
      <w:numFmt w:val="lowerRoman"/>
      <w:lvlText w:val="%6."/>
      <w:lvlJc w:val="end"/>
      <w:pPr>
        <w:ind w:start="147.25pt" w:hanging="21pt"/>
      </w:pPr>
    </w:lvl>
    <w:lvl w:ilvl="6" w:tplc="0409000F" w:tentative="1">
      <w:start w:val="1"/>
      <w:numFmt w:val="decimal"/>
      <w:lvlText w:val="%7."/>
      <w:lvlJc w:val="start"/>
      <w:pPr>
        <w:ind w:start="168.25pt" w:hanging="21pt"/>
      </w:pPr>
    </w:lvl>
    <w:lvl w:ilvl="7" w:tplc="04090019" w:tentative="1">
      <w:start w:val="1"/>
      <w:numFmt w:val="lowerLetter"/>
      <w:lvlText w:val="%8)"/>
      <w:lvlJc w:val="start"/>
      <w:pPr>
        <w:ind w:start="189.25pt" w:hanging="21pt"/>
      </w:pPr>
    </w:lvl>
    <w:lvl w:ilvl="8" w:tplc="0409001B" w:tentative="1">
      <w:start w:val="1"/>
      <w:numFmt w:val="lowerRoman"/>
      <w:lvlText w:val="%9."/>
      <w:lvlJc w:val="end"/>
      <w:pPr>
        <w:ind w:start="210.25pt" w:hanging="21pt"/>
      </w:pPr>
    </w:lvl>
  </w:abstractNum>
  <w:abstractNum w:abstractNumId="16" w15:restartNumberingAfterBreak="0">
    <w:nsid w:val="2DBD58F8"/>
    <w:multiLevelType w:val="hybridMultilevel"/>
    <w:tmpl w:val="919C8B46"/>
    <w:lvl w:ilvl="0" w:tplc="04090011">
      <w:start w:val="1"/>
      <w:numFmt w:val="bullet"/>
      <w:pStyle w:val="20"/>
      <w:lvlText w:val=""/>
      <w:lvlJc w:val="start"/>
      <w:pPr>
        <w:ind w:start="45pt" w:hanging="21pt"/>
      </w:pPr>
      <w:rPr>
        <w:rFonts w:ascii="Wingdings" w:hAnsi="Wingdings" w:hint="default"/>
      </w:rPr>
    </w:lvl>
    <w:lvl w:ilvl="1" w:tplc="04090019" w:tentative="1">
      <w:start w:val="1"/>
      <w:numFmt w:val="bullet"/>
      <w:lvlText w:val=""/>
      <w:lvlJc w:val="start"/>
      <w:pPr>
        <w:ind w:start="66pt" w:hanging="21pt"/>
      </w:pPr>
      <w:rPr>
        <w:rFonts w:ascii="Wingdings" w:hAnsi="Wingdings" w:hint="default"/>
      </w:rPr>
    </w:lvl>
    <w:lvl w:ilvl="2" w:tplc="0409001B" w:tentative="1">
      <w:start w:val="1"/>
      <w:numFmt w:val="bullet"/>
      <w:lvlText w:val=""/>
      <w:lvlJc w:val="start"/>
      <w:pPr>
        <w:ind w:start="87pt" w:hanging="21pt"/>
      </w:pPr>
      <w:rPr>
        <w:rFonts w:ascii="Wingdings" w:hAnsi="Wingdings" w:hint="default"/>
      </w:rPr>
    </w:lvl>
    <w:lvl w:ilvl="3" w:tplc="0409000F" w:tentative="1">
      <w:start w:val="1"/>
      <w:numFmt w:val="bullet"/>
      <w:lvlText w:val=""/>
      <w:lvlJc w:val="start"/>
      <w:pPr>
        <w:ind w:start="108pt" w:hanging="21pt"/>
      </w:pPr>
      <w:rPr>
        <w:rFonts w:ascii="Wingdings" w:hAnsi="Wingdings" w:hint="default"/>
      </w:rPr>
    </w:lvl>
    <w:lvl w:ilvl="4" w:tplc="04090019" w:tentative="1">
      <w:start w:val="1"/>
      <w:numFmt w:val="bullet"/>
      <w:lvlText w:val=""/>
      <w:lvlJc w:val="start"/>
      <w:pPr>
        <w:ind w:start="129pt" w:hanging="21pt"/>
      </w:pPr>
      <w:rPr>
        <w:rFonts w:ascii="Wingdings" w:hAnsi="Wingdings" w:hint="default"/>
      </w:rPr>
    </w:lvl>
    <w:lvl w:ilvl="5" w:tplc="0409001B" w:tentative="1">
      <w:start w:val="1"/>
      <w:numFmt w:val="bullet"/>
      <w:lvlText w:val=""/>
      <w:lvlJc w:val="start"/>
      <w:pPr>
        <w:ind w:start="150pt" w:hanging="21pt"/>
      </w:pPr>
      <w:rPr>
        <w:rFonts w:ascii="Wingdings" w:hAnsi="Wingdings" w:hint="default"/>
      </w:rPr>
    </w:lvl>
    <w:lvl w:ilvl="6" w:tplc="0409000F" w:tentative="1">
      <w:start w:val="1"/>
      <w:numFmt w:val="bullet"/>
      <w:lvlText w:val=""/>
      <w:lvlJc w:val="start"/>
      <w:pPr>
        <w:ind w:start="171pt" w:hanging="21pt"/>
      </w:pPr>
      <w:rPr>
        <w:rFonts w:ascii="Wingdings" w:hAnsi="Wingdings" w:hint="default"/>
      </w:rPr>
    </w:lvl>
    <w:lvl w:ilvl="7" w:tplc="04090019" w:tentative="1">
      <w:start w:val="1"/>
      <w:numFmt w:val="bullet"/>
      <w:lvlText w:val=""/>
      <w:lvlJc w:val="start"/>
      <w:pPr>
        <w:ind w:start="192pt" w:hanging="21pt"/>
      </w:pPr>
      <w:rPr>
        <w:rFonts w:ascii="Wingdings" w:hAnsi="Wingdings" w:hint="default"/>
      </w:rPr>
    </w:lvl>
    <w:lvl w:ilvl="8" w:tplc="0409001B" w:tentative="1">
      <w:start w:val="1"/>
      <w:numFmt w:val="bullet"/>
      <w:lvlText w:val=""/>
      <w:lvlJc w:val="start"/>
      <w:pPr>
        <w:ind w:start="213pt" w:hanging="21pt"/>
      </w:pPr>
      <w:rPr>
        <w:rFonts w:ascii="Wingdings" w:hAnsi="Wingdings" w:hint="default"/>
      </w:rPr>
    </w:lvl>
  </w:abstractNum>
  <w:abstractNum w:abstractNumId="17" w15:restartNumberingAfterBreak="0">
    <w:nsid w:val="2FF507BD"/>
    <w:multiLevelType w:val="multilevel"/>
    <w:tmpl w:val="0C92A124"/>
    <w:lvl w:ilvl="0">
      <w:start w:val="1"/>
      <w:numFmt w:val="decimal"/>
      <w:pStyle w:val="Heading1"/>
      <w:lvlText w:val="%1"/>
      <w:lvlJc w:val="start"/>
      <w:pPr>
        <w:tabs>
          <w:tab w:val="num" w:pos="21.60pt"/>
        </w:tabs>
        <w:ind w:start="21.60pt" w:hanging="21.60pt"/>
      </w:pPr>
      <w:rPr>
        <w:rFonts w:ascii="黑体" w:eastAsia="黑体" w:hint="eastAsia"/>
        <w:sz w:val="28"/>
        <w:szCs w:val="28"/>
      </w:rPr>
    </w:lvl>
    <w:lvl w:ilvl="1">
      <w:start w:val="1"/>
      <w:numFmt w:val="decimal"/>
      <w:pStyle w:val="Heading2"/>
      <w:lvlText w:val="%1.%2"/>
      <w:lvlJc w:val="start"/>
      <w:pPr>
        <w:tabs>
          <w:tab w:val="num" w:pos="49.90pt"/>
        </w:tabs>
        <w:ind w:start="28.80pt" w:hanging="28.80pt"/>
      </w:pPr>
      <w:rPr>
        <w:rFonts w:eastAsia="黑体" w:hint="eastAsia"/>
        <w:sz w:val="28"/>
        <w:szCs w:val="28"/>
      </w:rPr>
    </w:lvl>
    <w:lvl w:ilvl="2">
      <w:start w:val="1"/>
      <w:numFmt w:val="decimal"/>
      <w:pStyle w:val="Heading3"/>
      <w:lvlText w:val="%1.%2.%3"/>
      <w:lvlJc w:val="start"/>
      <w:pPr>
        <w:tabs>
          <w:tab w:val="num" w:pos="36pt"/>
        </w:tabs>
        <w:ind w:start="36pt" w:hanging="36pt"/>
      </w:pPr>
      <w:rPr>
        <w:rFonts w:hint="eastAsia"/>
      </w:rPr>
    </w:lvl>
    <w:lvl w:ilvl="3">
      <w:start w:val="1"/>
      <w:numFmt w:val="decimal"/>
      <w:pStyle w:val="Heading4"/>
      <w:lvlText w:val="%1.%2.%3.%4"/>
      <w:lvlJc w:val="start"/>
      <w:pPr>
        <w:tabs>
          <w:tab w:val="num" w:pos="150.90pt"/>
        </w:tabs>
        <w:ind w:start="72.20pt" w:hanging="43.20pt"/>
      </w:pPr>
      <w:rPr>
        <w:rFonts w:hint="eastAsia"/>
      </w:rPr>
    </w:lvl>
    <w:lvl w:ilvl="4">
      <w:start w:val="1"/>
      <w:numFmt w:val="decimal"/>
      <w:lvlText w:val="%5）"/>
      <w:lvlJc w:val="start"/>
      <w:pPr>
        <w:tabs>
          <w:tab w:val="num" w:pos="50.40pt"/>
        </w:tabs>
        <w:ind w:start="50.40pt" w:hanging="22.05pt"/>
      </w:pPr>
      <w:rPr>
        <w:rFonts w:hint="eastAsia"/>
      </w:rPr>
    </w:lvl>
    <w:lvl w:ilvl="5">
      <w:start w:val="1"/>
      <w:numFmt w:val="decimal"/>
      <w:pStyle w:val="Heading6"/>
      <w:lvlText w:val="（%6）"/>
      <w:lvlJc w:val="start"/>
      <w:pPr>
        <w:tabs>
          <w:tab w:val="num" w:pos="57.60pt"/>
        </w:tabs>
        <w:ind w:start="57.60pt" w:hanging="29.25pt"/>
      </w:pPr>
      <w:rPr>
        <w:rFonts w:hint="eastAsia"/>
      </w:rPr>
    </w:lvl>
    <w:lvl w:ilvl="6">
      <w:start w:val="1"/>
      <w:numFmt w:val="decimal"/>
      <w:lvlRestart w:val="0"/>
      <w:pStyle w:val="Heading7"/>
      <w:isLgl/>
      <w:lvlText w:val="表%7"/>
      <w:lvlJc w:val="center"/>
      <w:pPr>
        <w:tabs>
          <w:tab w:val="num" w:pos="262.30pt"/>
        </w:tabs>
        <w:ind w:start="262.30pt" w:hanging="42.30pt"/>
      </w:pPr>
      <w:rPr>
        <w:rFonts w:hint="eastAsia"/>
      </w:rPr>
    </w:lvl>
    <w:lvl w:ilvl="7">
      <w:start w:val="1"/>
      <w:numFmt w:val="decimal"/>
      <w:lvlRestart w:val="0"/>
      <w:pStyle w:val="Heading8"/>
      <w:lvlText w:val="图%8"/>
      <w:lvlJc w:val="center"/>
      <w:pPr>
        <w:tabs>
          <w:tab w:val="num" w:pos="72pt"/>
        </w:tabs>
        <w:ind w:start="72pt" w:hanging="57.60pt"/>
      </w:pPr>
      <w:rPr>
        <w:rFonts w:hint="eastAsia"/>
      </w:rPr>
    </w:lvl>
    <w:lvl w:ilvl="8">
      <w:start w:val="1"/>
      <w:numFmt w:val="lowerRoman"/>
      <w:pStyle w:val="Heading9"/>
      <w:lvlText w:val="%9"/>
      <w:lvlJc w:val="start"/>
      <w:pPr>
        <w:tabs>
          <w:tab w:val="num" w:pos="79.20pt"/>
        </w:tabs>
        <w:ind w:start="79.20pt" w:hanging="79.20pt"/>
      </w:pPr>
      <w:rPr>
        <w:rFonts w:hint="eastAsia"/>
      </w:rPr>
    </w:lvl>
  </w:abstractNum>
  <w:abstractNum w:abstractNumId="18" w15:restartNumberingAfterBreak="0">
    <w:nsid w:val="34BE1E1B"/>
    <w:multiLevelType w:val="hybridMultilevel"/>
    <w:tmpl w:val="E4A06662"/>
    <w:lvl w:ilvl="0" w:tplc="1F8811E6">
      <w:start w:val="1"/>
      <w:numFmt w:val="bullet"/>
      <w:pStyle w:val="13"/>
      <w:lvlText w:val=""/>
      <w:lvlJc w:val="start"/>
      <w:pPr>
        <w:ind w:start="45pt" w:hanging="21pt"/>
      </w:pPr>
      <w:rPr>
        <w:rFonts w:ascii="Wingdings" w:hAnsi="Wingdings" w:hint="default"/>
      </w:rPr>
    </w:lvl>
    <w:lvl w:ilvl="1" w:tplc="04090019" w:tentative="1">
      <w:start w:val="1"/>
      <w:numFmt w:val="lowerLetter"/>
      <w:lvlText w:val="%2)"/>
      <w:lvlJc w:val="start"/>
      <w:pPr>
        <w:ind w:start="66pt" w:hanging="21pt"/>
      </w:pPr>
    </w:lvl>
    <w:lvl w:ilvl="2" w:tplc="0409001B" w:tentative="1">
      <w:start w:val="1"/>
      <w:numFmt w:val="lowerRoman"/>
      <w:lvlText w:val="%3."/>
      <w:lvlJc w:val="end"/>
      <w:pPr>
        <w:ind w:start="87pt" w:hanging="21pt"/>
      </w:pPr>
    </w:lvl>
    <w:lvl w:ilvl="3" w:tplc="0409000F" w:tentative="1">
      <w:start w:val="1"/>
      <w:numFmt w:val="decimal"/>
      <w:lvlText w:val="%4."/>
      <w:lvlJc w:val="start"/>
      <w:pPr>
        <w:ind w:start="108pt" w:hanging="21pt"/>
      </w:pPr>
    </w:lvl>
    <w:lvl w:ilvl="4" w:tplc="04090019" w:tentative="1">
      <w:start w:val="1"/>
      <w:numFmt w:val="lowerLetter"/>
      <w:lvlText w:val="%5)"/>
      <w:lvlJc w:val="start"/>
      <w:pPr>
        <w:ind w:start="129pt" w:hanging="21pt"/>
      </w:pPr>
    </w:lvl>
    <w:lvl w:ilvl="5" w:tplc="0409001B" w:tentative="1">
      <w:start w:val="1"/>
      <w:numFmt w:val="lowerRoman"/>
      <w:lvlText w:val="%6."/>
      <w:lvlJc w:val="end"/>
      <w:pPr>
        <w:ind w:start="150pt" w:hanging="21pt"/>
      </w:pPr>
    </w:lvl>
    <w:lvl w:ilvl="6" w:tplc="0409000F" w:tentative="1">
      <w:start w:val="1"/>
      <w:numFmt w:val="decimal"/>
      <w:lvlText w:val="%7."/>
      <w:lvlJc w:val="start"/>
      <w:pPr>
        <w:ind w:start="171pt" w:hanging="21pt"/>
      </w:pPr>
    </w:lvl>
    <w:lvl w:ilvl="7" w:tplc="04090019" w:tentative="1">
      <w:start w:val="1"/>
      <w:numFmt w:val="lowerLetter"/>
      <w:lvlText w:val="%8)"/>
      <w:lvlJc w:val="start"/>
      <w:pPr>
        <w:ind w:start="192pt" w:hanging="21pt"/>
      </w:pPr>
    </w:lvl>
    <w:lvl w:ilvl="8" w:tplc="0409001B" w:tentative="1">
      <w:start w:val="1"/>
      <w:numFmt w:val="lowerRoman"/>
      <w:lvlText w:val="%9."/>
      <w:lvlJc w:val="end"/>
      <w:pPr>
        <w:ind w:start="213pt" w:hanging="21pt"/>
      </w:pPr>
    </w:lvl>
  </w:abstractNum>
  <w:abstractNum w:abstractNumId="19" w15:restartNumberingAfterBreak="0">
    <w:nsid w:val="36FC22E1"/>
    <w:multiLevelType w:val="hybridMultilevel"/>
    <w:tmpl w:val="9AFE7362"/>
    <w:lvl w:ilvl="0" w:tplc="35FC5EE2">
      <w:start w:val="1"/>
      <w:numFmt w:val="decimal"/>
      <w:lvlText w:val="%1."/>
      <w:lvlJc w:val="start"/>
      <w:pPr>
        <w:ind w:start="39.25pt" w:hanging="18pt"/>
      </w:pPr>
      <w:rPr>
        <w:rFonts w:hint="default"/>
      </w:rPr>
    </w:lvl>
    <w:lvl w:ilvl="1" w:tplc="04090019">
      <w:start w:val="1"/>
      <w:numFmt w:val="lowerLetter"/>
      <w:lvlText w:val="%2)"/>
      <w:lvlJc w:val="start"/>
      <w:pPr>
        <w:ind w:start="63.25pt" w:hanging="21pt"/>
      </w:pPr>
    </w:lvl>
    <w:lvl w:ilvl="2" w:tplc="0409001B" w:tentative="1">
      <w:start w:val="1"/>
      <w:numFmt w:val="lowerRoman"/>
      <w:lvlText w:val="%3."/>
      <w:lvlJc w:val="end"/>
      <w:pPr>
        <w:ind w:start="84.25pt" w:hanging="21pt"/>
      </w:pPr>
    </w:lvl>
    <w:lvl w:ilvl="3" w:tplc="0409000F" w:tentative="1">
      <w:start w:val="1"/>
      <w:numFmt w:val="decimal"/>
      <w:lvlText w:val="%4."/>
      <w:lvlJc w:val="start"/>
      <w:pPr>
        <w:ind w:start="105.25pt" w:hanging="21pt"/>
      </w:pPr>
    </w:lvl>
    <w:lvl w:ilvl="4" w:tplc="04090019" w:tentative="1">
      <w:start w:val="1"/>
      <w:numFmt w:val="lowerLetter"/>
      <w:lvlText w:val="%5)"/>
      <w:lvlJc w:val="start"/>
      <w:pPr>
        <w:ind w:start="126.25pt" w:hanging="21pt"/>
      </w:pPr>
    </w:lvl>
    <w:lvl w:ilvl="5" w:tplc="0409001B" w:tentative="1">
      <w:start w:val="1"/>
      <w:numFmt w:val="lowerRoman"/>
      <w:lvlText w:val="%6."/>
      <w:lvlJc w:val="end"/>
      <w:pPr>
        <w:ind w:start="147.25pt" w:hanging="21pt"/>
      </w:pPr>
    </w:lvl>
    <w:lvl w:ilvl="6" w:tplc="0409000F" w:tentative="1">
      <w:start w:val="1"/>
      <w:numFmt w:val="decimal"/>
      <w:lvlText w:val="%7."/>
      <w:lvlJc w:val="start"/>
      <w:pPr>
        <w:ind w:start="168.25pt" w:hanging="21pt"/>
      </w:pPr>
    </w:lvl>
    <w:lvl w:ilvl="7" w:tplc="04090019" w:tentative="1">
      <w:start w:val="1"/>
      <w:numFmt w:val="lowerLetter"/>
      <w:lvlText w:val="%8)"/>
      <w:lvlJc w:val="start"/>
      <w:pPr>
        <w:ind w:start="189.25pt" w:hanging="21pt"/>
      </w:pPr>
    </w:lvl>
    <w:lvl w:ilvl="8" w:tplc="0409001B" w:tentative="1">
      <w:start w:val="1"/>
      <w:numFmt w:val="lowerRoman"/>
      <w:lvlText w:val="%9."/>
      <w:lvlJc w:val="end"/>
      <w:pPr>
        <w:ind w:start="210.25pt" w:hanging="21pt"/>
      </w:pPr>
    </w:lvl>
  </w:abstractNum>
  <w:abstractNum w:abstractNumId="20" w15:restartNumberingAfterBreak="0">
    <w:nsid w:val="387F1E23"/>
    <w:multiLevelType w:val="hybridMultilevel"/>
    <w:tmpl w:val="C1707226"/>
    <w:lvl w:ilvl="0" w:tplc="854AE80C">
      <w:start w:val="1"/>
      <w:numFmt w:val="decimal"/>
      <w:lvlText w:val="%1、"/>
      <w:lvlJc w:val="start"/>
      <w:pPr>
        <w:ind w:start="18pt" w:hanging="18pt"/>
      </w:pPr>
      <w:rPr>
        <w:rFonts w:hint="default"/>
      </w:rPr>
    </w:lvl>
    <w:lvl w:ilvl="1" w:tplc="04090019" w:tentative="1">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abstractNum w:abstractNumId="21" w15:restartNumberingAfterBreak="0">
    <w:nsid w:val="3B6664F0"/>
    <w:multiLevelType w:val="multilevel"/>
    <w:tmpl w:val="6152EAC4"/>
    <w:styleLink w:val="1"/>
    <w:lvl w:ilvl="0">
      <w:start w:val="1"/>
      <w:numFmt w:val="decimal"/>
      <w:lvlText w:val="%1"/>
      <w:lvlJc w:val="start"/>
      <w:pPr>
        <w:tabs>
          <w:tab w:val="num" w:pos="21.25pt"/>
        </w:tabs>
        <w:ind w:start="21.25pt" w:hanging="21.25pt"/>
      </w:pPr>
      <w:rPr>
        <w:rFonts w:ascii="黑体" w:eastAsia="黑体" w:hAnsi="Arial" w:cs="Arial" w:hint="eastAsia"/>
        <w:b w:val="0"/>
        <w:sz w:val="28"/>
        <w:szCs w:val="28"/>
      </w:rPr>
    </w:lvl>
    <w:lvl w:ilvl="1">
      <w:start w:val="1"/>
      <w:numFmt w:val="decimal"/>
      <w:lvlText w:val="%1.%2"/>
      <w:lvlJc w:val="start"/>
      <w:pPr>
        <w:tabs>
          <w:tab w:val="num" w:pos="28.35pt"/>
        </w:tabs>
        <w:ind w:start="28.35pt" w:hanging="28.35pt"/>
      </w:pPr>
      <w:rPr>
        <w:rFonts w:ascii="黑体" w:eastAsia="黑体" w:hint="eastAsia"/>
        <w:b w:val="0"/>
      </w:rPr>
    </w:lvl>
    <w:lvl w:ilvl="2">
      <w:start w:val="1"/>
      <w:numFmt w:val="decimal"/>
      <w:lvlText w:val="%1.%2.%3"/>
      <w:lvlJc w:val="start"/>
      <w:pPr>
        <w:tabs>
          <w:tab w:val="num" w:pos="49.65pt"/>
        </w:tabs>
        <w:ind w:start="28.40pt" w:hanging="14.20pt"/>
      </w:pPr>
      <w:rPr>
        <w:rFonts w:ascii="黑体" w:eastAsia="黑体" w:hAnsi="Arial" w:cs="Arial" w:hint="eastAsia"/>
        <w:b w:val="0"/>
      </w:rPr>
    </w:lvl>
    <w:lvl w:ilvl="3">
      <w:start w:val="1"/>
      <w:numFmt w:val="decimal"/>
      <w:lvlText w:val="%1.%2.%3.%4"/>
      <w:lvlJc w:val="start"/>
      <w:pPr>
        <w:tabs>
          <w:tab w:val="num" w:pos="42.55pt"/>
        </w:tabs>
        <w:ind w:start="84.55pt" w:hanging="42.55pt"/>
      </w:pPr>
      <w:rPr>
        <w:rFonts w:ascii="黑体" w:eastAsia="黑体" w:hAnsi="Times New Roman" w:hint="eastAsia"/>
        <w:color w:val="auto"/>
        <w:sz w:val="24"/>
      </w:rPr>
    </w:lvl>
    <w:lvl w:ilvl="4">
      <w:start w:val="1"/>
      <w:numFmt w:val="decimal"/>
      <w:lvlText w:val="%5)"/>
      <w:lvlJc w:val="start"/>
      <w:pPr>
        <w:tabs>
          <w:tab w:val="num" w:pos="49.60pt"/>
        </w:tabs>
        <w:ind w:start="49.60pt" w:hanging="49.60pt"/>
      </w:pPr>
      <w:rPr>
        <w:rFonts w:hint="eastAsia"/>
      </w:rPr>
    </w:lvl>
    <w:lvl w:ilvl="5">
      <w:start w:val="1"/>
      <w:numFmt w:val="decimal"/>
      <w:lvlText w:val="%1.%2.%3.%4.%5.%6."/>
      <w:lvlJc w:val="start"/>
      <w:pPr>
        <w:tabs>
          <w:tab w:val="num" w:pos="56.70pt"/>
        </w:tabs>
        <w:ind w:start="56.70pt" w:hanging="56.70pt"/>
      </w:pPr>
      <w:rPr>
        <w:rFonts w:hint="eastAsia"/>
      </w:rPr>
    </w:lvl>
    <w:lvl w:ilvl="6">
      <w:start w:val="1"/>
      <w:numFmt w:val="decimal"/>
      <w:lvlText w:val="%1.%2.%3.%4.%5.%6.%7."/>
      <w:lvlJc w:val="start"/>
      <w:pPr>
        <w:tabs>
          <w:tab w:val="num" w:pos="63.80pt"/>
        </w:tabs>
        <w:ind w:start="63.80pt" w:hanging="63.80pt"/>
      </w:pPr>
      <w:rPr>
        <w:rFonts w:hint="eastAsia"/>
      </w:rPr>
    </w:lvl>
    <w:lvl w:ilvl="7">
      <w:start w:val="1"/>
      <w:numFmt w:val="decimal"/>
      <w:lvlText w:val="%1.%2.%3.%4.%5.%6.%7.%8."/>
      <w:lvlJc w:val="start"/>
      <w:pPr>
        <w:tabs>
          <w:tab w:val="num" w:pos="70.90pt"/>
        </w:tabs>
        <w:ind w:start="70.90pt" w:hanging="70.90pt"/>
      </w:pPr>
      <w:rPr>
        <w:rFonts w:hint="eastAsia"/>
      </w:rPr>
    </w:lvl>
    <w:lvl w:ilvl="8">
      <w:start w:val="1"/>
      <w:numFmt w:val="decimal"/>
      <w:lvlText w:val="%1.%2.%3.%4.%5.%6.%7.%8.%9."/>
      <w:lvlJc w:val="start"/>
      <w:pPr>
        <w:tabs>
          <w:tab w:val="num" w:pos="77.95pt"/>
        </w:tabs>
        <w:ind w:start="77.95pt" w:hanging="77.95pt"/>
      </w:pPr>
      <w:rPr>
        <w:rFonts w:hint="eastAsia"/>
      </w:rPr>
    </w:lvl>
  </w:abstractNum>
  <w:abstractNum w:abstractNumId="22" w15:restartNumberingAfterBreak="0">
    <w:nsid w:val="3E452EDE"/>
    <w:multiLevelType w:val="singleLevel"/>
    <w:tmpl w:val="293C69B4"/>
    <w:lvl w:ilvl="0">
      <w:start w:val="1"/>
      <w:numFmt w:val="bullet"/>
      <w:pStyle w:val="Numberedlist31"/>
      <w:lvlText w:val=""/>
      <w:lvlJc w:val="start"/>
      <w:pPr>
        <w:tabs>
          <w:tab w:val="num" w:pos="36pt"/>
        </w:tabs>
        <w:ind w:start="36pt" w:hanging="18pt"/>
      </w:pPr>
      <w:rPr>
        <w:rFonts w:ascii="Symbol" w:hAnsi="Symbol" w:hint="default"/>
        <w:b w:val="0"/>
        <w:i w:val="0"/>
        <w:sz w:val="20"/>
      </w:rPr>
    </w:lvl>
  </w:abstractNum>
  <w:abstractNum w:abstractNumId="23" w15:restartNumberingAfterBreak="0">
    <w:nsid w:val="4A1A7D1F"/>
    <w:multiLevelType w:val="hybridMultilevel"/>
    <w:tmpl w:val="3EA6CC88"/>
    <w:lvl w:ilvl="0" w:tplc="B5622680">
      <w:start w:val="1"/>
      <w:numFmt w:val="decimal"/>
      <w:lvlText w:val="%1)"/>
      <w:lvlJc w:val="start"/>
      <w:pPr>
        <w:ind w:start="60.25pt" w:hanging="21pt"/>
      </w:pPr>
      <w:rPr>
        <w:rFonts w:hint="eastAsia"/>
      </w:rPr>
    </w:lvl>
    <w:lvl w:ilvl="1" w:tplc="04090019" w:tentative="1">
      <w:start w:val="1"/>
      <w:numFmt w:val="lowerLetter"/>
      <w:lvlText w:val="%2)"/>
      <w:lvlJc w:val="start"/>
      <w:pPr>
        <w:ind w:start="81.25pt" w:hanging="21pt"/>
      </w:pPr>
    </w:lvl>
    <w:lvl w:ilvl="2" w:tplc="0409001B" w:tentative="1">
      <w:start w:val="1"/>
      <w:numFmt w:val="lowerRoman"/>
      <w:lvlText w:val="%3."/>
      <w:lvlJc w:val="end"/>
      <w:pPr>
        <w:ind w:start="102.25pt" w:hanging="21pt"/>
      </w:pPr>
    </w:lvl>
    <w:lvl w:ilvl="3" w:tplc="0409000F" w:tentative="1">
      <w:start w:val="1"/>
      <w:numFmt w:val="decimal"/>
      <w:lvlText w:val="%4."/>
      <w:lvlJc w:val="start"/>
      <w:pPr>
        <w:ind w:start="123.25pt" w:hanging="21pt"/>
      </w:pPr>
    </w:lvl>
    <w:lvl w:ilvl="4" w:tplc="04090019" w:tentative="1">
      <w:start w:val="1"/>
      <w:numFmt w:val="lowerLetter"/>
      <w:lvlText w:val="%5)"/>
      <w:lvlJc w:val="start"/>
      <w:pPr>
        <w:ind w:start="144.25pt" w:hanging="21pt"/>
      </w:pPr>
    </w:lvl>
    <w:lvl w:ilvl="5" w:tplc="0409001B" w:tentative="1">
      <w:start w:val="1"/>
      <w:numFmt w:val="lowerRoman"/>
      <w:lvlText w:val="%6."/>
      <w:lvlJc w:val="end"/>
      <w:pPr>
        <w:ind w:start="165.25pt" w:hanging="21pt"/>
      </w:pPr>
    </w:lvl>
    <w:lvl w:ilvl="6" w:tplc="0409000F" w:tentative="1">
      <w:start w:val="1"/>
      <w:numFmt w:val="decimal"/>
      <w:lvlText w:val="%7."/>
      <w:lvlJc w:val="start"/>
      <w:pPr>
        <w:ind w:start="186.25pt" w:hanging="21pt"/>
      </w:pPr>
    </w:lvl>
    <w:lvl w:ilvl="7" w:tplc="04090019" w:tentative="1">
      <w:start w:val="1"/>
      <w:numFmt w:val="lowerLetter"/>
      <w:lvlText w:val="%8)"/>
      <w:lvlJc w:val="start"/>
      <w:pPr>
        <w:ind w:start="207.25pt" w:hanging="21pt"/>
      </w:pPr>
    </w:lvl>
    <w:lvl w:ilvl="8" w:tplc="0409001B" w:tentative="1">
      <w:start w:val="1"/>
      <w:numFmt w:val="lowerRoman"/>
      <w:lvlText w:val="%9."/>
      <w:lvlJc w:val="end"/>
      <w:pPr>
        <w:ind w:start="228.25pt" w:hanging="21pt"/>
      </w:pPr>
    </w:lvl>
  </w:abstractNum>
  <w:abstractNum w:abstractNumId="24" w15:restartNumberingAfterBreak="0">
    <w:nsid w:val="583705A0"/>
    <w:multiLevelType w:val="hybridMultilevel"/>
    <w:tmpl w:val="41860A10"/>
    <w:styleLink w:val="11"/>
    <w:lvl w:ilvl="0" w:tplc="9752887A">
      <w:start w:val="1"/>
      <w:numFmt w:val="decimal"/>
      <w:lvlText w:val="表格%1"/>
      <w:lvlJc w:val="start"/>
      <w:pPr>
        <w:tabs>
          <w:tab w:val="num" w:pos="81pt"/>
        </w:tabs>
        <w:ind w:start="81pt" w:hanging="18pt"/>
      </w:pPr>
      <w:rPr>
        <w:rFonts w:hint="default"/>
      </w:rPr>
    </w:lvl>
    <w:lvl w:ilvl="1" w:tplc="04090019" w:tentative="1">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abstractNum w:abstractNumId="25" w15:restartNumberingAfterBreak="0">
    <w:nsid w:val="5B2A2EA7"/>
    <w:multiLevelType w:val="multilevel"/>
    <w:tmpl w:val="CE40FC62"/>
    <w:lvl w:ilvl="0">
      <w:start w:val="1"/>
      <w:numFmt w:val="decimal"/>
      <w:lvlText w:val="%1"/>
      <w:lvlJc w:val="start"/>
      <w:pPr>
        <w:tabs>
          <w:tab w:val="num" w:pos="21.60pt"/>
        </w:tabs>
        <w:ind w:start="21.60pt" w:hanging="21.60pt"/>
      </w:pPr>
      <w:rPr>
        <w:rFonts w:ascii="黑体" w:eastAsia="黑体" w:hint="eastAsia"/>
        <w:sz w:val="28"/>
        <w:szCs w:val="28"/>
      </w:rPr>
    </w:lvl>
    <w:lvl w:ilvl="1">
      <w:start w:val="1"/>
      <w:numFmt w:val="decimal"/>
      <w:lvlText w:val="%1.%2"/>
      <w:lvlJc w:val="start"/>
      <w:pPr>
        <w:tabs>
          <w:tab w:val="num" w:pos="49.90pt"/>
        </w:tabs>
        <w:ind w:start="28.80pt" w:hanging="28.80pt"/>
      </w:pPr>
      <w:rPr>
        <w:rFonts w:eastAsia="黑体" w:hint="eastAsia"/>
        <w:sz w:val="28"/>
        <w:szCs w:val="28"/>
      </w:rPr>
    </w:lvl>
    <w:lvl w:ilvl="2">
      <w:start w:val="1"/>
      <w:numFmt w:val="decimal"/>
      <w:lvlText w:val="%1.%2.%3"/>
      <w:lvlJc w:val="start"/>
      <w:pPr>
        <w:tabs>
          <w:tab w:val="num" w:pos="36pt"/>
        </w:tabs>
        <w:ind w:start="36pt" w:hanging="36pt"/>
      </w:pPr>
      <w:rPr>
        <w:rFonts w:hint="eastAsia"/>
      </w:rPr>
    </w:lvl>
    <w:lvl w:ilvl="3">
      <w:start w:val="1"/>
      <w:numFmt w:val="decimal"/>
      <w:lvlText w:val="%1.%2.%3.%4"/>
      <w:lvlJc w:val="start"/>
      <w:pPr>
        <w:tabs>
          <w:tab w:val="num" w:pos="150.90pt"/>
        </w:tabs>
        <w:ind w:start="72.20pt" w:hanging="43.20pt"/>
      </w:pPr>
      <w:rPr>
        <w:rFonts w:hint="eastAsia"/>
      </w:rPr>
    </w:lvl>
    <w:lvl w:ilvl="4">
      <w:start w:val="1"/>
      <w:numFmt w:val="decimal"/>
      <w:pStyle w:val="Heading5"/>
      <w:lvlText w:val="%5)"/>
      <w:lvlJc w:val="start"/>
      <w:pPr>
        <w:tabs>
          <w:tab w:val="num" w:pos="64.60pt"/>
        </w:tabs>
        <w:ind w:start="64.60pt" w:hanging="22.05pt"/>
      </w:pPr>
      <w:rPr>
        <w:rFonts w:hint="eastAsia"/>
      </w:rPr>
    </w:lvl>
    <w:lvl w:ilvl="5">
      <w:start w:val="1"/>
      <w:numFmt w:val="decimal"/>
      <w:lvlText w:val="(%6)"/>
      <w:lvlJc w:val="start"/>
      <w:pPr>
        <w:tabs>
          <w:tab w:val="num" w:pos="57.60pt"/>
        </w:tabs>
        <w:ind w:start="57.60pt" w:hanging="29.25pt"/>
      </w:pPr>
      <w:rPr>
        <w:rFonts w:hint="eastAsia"/>
      </w:rPr>
    </w:lvl>
    <w:lvl w:ilvl="6">
      <w:start w:val="1"/>
      <w:numFmt w:val="decimal"/>
      <w:lvlRestart w:val="0"/>
      <w:isLgl/>
      <w:lvlText w:val="表%1-%7"/>
      <w:lvlJc w:val="center"/>
      <w:pPr>
        <w:tabs>
          <w:tab w:val="num" w:pos="262.30pt"/>
        </w:tabs>
        <w:ind w:start="262.30pt" w:hanging="262.30pt"/>
      </w:pPr>
      <w:rPr>
        <w:rFonts w:hint="eastAsia"/>
      </w:rPr>
    </w:lvl>
    <w:lvl w:ilvl="7">
      <w:start w:val="1"/>
      <w:numFmt w:val="decimal"/>
      <w:lvlRestart w:val="0"/>
      <w:lvlText w:val="图%1-%8"/>
      <w:lvlJc w:val="center"/>
      <w:pPr>
        <w:tabs>
          <w:tab w:val="num" w:pos="72pt"/>
        </w:tabs>
        <w:ind w:start="72pt" w:hanging="57.60pt"/>
      </w:pPr>
      <w:rPr>
        <w:rFonts w:hAnsi="Times New Roman" w:cs="Times New Roman" w:hint="eastAsia"/>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start"/>
      <w:pPr>
        <w:tabs>
          <w:tab w:val="num" w:pos="79.20pt"/>
        </w:tabs>
        <w:ind w:start="79.20pt" w:hanging="79.20pt"/>
      </w:pPr>
      <w:rPr>
        <w:rFonts w:hint="eastAsia"/>
      </w:rPr>
    </w:lvl>
  </w:abstractNum>
  <w:abstractNum w:abstractNumId="26" w15:restartNumberingAfterBreak="0">
    <w:nsid w:val="5DD75796"/>
    <w:multiLevelType w:val="hybridMultilevel"/>
    <w:tmpl w:val="588A02EE"/>
    <w:lvl w:ilvl="0" w:tplc="67EC6094">
      <w:start w:val="1"/>
      <w:numFmt w:val="decimal"/>
      <w:pStyle w:val="2-2"/>
      <w:lvlText w:val="图2-%1"/>
      <w:lvlJc w:val="center"/>
      <w:pPr>
        <w:ind w:start="0.45pt" w:hanging="21pt"/>
      </w:pPr>
      <w:rPr>
        <w:rFonts w:hAnsi="Times New Roman" w:cs="Times New Roman"/>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tplc="04090019" w:tentative="1">
      <w:start w:val="1"/>
      <w:numFmt w:val="lowerLetter"/>
      <w:lvlText w:val="%2)"/>
      <w:lvlJc w:val="start"/>
      <w:pPr>
        <w:ind w:start="14.55pt" w:hanging="21pt"/>
      </w:pPr>
    </w:lvl>
    <w:lvl w:ilvl="2" w:tplc="0409001B" w:tentative="1">
      <w:start w:val="1"/>
      <w:numFmt w:val="lowerRoman"/>
      <w:lvlText w:val="%3."/>
      <w:lvlJc w:val="end"/>
      <w:pPr>
        <w:ind w:start="35.55pt" w:hanging="21pt"/>
      </w:pPr>
    </w:lvl>
    <w:lvl w:ilvl="3" w:tplc="0409000F" w:tentative="1">
      <w:start w:val="1"/>
      <w:numFmt w:val="decimal"/>
      <w:lvlText w:val="%4."/>
      <w:lvlJc w:val="start"/>
      <w:pPr>
        <w:ind w:start="56.55pt" w:hanging="21pt"/>
      </w:pPr>
    </w:lvl>
    <w:lvl w:ilvl="4" w:tplc="04090019" w:tentative="1">
      <w:start w:val="1"/>
      <w:numFmt w:val="lowerLetter"/>
      <w:lvlText w:val="%5)"/>
      <w:lvlJc w:val="start"/>
      <w:pPr>
        <w:ind w:start="77.55pt" w:hanging="21pt"/>
      </w:pPr>
    </w:lvl>
    <w:lvl w:ilvl="5" w:tplc="0409001B" w:tentative="1">
      <w:start w:val="1"/>
      <w:numFmt w:val="lowerRoman"/>
      <w:lvlText w:val="%6."/>
      <w:lvlJc w:val="end"/>
      <w:pPr>
        <w:ind w:start="98.55pt" w:hanging="21pt"/>
      </w:pPr>
    </w:lvl>
    <w:lvl w:ilvl="6" w:tplc="0409000F" w:tentative="1">
      <w:start w:val="1"/>
      <w:numFmt w:val="decimal"/>
      <w:lvlText w:val="%7."/>
      <w:lvlJc w:val="start"/>
      <w:pPr>
        <w:ind w:start="119.55pt" w:hanging="21pt"/>
      </w:pPr>
    </w:lvl>
    <w:lvl w:ilvl="7" w:tplc="04090019" w:tentative="1">
      <w:start w:val="1"/>
      <w:numFmt w:val="lowerLetter"/>
      <w:lvlText w:val="%8)"/>
      <w:lvlJc w:val="start"/>
      <w:pPr>
        <w:ind w:start="140.55pt" w:hanging="21pt"/>
      </w:pPr>
    </w:lvl>
    <w:lvl w:ilvl="8" w:tplc="0409001B" w:tentative="1">
      <w:start w:val="1"/>
      <w:numFmt w:val="lowerRoman"/>
      <w:lvlText w:val="%9."/>
      <w:lvlJc w:val="end"/>
      <w:pPr>
        <w:ind w:start="161.55pt" w:hanging="21pt"/>
      </w:pPr>
    </w:lvl>
  </w:abstractNum>
  <w:abstractNum w:abstractNumId="27" w15:restartNumberingAfterBreak="0">
    <w:nsid w:val="6496105C"/>
    <w:multiLevelType w:val="hybridMultilevel"/>
    <w:tmpl w:val="3EA6CC88"/>
    <w:lvl w:ilvl="0" w:tplc="B5622680">
      <w:start w:val="1"/>
      <w:numFmt w:val="decimal"/>
      <w:lvlText w:val="%1)"/>
      <w:lvlJc w:val="start"/>
      <w:pPr>
        <w:ind w:start="60.25pt" w:hanging="21pt"/>
      </w:pPr>
      <w:rPr>
        <w:rFonts w:hint="eastAsia"/>
      </w:rPr>
    </w:lvl>
    <w:lvl w:ilvl="1" w:tplc="04090019" w:tentative="1">
      <w:start w:val="1"/>
      <w:numFmt w:val="lowerLetter"/>
      <w:lvlText w:val="%2)"/>
      <w:lvlJc w:val="start"/>
      <w:pPr>
        <w:ind w:start="81.25pt" w:hanging="21pt"/>
      </w:pPr>
    </w:lvl>
    <w:lvl w:ilvl="2" w:tplc="0409001B" w:tentative="1">
      <w:start w:val="1"/>
      <w:numFmt w:val="lowerRoman"/>
      <w:lvlText w:val="%3."/>
      <w:lvlJc w:val="end"/>
      <w:pPr>
        <w:ind w:start="102.25pt" w:hanging="21pt"/>
      </w:pPr>
    </w:lvl>
    <w:lvl w:ilvl="3" w:tplc="0409000F" w:tentative="1">
      <w:start w:val="1"/>
      <w:numFmt w:val="decimal"/>
      <w:lvlText w:val="%4."/>
      <w:lvlJc w:val="start"/>
      <w:pPr>
        <w:ind w:start="123.25pt" w:hanging="21pt"/>
      </w:pPr>
    </w:lvl>
    <w:lvl w:ilvl="4" w:tplc="04090019" w:tentative="1">
      <w:start w:val="1"/>
      <w:numFmt w:val="lowerLetter"/>
      <w:lvlText w:val="%5)"/>
      <w:lvlJc w:val="start"/>
      <w:pPr>
        <w:ind w:start="144.25pt" w:hanging="21pt"/>
      </w:pPr>
    </w:lvl>
    <w:lvl w:ilvl="5" w:tplc="0409001B" w:tentative="1">
      <w:start w:val="1"/>
      <w:numFmt w:val="lowerRoman"/>
      <w:lvlText w:val="%6."/>
      <w:lvlJc w:val="end"/>
      <w:pPr>
        <w:ind w:start="165.25pt" w:hanging="21pt"/>
      </w:pPr>
    </w:lvl>
    <w:lvl w:ilvl="6" w:tplc="0409000F" w:tentative="1">
      <w:start w:val="1"/>
      <w:numFmt w:val="decimal"/>
      <w:lvlText w:val="%7."/>
      <w:lvlJc w:val="start"/>
      <w:pPr>
        <w:ind w:start="186.25pt" w:hanging="21pt"/>
      </w:pPr>
    </w:lvl>
    <w:lvl w:ilvl="7" w:tplc="04090019" w:tentative="1">
      <w:start w:val="1"/>
      <w:numFmt w:val="lowerLetter"/>
      <w:lvlText w:val="%8)"/>
      <w:lvlJc w:val="start"/>
      <w:pPr>
        <w:ind w:start="207.25pt" w:hanging="21pt"/>
      </w:pPr>
    </w:lvl>
    <w:lvl w:ilvl="8" w:tplc="0409001B" w:tentative="1">
      <w:start w:val="1"/>
      <w:numFmt w:val="lowerRoman"/>
      <w:lvlText w:val="%9."/>
      <w:lvlJc w:val="end"/>
      <w:pPr>
        <w:ind w:start="228.25pt" w:hanging="21pt"/>
      </w:pPr>
    </w:lvl>
  </w:abstractNum>
  <w:abstractNum w:abstractNumId="28" w15:restartNumberingAfterBreak="0">
    <w:nsid w:val="661B6445"/>
    <w:multiLevelType w:val="hybridMultilevel"/>
    <w:tmpl w:val="34F2AD92"/>
    <w:lvl w:ilvl="0" w:tplc="19CAD9E2">
      <w:start w:val="1"/>
      <w:numFmt w:val="decimal"/>
      <w:pStyle w:val="TableofFigures"/>
      <w:lvlText w:val="图2-%1"/>
      <w:lvlJc w:val="start"/>
      <w:pPr>
        <w:ind w:start="21pt" w:hanging="21pt"/>
      </w:pPr>
      <w:rPr>
        <w:rFonts w:hint="eastAsia"/>
      </w:rPr>
    </w:lvl>
    <w:lvl w:ilvl="1" w:tplc="5E24F19A" w:tentative="1">
      <w:start w:val="1"/>
      <w:numFmt w:val="lowerLetter"/>
      <w:lvlText w:val="%2)"/>
      <w:lvlJc w:val="start"/>
      <w:pPr>
        <w:ind w:start="42pt" w:hanging="21pt"/>
      </w:pPr>
    </w:lvl>
    <w:lvl w:ilvl="2" w:tplc="3CC48FC4" w:tentative="1">
      <w:start w:val="1"/>
      <w:numFmt w:val="lowerRoman"/>
      <w:lvlText w:val="%3."/>
      <w:lvlJc w:val="end"/>
      <w:pPr>
        <w:ind w:start="63pt" w:hanging="21pt"/>
      </w:pPr>
    </w:lvl>
    <w:lvl w:ilvl="3" w:tplc="C0A057EC" w:tentative="1">
      <w:start w:val="1"/>
      <w:numFmt w:val="decimal"/>
      <w:lvlText w:val="%4."/>
      <w:lvlJc w:val="start"/>
      <w:pPr>
        <w:ind w:start="84pt" w:hanging="21pt"/>
      </w:pPr>
    </w:lvl>
    <w:lvl w:ilvl="4" w:tplc="64EAC244" w:tentative="1">
      <w:start w:val="1"/>
      <w:numFmt w:val="lowerLetter"/>
      <w:lvlText w:val="%5)"/>
      <w:lvlJc w:val="start"/>
      <w:pPr>
        <w:ind w:start="105pt" w:hanging="21pt"/>
      </w:pPr>
    </w:lvl>
    <w:lvl w:ilvl="5" w:tplc="42089B8E" w:tentative="1">
      <w:start w:val="1"/>
      <w:numFmt w:val="lowerRoman"/>
      <w:lvlText w:val="%6."/>
      <w:lvlJc w:val="end"/>
      <w:pPr>
        <w:ind w:start="126pt" w:hanging="21pt"/>
      </w:pPr>
    </w:lvl>
    <w:lvl w:ilvl="6" w:tplc="15E0B24C" w:tentative="1">
      <w:start w:val="1"/>
      <w:numFmt w:val="decimal"/>
      <w:lvlText w:val="%7."/>
      <w:lvlJc w:val="start"/>
      <w:pPr>
        <w:ind w:start="147pt" w:hanging="21pt"/>
      </w:pPr>
    </w:lvl>
    <w:lvl w:ilvl="7" w:tplc="A000AB04" w:tentative="1">
      <w:start w:val="1"/>
      <w:numFmt w:val="lowerLetter"/>
      <w:lvlText w:val="%8)"/>
      <w:lvlJc w:val="start"/>
      <w:pPr>
        <w:ind w:start="168pt" w:hanging="21pt"/>
      </w:pPr>
    </w:lvl>
    <w:lvl w:ilvl="8" w:tplc="6CBE45BA" w:tentative="1">
      <w:start w:val="1"/>
      <w:numFmt w:val="lowerRoman"/>
      <w:lvlText w:val="%9."/>
      <w:lvlJc w:val="end"/>
      <w:pPr>
        <w:ind w:start="189pt" w:hanging="21pt"/>
      </w:pPr>
    </w:lvl>
  </w:abstractNum>
  <w:abstractNum w:abstractNumId="29" w15:restartNumberingAfterBreak="0">
    <w:nsid w:val="6D645F70"/>
    <w:multiLevelType w:val="hybridMultilevel"/>
    <w:tmpl w:val="9AFE7362"/>
    <w:lvl w:ilvl="0" w:tplc="35FC5EE2">
      <w:start w:val="1"/>
      <w:numFmt w:val="decimal"/>
      <w:lvlText w:val="%1."/>
      <w:lvlJc w:val="start"/>
      <w:pPr>
        <w:ind w:start="39.25pt" w:hanging="18pt"/>
      </w:pPr>
      <w:rPr>
        <w:rFonts w:hint="default"/>
      </w:rPr>
    </w:lvl>
    <w:lvl w:ilvl="1" w:tplc="04090019" w:tentative="1">
      <w:start w:val="1"/>
      <w:numFmt w:val="lowerLetter"/>
      <w:lvlText w:val="%2)"/>
      <w:lvlJc w:val="start"/>
      <w:pPr>
        <w:ind w:start="63.25pt" w:hanging="21pt"/>
      </w:pPr>
    </w:lvl>
    <w:lvl w:ilvl="2" w:tplc="0409001B" w:tentative="1">
      <w:start w:val="1"/>
      <w:numFmt w:val="lowerRoman"/>
      <w:lvlText w:val="%3."/>
      <w:lvlJc w:val="end"/>
      <w:pPr>
        <w:ind w:start="84.25pt" w:hanging="21pt"/>
      </w:pPr>
    </w:lvl>
    <w:lvl w:ilvl="3" w:tplc="0409000F" w:tentative="1">
      <w:start w:val="1"/>
      <w:numFmt w:val="decimal"/>
      <w:lvlText w:val="%4."/>
      <w:lvlJc w:val="start"/>
      <w:pPr>
        <w:ind w:start="105.25pt" w:hanging="21pt"/>
      </w:pPr>
    </w:lvl>
    <w:lvl w:ilvl="4" w:tplc="04090019" w:tentative="1">
      <w:start w:val="1"/>
      <w:numFmt w:val="lowerLetter"/>
      <w:lvlText w:val="%5)"/>
      <w:lvlJc w:val="start"/>
      <w:pPr>
        <w:ind w:start="126.25pt" w:hanging="21pt"/>
      </w:pPr>
    </w:lvl>
    <w:lvl w:ilvl="5" w:tplc="0409001B" w:tentative="1">
      <w:start w:val="1"/>
      <w:numFmt w:val="lowerRoman"/>
      <w:lvlText w:val="%6."/>
      <w:lvlJc w:val="end"/>
      <w:pPr>
        <w:ind w:start="147.25pt" w:hanging="21pt"/>
      </w:pPr>
    </w:lvl>
    <w:lvl w:ilvl="6" w:tplc="0409000F" w:tentative="1">
      <w:start w:val="1"/>
      <w:numFmt w:val="decimal"/>
      <w:lvlText w:val="%7."/>
      <w:lvlJc w:val="start"/>
      <w:pPr>
        <w:ind w:start="168.25pt" w:hanging="21pt"/>
      </w:pPr>
    </w:lvl>
    <w:lvl w:ilvl="7" w:tplc="04090019" w:tentative="1">
      <w:start w:val="1"/>
      <w:numFmt w:val="lowerLetter"/>
      <w:lvlText w:val="%8)"/>
      <w:lvlJc w:val="start"/>
      <w:pPr>
        <w:ind w:start="189.25pt" w:hanging="21pt"/>
      </w:pPr>
    </w:lvl>
    <w:lvl w:ilvl="8" w:tplc="0409001B" w:tentative="1">
      <w:start w:val="1"/>
      <w:numFmt w:val="lowerRoman"/>
      <w:lvlText w:val="%9."/>
      <w:lvlJc w:val="end"/>
      <w:pPr>
        <w:ind w:start="210.25pt" w:hanging="21pt"/>
      </w:pPr>
    </w:lvl>
  </w:abstractNum>
  <w:abstractNum w:abstractNumId="30" w15:restartNumberingAfterBreak="0">
    <w:nsid w:val="74DF6D65"/>
    <w:multiLevelType w:val="hybridMultilevel"/>
    <w:tmpl w:val="530A1C34"/>
    <w:lvl w:ilvl="0" w:tplc="4A8689CC">
      <w:start w:val="1"/>
      <w:numFmt w:val="decimal"/>
      <w:pStyle w:val="6"/>
      <w:lvlText w:val="%1)"/>
      <w:lvlJc w:val="start"/>
      <w:pPr>
        <w:ind w:start="21pt" w:hanging="21pt"/>
      </w:pPr>
      <w:rPr>
        <w:rFonts w:ascii="宋体" w:eastAsia="宋体" w:hAnsi="宋体" w:hint="eastAsia"/>
        <w:sz w:val="24"/>
        <w:szCs w:val="24"/>
        <w:lang w:val="en-US"/>
      </w:rPr>
    </w:lvl>
    <w:lvl w:ilvl="1" w:tplc="FFFFFFFF">
      <w:start w:val="1"/>
      <w:numFmt w:val="lowerLetter"/>
      <w:lvlText w:val="%2)"/>
      <w:lvlJc w:val="start"/>
      <w:pPr>
        <w:ind w:start="42pt" w:hanging="21pt"/>
      </w:pPr>
    </w:lvl>
    <w:lvl w:ilvl="2" w:tplc="FFFFFFFF" w:tentative="1">
      <w:start w:val="1"/>
      <w:numFmt w:val="lowerRoman"/>
      <w:lvlText w:val="%3."/>
      <w:lvlJc w:val="end"/>
      <w:pPr>
        <w:ind w:start="63pt" w:hanging="21pt"/>
      </w:pPr>
    </w:lvl>
    <w:lvl w:ilvl="3" w:tplc="FFFFFFFF" w:tentative="1">
      <w:start w:val="1"/>
      <w:numFmt w:val="decimal"/>
      <w:lvlText w:val="%4."/>
      <w:lvlJc w:val="start"/>
      <w:pPr>
        <w:ind w:start="84pt" w:hanging="21pt"/>
      </w:pPr>
    </w:lvl>
    <w:lvl w:ilvl="4" w:tplc="FFFFFFFF" w:tentative="1">
      <w:start w:val="1"/>
      <w:numFmt w:val="lowerLetter"/>
      <w:lvlText w:val="%5)"/>
      <w:lvlJc w:val="start"/>
      <w:pPr>
        <w:ind w:start="105pt" w:hanging="21pt"/>
      </w:pPr>
    </w:lvl>
    <w:lvl w:ilvl="5" w:tplc="FFFFFFFF" w:tentative="1">
      <w:start w:val="1"/>
      <w:numFmt w:val="lowerRoman"/>
      <w:lvlText w:val="%6."/>
      <w:lvlJc w:val="end"/>
      <w:pPr>
        <w:ind w:start="126pt" w:hanging="21pt"/>
      </w:pPr>
    </w:lvl>
    <w:lvl w:ilvl="6" w:tplc="FFFFFFFF" w:tentative="1">
      <w:start w:val="1"/>
      <w:numFmt w:val="decimal"/>
      <w:lvlText w:val="%7."/>
      <w:lvlJc w:val="start"/>
      <w:pPr>
        <w:ind w:start="147pt" w:hanging="21pt"/>
      </w:pPr>
    </w:lvl>
    <w:lvl w:ilvl="7" w:tplc="FFFFFFFF" w:tentative="1">
      <w:start w:val="1"/>
      <w:numFmt w:val="lowerLetter"/>
      <w:lvlText w:val="%8)"/>
      <w:lvlJc w:val="start"/>
      <w:pPr>
        <w:ind w:start="168pt" w:hanging="21pt"/>
      </w:pPr>
    </w:lvl>
    <w:lvl w:ilvl="8" w:tplc="FFFFFFFF" w:tentative="1">
      <w:start w:val="1"/>
      <w:numFmt w:val="lowerRoman"/>
      <w:lvlText w:val="%9."/>
      <w:lvlJc w:val="end"/>
      <w:pPr>
        <w:ind w:start="189pt" w:hanging="21pt"/>
      </w:pPr>
    </w:lvl>
  </w:abstractNum>
  <w:abstractNum w:abstractNumId="31" w15:restartNumberingAfterBreak="0">
    <w:nsid w:val="75F62421"/>
    <w:multiLevelType w:val="hybridMultilevel"/>
    <w:tmpl w:val="9AFE7362"/>
    <w:lvl w:ilvl="0" w:tplc="35FC5EE2">
      <w:start w:val="1"/>
      <w:numFmt w:val="decimal"/>
      <w:lvlText w:val="%1."/>
      <w:lvlJc w:val="start"/>
      <w:pPr>
        <w:ind w:start="39.25pt" w:hanging="18pt"/>
      </w:pPr>
      <w:rPr>
        <w:rFonts w:hint="default"/>
      </w:rPr>
    </w:lvl>
    <w:lvl w:ilvl="1" w:tplc="04090019" w:tentative="1">
      <w:start w:val="1"/>
      <w:numFmt w:val="lowerLetter"/>
      <w:lvlText w:val="%2)"/>
      <w:lvlJc w:val="start"/>
      <w:pPr>
        <w:ind w:start="63.25pt" w:hanging="21pt"/>
      </w:pPr>
    </w:lvl>
    <w:lvl w:ilvl="2" w:tplc="0409001B" w:tentative="1">
      <w:start w:val="1"/>
      <w:numFmt w:val="lowerRoman"/>
      <w:lvlText w:val="%3."/>
      <w:lvlJc w:val="end"/>
      <w:pPr>
        <w:ind w:start="84.25pt" w:hanging="21pt"/>
      </w:pPr>
    </w:lvl>
    <w:lvl w:ilvl="3" w:tplc="0409000F" w:tentative="1">
      <w:start w:val="1"/>
      <w:numFmt w:val="decimal"/>
      <w:lvlText w:val="%4."/>
      <w:lvlJc w:val="start"/>
      <w:pPr>
        <w:ind w:start="105.25pt" w:hanging="21pt"/>
      </w:pPr>
    </w:lvl>
    <w:lvl w:ilvl="4" w:tplc="04090019" w:tentative="1">
      <w:start w:val="1"/>
      <w:numFmt w:val="lowerLetter"/>
      <w:lvlText w:val="%5)"/>
      <w:lvlJc w:val="start"/>
      <w:pPr>
        <w:ind w:start="126.25pt" w:hanging="21pt"/>
      </w:pPr>
    </w:lvl>
    <w:lvl w:ilvl="5" w:tplc="0409001B" w:tentative="1">
      <w:start w:val="1"/>
      <w:numFmt w:val="lowerRoman"/>
      <w:lvlText w:val="%6."/>
      <w:lvlJc w:val="end"/>
      <w:pPr>
        <w:ind w:start="147.25pt" w:hanging="21pt"/>
      </w:pPr>
    </w:lvl>
    <w:lvl w:ilvl="6" w:tplc="0409000F" w:tentative="1">
      <w:start w:val="1"/>
      <w:numFmt w:val="decimal"/>
      <w:lvlText w:val="%7."/>
      <w:lvlJc w:val="start"/>
      <w:pPr>
        <w:ind w:start="168.25pt" w:hanging="21pt"/>
      </w:pPr>
    </w:lvl>
    <w:lvl w:ilvl="7" w:tplc="04090019" w:tentative="1">
      <w:start w:val="1"/>
      <w:numFmt w:val="lowerLetter"/>
      <w:lvlText w:val="%8)"/>
      <w:lvlJc w:val="start"/>
      <w:pPr>
        <w:ind w:start="189.25pt" w:hanging="21pt"/>
      </w:pPr>
    </w:lvl>
    <w:lvl w:ilvl="8" w:tplc="0409001B" w:tentative="1">
      <w:start w:val="1"/>
      <w:numFmt w:val="lowerRoman"/>
      <w:lvlText w:val="%9."/>
      <w:lvlJc w:val="end"/>
      <w:pPr>
        <w:ind w:start="210.25pt" w:hanging="21pt"/>
      </w:pPr>
    </w:lvl>
  </w:abstractNum>
  <w:abstractNum w:abstractNumId="32" w15:restartNumberingAfterBreak="0">
    <w:nsid w:val="76D05AD5"/>
    <w:multiLevelType w:val="hybridMultilevel"/>
    <w:tmpl w:val="A502CCF8"/>
    <w:lvl w:ilvl="0" w:tplc="85E423B8">
      <w:start w:val="1"/>
      <w:numFmt w:val="decimal"/>
      <w:pStyle w:val="17"/>
      <w:lvlText w:val="(%1)"/>
      <w:lvlJc w:val="start"/>
      <w:pPr>
        <w:ind w:start="42.25pt" w:hanging="21pt"/>
      </w:pPr>
      <w:rPr>
        <w:rFonts w:ascii="宋体" w:eastAsia="宋体" w:hAnsi="宋体" w:hint="default"/>
      </w:rPr>
    </w:lvl>
    <w:lvl w:ilvl="1" w:tplc="04090019" w:tentative="1">
      <w:start w:val="1"/>
      <w:numFmt w:val="lowerLetter"/>
      <w:lvlText w:val="%2)"/>
      <w:lvlJc w:val="start"/>
      <w:pPr>
        <w:ind w:start="70.35pt" w:hanging="21pt"/>
      </w:pPr>
    </w:lvl>
    <w:lvl w:ilvl="2" w:tplc="0409001B" w:tentative="1">
      <w:start w:val="1"/>
      <w:numFmt w:val="lowerRoman"/>
      <w:lvlText w:val="%3."/>
      <w:lvlJc w:val="end"/>
      <w:pPr>
        <w:ind w:start="91.35pt" w:hanging="21pt"/>
      </w:pPr>
    </w:lvl>
    <w:lvl w:ilvl="3" w:tplc="0409000F" w:tentative="1">
      <w:start w:val="1"/>
      <w:numFmt w:val="decimal"/>
      <w:lvlText w:val="%4."/>
      <w:lvlJc w:val="start"/>
      <w:pPr>
        <w:ind w:start="112.35pt" w:hanging="21pt"/>
      </w:pPr>
    </w:lvl>
    <w:lvl w:ilvl="4" w:tplc="04090019" w:tentative="1">
      <w:start w:val="1"/>
      <w:numFmt w:val="lowerLetter"/>
      <w:lvlText w:val="%5)"/>
      <w:lvlJc w:val="start"/>
      <w:pPr>
        <w:ind w:start="133.35pt" w:hanging="21pt"/>
      </w:pPr>
    </w:lvl>
    <w:lvl w:ilvl="5" w:tplc="0409001B" w:tentative="1">
      <w:start w:val="1"/>
      <w:numFmt w:val="lowerRoman"/>
      <w:lvlText w:val="%6."/>
      <w:lvlJc w:val="end"/>
      <w:pPr>
        <w:ind w:start="154.35pt" w:hanging="21pt"/>
      </w:pPr>
    </w:lvl>
    <w:lvl w:ilvl="6" w:tplc="0409000F" w:tentative="1">
      <w:start w:val="1"/>
      <w:numFmt w:val="decimal"/>
      <w:lvlText w:val="%7."/>
      <w:lvlJc w:val="start"/>
      <w:pPr>
        <w:ind w:start="175.35pt" w:hanging="21pt"/>
      </w:pPr>
    </w:lvl>
    <w:lvl w:ilvl="7" w:tplc="04090019" w:tentative="1">
      <w:start w:val="1"/>
      <w:numFmt w:val="lowerLetter"/>
      <w:lvlText w:val="%8)"/>
      <w:lvlJc w:val="start"/>
      <w:pPr>
        <w:ind w:start="196.35pt" w:hanging="21pt"/>
      </w:pPr>
    </w:lvl>
    <w:lvl w:ilvl="8" w:tplc="0409001B" w:tentative="1">
      <w:start w:val="1"/>
      <w:numFmt w:val="lowerRoman"/>
      <w:lvlText w:val="%9."/>
      <w:lvlJc w:val="end"/>
      <w:pPr>
        <w:ind w:start="217.35pt" w:hanging="21pt"/>
      </w:pPr>
    </w:lvl>
  </w:abstractNum>
  <w:abstractNum w:abstractNumId="33" w15:restartNumberingAfterBreak="0">
    <w:nsid w:val="77705931"/>
    <w:multiLevelType w:val="hybridMultilevel"/>
    <w:tmpl w:val="B39AC434"/>
    <w:lvl w:ilvl="0" w:tplc="B68CC422">
      <w:start w:val="1"/>
      <w:numFmt w:val="decimal"/>
      <w:pStyle w:val="3"/>
      <w:lvlText w:val="图4-%1"/>
      <w:lvlJc w:val="start"/>
      <w:pPr>
        <w:ind w:start="42pt" w:hanging="21pt"/>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start"/>
      <w:pPr>
        <w:ind w:start="63pt" w:hanging="21pt"/>
      </w:pPr>
    </w:lvl>
    <w:lvl w:ilvl="2" w:tplc="0409001B" w:tentative="1">
      <w:start w:val="1"/>
      <w:numFmt w:val="lowerRoman"/>
      <w:lvlText w:val="%3."/>
      <w:lvlJc w:val="end"/>
      <w:pPr>
        <w:ind w:start="84pt" w:hanging="21pt"/>
      </w:pPr>
    </w:lvl>
    <w:lvl w:ilvl="3" w:tplc="0409000F" w:tentative="1">
      <w:start w:val="1"/>
      <w:numFmt w:val="decimal"/>
      <w:lvlText w:val="%4."/>
      <w:lvlJc w:val="start"/>
      <w:pPr>
        <w:ind w:start="105pt" w:hanging="21pt"/>
      </w:pPr>
    </w:lvl>
    <w:lvl w:ilvl="4" w:tplc="04090019" w:tentative="1">
      <w:start w:val="1"/>
      <w:numFmt w:val="lowerLetter"/>
      <w:lvlText w:val="%5)"/>
      <w:lvlJc w:val="start"/>
      <w:pPr>
        <w:ind w:start="126pt" w:hanging="21pt"/>
      </w:pPr>
    </w:lvl>
    <w:lvl w:ilvl="5" w:tplc="0409001B" w:tentative="1">
      <w:start w:val="1"/>
      <w:numFmt w:val="lowerRoman"/>
      <w:lvlText w:val="%6."/>
      <w:lvlJc w:val="end"/>
      <w:pPr>
        <w:ind w:start="147pt" w:hanging="21pt"/>
      </w:pPr>
    </w:lvl>
    <w:lvl w:ilvl="6" w:tplc="0409000F" w:tentative="1">
      <w:start w:val="1"/>
      <w:numFmt w:val="decimal"/>
      <w:lvlText w:val="%7."/>
      <w:lvlJc w:val="start"/>
      <w:pPr>
        <w:ind w:start="168pt" w:hanging="21pt"/>
      </w:pPr>
    </w:lvl>
    <w:lvl w:ilvl="7" w:tplc="04090019" w:tentative="1">
      <w:start w:val="1"/>
      <w:numFmt w:val="lowerLetter"/>
      <w:lvlText w:val="%8)"/>
      <w:lvlJc w:val="start"/>
      <w:pPr>
        <w:ind w:start="189pt" w:hanging="21pt"/>
      </w:pPr>
    </w:lvl>
    <w:lvl w:ilvl="8" w:tplc="0409001B" w:tentative="1">
      <w:start w:val="1"/>
      <w:numFmt w:val="lowerRoman"/>
      <w:lvlText w:val="%9."/>
      <w:lvlJc w:val="end"/>
      <w:pPr>
        <w:ind w:start="210pt" w:hanging="21pt"/>
      </w:pPr>
    </w:lvl>
  </w:abstractNum>
  <w:abstractNum w:abstractNumId="34" w15:restartNumberingAfterBreak="0">
    <w:nsid w:val="797B3E03"/>
    <w:multiLevelType w:val="hybridMultilevel"/>
    <w:tmpl w:val="65D2AACA"/>
    <w:lvl w:ilvl="0" w:tplc="93E8B4D6">
      <w:start w:val="1"/>
      <w:numFmt w:val="decimal"/>
      <w:pStyle w:val="8"/>
      <w:lvlText w:val="表2-%1"/>
      <w:lvlJc w:val="center"/>
      <w:pPr>
        <w:ind w:start="45pt" w:hanging="21pt"/>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abstractNum w:abstractNumId="35" w15:restartNumberingAfterBreak="0">
    <w:nsid w:val="7AA8530E"/>
    <w:multiLevelType w:val="hybridMultilevel"/>
    <w:tmpl w:val="44721F82"/>
    <w:lvl w:ilvl="0" w:tplc="315E4298">
      <w:start w:val="1"/>
      <w:numFmt w:val="bullet"/>
      <w:pStyle w:val="7"/>
      <w:lvlText w:val=""/>
      <w:lvlJc w:val="start"/>
      <w:pPr>
        <w:ind w:start="63.55pt" w:hanging="21pt"/>
      </w:pPr>
      <w:rPr>
        <w:rFonts w:ascii="Wingdings" w:hAnsi="Wingdings" w:hint="default"/>
        <w:sz w:val="24"/>
        <w:szCs w:val="24"/>
      </w:rPr>
    </w:lvl>
    <w:lvl w:ilvl="1" w:tplc="3E4AF24E">
      <w:start w:val="1"/>
      <w:numFmt w:val="decimal"/>
      <w:lvlText w:val="（%2）"/>
      <w:lvlJc w:val="start"/>
      <w:pPr>
        <w:ind w:start="133.90pt" w:hanging="54pt"/>
      </w:pPr>
      <w:rPr>
        <w:rFonts w:hint="default"/>
      </w:rPr>
    </w:lvl>
    <w:lvl w:ilvl="2" w:tplc="0409001B" w:tentative="1">
      <w:start w:val="1"/>
      <w:numFmt w:val="lowerRoman"/>
      <w:lvlText w:val="%3."/>
      <w:lvlJc w:val="end"/>
      <w:pPr>
        <w:ind w:start="121.90pt" w:hanging="21pt"/>
      </w:pPr>
    </w:lvl>
    <w:lvl w:ilvl="3" w:tplc="0409000F" w:tentative="1">
      <w:start w:val="1"/>
      <w:numFmt w:val="decimal"/>
      <w:lvlText w:val="%4."/>
      <w:lvlJc w:val="start"/>
      <w:pPr>
        <w:ind w:start="142.90pt" w:hanging="21pt"/>
      </w:pPr>
    </w:lvl>
    <w:lvl w:ilvl="4" w:tplc="04090019" w:tentative="1">
      <w:start w:val="1"/>
      <w:numFmt w:val="lowerLetter"/>
      <w:lvlText w:val="%5)"/>
      <w:lvlJc w:val="start"/>
      <w:pPr>
        <w:ind w:start="163.90pt" w:hanging="21pt"/>
      </w:pPr>
    </w:lvl>
    <w:lvl w:ilvl="5" w:tplc="9752887A">
      <w:start w:val="1"/>
      <w:numFmt w:val="decimal"/>
      <w:lvlText w:val="（%6）"/>
      <w:lvlJc w:val="start"/>
      <w:pPr>
        <w:ind w:start="184.90pt" w:hanging="21pt"/>
      </w:pPr>
      <w:rPr>
        <w:rFonts w:hint="default"/>
      </w:rPr>
    </w:lvl>
    <w:lvl w:ilvl="6" w:tplc="0409000F" w:tentative="1">
      <w:start w:val="1"/>
      <w:numFmt w:val="decimal"/>
      <w:lvlText w:val="%7."/>
      <w:lvlJc w:val="start"/>
      <w:pPr>
        <w:ind w:start="205.90pt" w:hanging="21pt"/>
      </w:pPr>
    </w:lvl>
    <w:lvl w:ilvl="7" w:tplc="04090019" w:tentative="1">
      <w:start w:val="1"/>
      <w:numFmt w:val="lowerLetter"/>
      <w:lvlText w:val="%8)"/>
      <w:lvlJc w:val="start"/>
      <w:pPr>
        <w:ind w:start="226.90pt" w:hanging="21pt"/>
      </w:pPr>
    </w:lvl>
    <w:lvl w:ilvl="8" w:tplc="0409001B" w:tentative="1">
      <w:start w:val="1"/>
      <w:numFmt w:val="lowerRoman"/>
      <w:lvlText w:val="%9."/>
      <w:lvlJc w:val="end"/>
      <w:pPr>
        <w:ind w:start="247.90pt" w:hanging="21pt"/>
      </w:pPr>
    </w:lvl>
  </w:abstractNum>
  <w:num w:numId="1">
    <w:abstractNumId w:val="32"/>
  </w:num>
  <w:num w:numId="2">
    <w:abstractNumId w:val="21"/>
  </w:num>
  <w:num w:numId="3">
    <w:abstractNumId w:val="2"/>
  </w:num>
  <w:num w:numId="4">
    <w:abstractNumId w:val="5"/>
  </w:num>
  <w:num w:numId="5">
    <w:abstractNumId w:val="24"/>
  </w:num>
  <w:num w:numId="6">
    <w:abstractNumId w:val="10"/>
  </w:num>
  <w:num w:numId="7">
    <w:abstractNumId w:val="16"/>
  </w:num>
  <w:num w:numId="8">
    <w:abstractNumId w:val="28"/>
  </w:num>
  <w:num w:numId="9">
    <w:abstractNumId w:val="33"/>
  </w:num>
  <w:num w:numId="10">
    <w:abstractNumId w:val="14"/>
  </w:num>
  <w:num w:numId="11">
    <w:abstractNumId w:val="9"/>
  </w:num>
  <w:num w:numId="12">
    <w:abstractNumId w:val="3"/>
  </w:num>
  <w:num w:numId="13">
    <w:abstractNumId w:val="1"/>
  </w:num>
  <w:num w:numId="14">
    <w:abstractNumId w:val="35"/>
  </w:num>
  <w:num w:numId="15">
    <w:abstractNumId w:val="26"/>
  </w:num>
  <w:num w:numId="16">
    <w:abstractNumId w:val="30"/>
  </w:num>
  <w:num w:numId="17">
    <w:abstractNumId w:val="34"/>
  </w:num>
  <w:num w:numId="18">
    <w:abstractNumId w:val="0"/>
  </w:num>
  <w:num w:numId="19">
    <w:abstractNumId w:val="4"/>
  </w:num>
  <w:num w:numId="20">
    <w:abstractNumId w:val="18"/>
  </w:num>
  <w:num w:numId="21">
    <w:abstractNumId w:val="11"/>
  </w:num>
  <w:num w:numId="22">
    <w:abstractNumId w:val="6"/>
    <w:lvlOverride w:ilvl="0">
      <w:startOverride w:val="1"/>
    </w:lvlOverride>
  </w:num>
  <w:num w:numId="23">
    <w:abstractNumId w:val="8"/>
  </w:num>
  <w:num w:numId="24">
    <w:abstractNumId w:val="17"/>
  </w:num>
  <w:num w:numId="25">
    <w:abstractNumId w:val="7"/>
  </w:num>
  <w:num w:numId="26">
    <w:abstractNumId w:val="22"/>
  </w:num>
  <w:num w:numId="27">
    <w:abstractNumId w:val="25"/>
  </w:num>
  <w:num w:numId="28">
    <w:abstractNumId w:val="12"/>
  </w:num>
  <w:num w:numId="29">
    <w:abstractNumId w:val="29"/>
  </w:num>
  <w:num w:numId="30">
    <w:abstractNumId w:val="31"/>
  </w:num>
  <w:num w:numId="31">
    <w:abstractNumId w:val="13"/>
  </w:num>
  <w:num w:numId="32">
    <w:abstractNumId w:val="27"/>
  </w:num>
  <w:num w:numId="33">
    <w:abstractNumId w:val="23"/>
  </w:num>
  <w:num w:numId="34">
    <w:abstractNumId w:val="19"/>
  </w:num>
  <w:num w:numId="35">
    <w:abstractNumId w:val="20"/>
  </w:num>
  <w:num w:numId="36">
    <w:abstractNumId w:val="15"/>
  </w:num>
  <w:numIdMacAtCleanup w:val="34"/>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99%"/>
  <w:bordersDoNotSurroundHeader/>
  <w:bordersDoNotSurroundFooter/>
  <w:hideSpellingErrors/>
  <w:hideGrammaticalErrors/>
  <w:attachedTemplate r:id="rId1"/>
  <w:stylePaneFormatFilter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21.25pt"/>
  <w:drawingGridHorizontalSpacing w:val="6pt"/>
  <w:drawingGridVerticalSpacing w:val="21.55pt"/>
  <w:displayHorizont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CTIVE" w:val="俾¢ृFȀ楰2 正文缩进 Char䩃䩏䩐䩑ࡨ琀ै䌗ᙊ伀Ŋ倀J儀Ŋ栀䡴Љ_x000a_"/>
    <w:docVar w:name="VTBOLDON" w:val="犤ㄴํ"/>
    <w:docVar w:name="VTCASE" w:val="w:docVa"/>
    <w:docVar w:name="VTCommandPending" w:val="㊃餰౉0"/>
    <w:docVar w:name="VTCurMacroFlags$" w:val="㊃餰౉0"/>
    <w:docVar w:name="VTINIT" w:val="w:docVa"/>
    <w:docVar w:name="VTITALICON" w:val="w:docVa"/>
    <w:docVar w:name="VTUNDERLINEON" w:val="w:docVa"/>
    <w:docVar w:name="VTypeCAPFlag$" w:val="w:balanceSingleByteDoubleByteWidth"/>
    <w:docVar w:name="VTypeJoinDigitFlag$" w:val="w:balanceSingleByteDoubleByteWidthe"/>
    <w:docVar w:name="VTypeLCFlag$" w:val="w:balanceSingleByteDoubleByteWidthe"/>
    <w:docVar w:name="VTypeNoSpaceFlag$" w:val="㊃餰౉0"/>
    <w:docVar w:name="VTypeSpaceFlag$" w:val="w:balanceSingleByteDoubleByteWidthe"/>
    <w:docVar w:name="VTypeUCFlag$" w:val="w:balanceSingleByteDoubleByteWidthe"/>
  </w:docVars>
  <w:rsids>
    <w:rsidRoot w:val="00AE4ED7"/>
    <w:rsid w:val="0000134E"/>
    <w:rsid w:val="000019E8"/>
    <w:rsid w:val="0000211C"/>
    <w:rsid w:val="000026E5"/>
    <w:rsid w:val="00002A58"/>
    <w:rsid w:val="00003AFE"/>
    <w:rsid w:val="00003B4B"/>
    <w:rsid w:val="00003D24"/>
    <w:rsid w:val="00003F60"/>
    <w:rsid w:val="0000419A"/>
    <w:rsid w:val="00004D21"/>
    <w:rsid w:val="0000661B"/>
    <w:rsid w:val="00006772"/>
    <w:rsid w:val="00006820"/>
    <w:rsid w:val="00006EE9"/>
    <w:rsid w:val="000076D2"/>
    <w:rsid w:val="0000791B"/>
    <w:rsid w:val="000107C8"/>
    <w:rsid w:val="00010B19"/>
    <w:rsid w:val="00010E06"/>
    <w:rsid w:val="00010F54"/>
    <w:rsid w:val="0001124D"/>
    <w:rsid w:val="000129F5"/>
    <w:rsid w:val="00012E47"/>
    <w:rsid w:val="000130BF"/>
    <w:rsid w:val="000139A2"/>
    <w:rsid w:val="00013A71"/>
    <w:rsid w:val="0001451C"/>
    <w:rsid w:val="000148CA"/>
    <w:rsid w:val="0001494A"/>
    <w:rsid w:val="00014B56"/>
    <w:rsid w:val="00014C59"/>
    <w:rsid w:val="00014FD4"/>
    <w:rsid w:val="00015AA8"/>
    <w:rsid w:val="00015F0E"/>
    <w:rsid w:val="00016618"/>
    <w:rsid w:val="00017417"/>
    <w:rsid w:val="00020307"/>
    <w:rsid w:val="00020507"/>
    <w:rsid w:val="00020AE8"/>
    <w:rsid w:val="00020ECD"/>
    <w:rsid w:val="0002117C"/>
    <w:rsid w:val="000219F6"/>
    <w:rsid w:val="00021D24"/>
    <w:rsid w:val="00022300"/>
    <w:rsid w:val="00022A34"/>
    <w:rsid w:val="00024402"/>
    <w:rsid w:val="000244C0"/>
    <w:rsid w:val="00024C94"/>
    <w:rsid w:val="00024E27"/>
    <w:rsid w:val="00024F04"/>
    <w:rsid w:val="0002580E"/>
    <w:rsid w:val="00025AB7"/>
    <w:rsid w:val="00026B9C"/>
    <w:rsid w:val="00026C92"/>
    <w:rsid w:val="000273DA"/>
    <w:rsid w:val="00030078"/>
    <w:rsid w:val="000307AE"/>
    <w:rsid w:val="00030C58"/>
    <w:rsid w:val="00031007"/>
    <w:rsid w:val="00031036"/>
    <w:rsid w:val="00031219"/>
    <w:rsid w:val="00031573"/>
    <w:rsid w:val="000321DE"/>
    <w:rsid w:val="00032CA9"/>
    <w:rsid w:val="00032D38"/>
    <w:rsid w:val="00032DBF"/>
    <w:rsid w:val="00033FE2"/>
    <w:rsid w:val="000341D3"/>
    <w:rsid w:val="000348D7"/>
    <w:rsid w:val="00034A0D"/>
    <w:rsid w:val="00034E71"/>
    <w:rsid w:val="00034FCC"/>
    <w:rsid w:val="00035122"/>
    <w:rsid w:val="000354AC"/>
    <w:rsid w:val="00035550"/>
    <w:rsid w:val="000355CC"/>
    <w:rsid w:val="00035CEF"/>
    <w:rsid w:val="00035EC3"/>
    <w:rsid w:val="000365E7"/>
    <w:rsid w:val="00036ED0"/>
    <w:rsid w:val="00037130"/>
    <w:rsid w:val="00040C3D"/>
    <w:rsid w:val="00040FB7"/>
    <w:rsid w:val="00041004"/>
    <w:rsid w:val="00041560"/>
    <w:rsid w:val="0004179B"/>
    <w:rsid w:val="00041B57"/>
    <w:rsid w:val="00041B87"/>
    <w:rsid w:val="00041BE8"/>
    <w:rsid w:val="00042348"/>
    <w:rsid w:val="00042C6B"/>
    <w:rsid w:val="00042D15"/>
    <w:rsid w:val="000431E0"/>
    <w:rsid w:val="00043AAB"/>
    <w:rsid w:val="00043F0D"/>
    <w:rsid w:val="000440FC"/>
    <w:rsid w:val="000446A8"/>
    <w:rsid w:val="00044C5F"/>
    <w:rsid w:val="000450B1"/>
    <w:rsid w:val="00045126"/>
    <w:rsid w:val="00045A35"/>
    <w:rsid w:val="00045AF6"/>
    <w:rsid w:val="0004674D"/>
    <w:rsid w:val="00046B95"/>
    <w:rsid w:val="00047458"/>
    <w:rsid w:val="000507BD"/>
    <w:rsid w:val="0005170F"/>
    <w:rsid w:val="00051B51"/>
    <w:rsid w:val="0005217F"/>
    <w:rsid w:val="00052212"/>
    <w:rsid w:val="00052A1E"/>
    <w:rsid w:val="00054CC1"/>
    <w:rsid w:val="00055BCA"/>
    <w:rsid w:val="00055DC7"/>
    <w:rsid w:val="0005610E"/>
    <w:rsid w:val="000568D6"/>
    <w:rsid w:val="000569C8"/>
    <w:rsid w:val="00056FCE"/>
    <w:rsid w:val="000576C4"/>
    <w:rsid w:val="00057B01"/>
    <w:rsid w:val="00060602"/>
    <w:rsid w:val="00060A07"/>
    <w:rsid w:val="00060B90"/>
    <w:rsid w:val="000611AF"/>
    <w:rsid w:val="00061205"/>
    <w:rsid w:val="00062157"/>
    <w:rsid w:val="0006291A"/>
    <w:rsid w:val="00063090"/>
    <w:rsid w:val="0006335E"/>
    <w:rsid w:val="000634EC"/>
    <w:rsid w:val="000636D7"/>
    <w:rsid w:val="00063B2A"/>
    <w:rsid w:val="00064082"/>
    <w:rsid w:val="00064988"/>
    <w:rsid w:val="000649EE"/>
    <w:rsid w:val="00066FE1"/>
    <w:rsid w:val="0006703F"/>
    <w:rsid w:val="00067883"/>
    <w:rsid w:val="00067997"/>
    <w:rsid w:val="0007074B"/>
    <w:rsid w:val="00070921"/>
    <w:rsid w:val="00071315"/>
    <w:rsid w:val="00071A50"/>
    <w:rsid w:val="00071BF8"/>
    <w:rsid w:val="00071E16"/>
    <w:rsid w:val="00071FE5"/>
    <w:rsid w:val="000724AF"/>
    <w:rsid w:val="00072529"/>
    <w:rsid w:val="0007295E"/>
    <w:rsid w:val="00072C5A"/>
    <w:rsid w:val="000730C8"/>
    <w:rsid w:val="000732DB"/>
    <w:rsid w:val="000736AE"/>
    <w:rsid w:val="000740B5"/>
    <w:rsid w:val="000748AD"/>
    <w:rsid w:val="00075394"/>
    <w:rsid w:val="0007545E"/>
    <w:rsid w:val="00076017"/>
    <w:rsid w:val="000765B8"/>
    <w:rsid w:val="000765EB"/>
    <w:rsid w:val="00076D93"/>
    <w:rsid w:val="000772C7"/>
    <w:rsid w:val="000773D6"/>
    <w:rsid w:val="000774EE"/>
    <w:rsid w:val="000778A6"/>
    <w:rsid w:val="00077B03"/>
    <w:rsid w:val="00077B1B"/>
    <w:rsid w:val="00077F3A"/>
    <w:rsid w:val="0008096E"/>
    <w:rsid w:val="00080B75"/>
    <w:rsid w:val="00080FE6"/>
    <w:rsid w:val="000817B1"/>
    <w:rsid w:val="00081CC8"/>
    <w:rsid w:val="00082675"/>
    <w:rsid w:val="00083117"/>
    <w:rsid w:val="00083322"/>
    <w:rsid w:val="00083472"/>
    <w:rsid w:val="000845D9"/>
    <w:rsid w:val="00084D1E"/>
    <w:rsid w:val="00084EB3"/>
    <w:rsid w:val="00085635"/>
    <w:rsid w:val="00085742"/>
    <w:rsid w:val="0008687E"/>
    <w:rsid w:val="00086EC2"/>
    <w:rsid w:val="000901B3"/>
    <w:rsid w:val="000906ED"/>
    <w:rsid w:val="00090795"/>
    <w:rsid w:val="000907D9"/>
    <w:rsid w:val="00090A5E"/>
    <w:rsid w:val="00090AA7"/>
    <w:rsid w:val="00090AC5"/>
    <w:rsid w:val="00091D07"/>
    <w:rsid w:val="00091E56"/>
    <w:rsid w:val="0009280E"/>
    <w:rsid w:val="000930F2"/>
    <w:rsid w:val="00093787"/>
    <w:rsid w:val="00094AE6"/>
    <w:rsid w:val="00094C11"/>
    <w:rsid w:val="00095A31"/>
    <w:rsid w:val="00095C0B"/>
    <w:rsid w:val="00095C3C"/>
    <w:rsid w:val="00095DBE"/>
    <w:rsid w:val="0009624A"/>
    <w:rsid w:val="00096B95"/>
    <w:rsid w:val="00096C30"/>
    <w:rsid w:val="00097685"/>
    <w:rsid w:val="00097FD8"/>
    <w:rsid w:val="000A0797"/>
    <w:rsid w:val="000A0E1C"/>
    <w:rsid w:val="000A18B6"/>
    <w:rsid w:val="000A2486"/>
    <w:rsid w:val="000A270A"/>
    <w:rsid w:val="000A2C08"/>
    <w:rsid w:val="000A376D"/>
    <w:rsid w:val="000A4916"/>
    <w:rsid w:val="000A4BF2"/>
    <w:rsid w:val="000A4F99"/>
    <w:rsid w:val="000A5284"/>
    <w:rsid w:val="000A53C3"/>
    <w:rsid w:val="000A5542"/>
    <w:rsid w:val="000A5E76"/>
    <w:rsid w:val="000A6900"/>
    <w:rsid w:val="000A6AA6"/>
    <w:rsid w:val="000A764A"/>
    <w:rsid w:val="000A7D70"/>
    <w:rsid w:val="000B049B"/>
    <w:rsid w:val="000B07F9"/>
    <w:rsid w:val="000B0DD3"/>
    <w:rsid w:val="000B118C"/>
    <w:rsid w:val="000B19BE"/>
    <w:rsid w:val="000B1C12"/>
    <w:rsid w:val="000B1F4B"/>
    <w:rsid w:val="000B301A"/>
    <w:rsid w:val="000B3099"/>
    <w:rsid w:val="000B3617"/>
    <w:rsid w:val="000B371B"/>
    <w:rsid w:val="000B5279"/>
    <w:rsid w:val="000B5A88"/>
    <w:rsid w:val="000B60C5"/>
    <w:rsid w:val="000B6C6F"/>
    <w:rsid w:val="000B6C80"/>
    <w:rsid w:val="000B6D2E"/>
    <w:rsid w:val="000B71E2"/>
    <w:rsid w:val="000B727F"/>
    <w:rsid w:val="000C0137"/>
    <w:rsid w:val="000C0D63"/>
    <w:rsid w:val="000C0D71"/>
    <w:rsid w:val="000C0F87"/>
    <w:rsid w:val="000C1416"/>
    <w:rsid w:val="000C15F5"/>
    <w:rsid w:val="000C262B"/>
    <w:rsid w:val="000C29B0"/>
    <w:rsid w:val="000C2A3E"/>
    <w:rsid w:val="000C3212"/>
    <w:rsid w:val="000C3C27"/>
    <w:rsid w:val="000C411D"/>
    <w:rsid w:val="000C4A2F"/>
    <w:rsid w:val="000C4F15"/>
    <w:rsid w:val="000C51E9"/>
    <w:rsid w:val="000C53E2"/>
    <w:rsid w:val="000C5D35"/>
    <w:rsid w:val="000C5E84"/>
    <w:rsid w:val="000C63E7"/>
    <w:rsid w:val="000C65B2"/>
    <w:rsid w:val="000C693B"/>
    <w:rsid w:val="000C6ABA"/>
    <w:rsid w:val="000C6EAC"/>
    <w:rsid w:val="000C714F"/>
    <w:rsid w:val="000C72BE"/>
    <w:rsid w:val="000C7BBB"/>
    <w:rsid w:val="000D0BFB"/>
    <w:rsid w:val="000D0DE1"/>
    <w:rsid w:val="000D0F21"/>
    <w:rsid w:val="000D0FCF"/>
    <w:rsid w:val="000D1890"/>
    <w:rsid w:val="000D1AE3"/>
    <w:rsid w:val="000D1EC5"/>
    <w:rsid w:val="000D280C"/>
    <w:rsid w:val="000D2BDC"/>
    <w:rsid w:val="000D3F3D"/>
    <w:rsid w:val="000D47A3"/>
    <w:rsid w:val="000D492F"/>
    <w:rsid w:val="000D4AD9"/>
    <w:rsid w:val="000D5ADE"/>
    <w:rsid w:val="000D5B88"/>
    <w:rsid w:val="000D6483"/>
    <w:rsid w:val="000D66A1"/>
    <w:rsid w:val="000D6F86"/>
    <w:rsid w:val="000D6FF0"/>
    <w:rsid w:val="000D7B99"/>
    <w:rsid w:val="000D7C77"/>
    <w:rsid w:val="000D7E4B"/>
    <w:rsid w:val="000E1520"/>
    <w:rsid w:val="000E25FD"/>
    <w:rsid w:val="000E2D02"/>
    <w:rsid w:val="000E3273"/>
    <w:rsid w:val="000E3E75"/>
    <w:rsid w:val="000E4113"/>
    <w:rsid w:val="000E45FD"/>
    <w:rsid w:val="000E4710"/>
    <w:rsid w:val="000E4B11"/>
    <w:rsid w:val="000E51B3"/>
    <w:rsid w:val="000E56C3"/>
    <w:rsid w:val="000E59AF"/>
    <w:rsid w:val="000E5E32"/>
    <w:rsid w:val="000E6569"/>
    <w:rsid w:val="000E65AD"/>
    <w:rsid w:val="000E7CA5"/>
    <w:rsid w:val="000F01A9"/>
    <w:rsid w:val="000F09AF"/>
    <w:rsid w:val="000F0B82"/>
    <w:rsid w:val="000F0C4B"/>
    <w:rsid w:val="000F0DD2"/>
    <w:rsid w:val="000F21F1"/>
    <w:rsid w:val="000F226F"/>
    <w:rsid w:val="000F2D4B"/>
    <w:rsid w:val="000F2EEC"/>
    <w:rsid w:val="000F3C2B"/>
    <w:rsid w:val="000F4004"/>
    <w:rsid w:val="000F47C8"/>
    <w:rsid w:val="000F48E9"/>
    <w:rsid w:val="000F4E81"/>
    <w:rsid w:val="000F5751"/>
    <w:rsid w:val="000F599B"/>
    <w:rsid w:val="000F5D21"/>
    <w:rsid w:val="000F63E3"/>
    <w:rsid w:val="000F6558"/>
    <w:rsid w:val="000F77D0"/>
    <w:rsid w:val="000F789B"/>
    <w:rsid w:val="0010044C"/>
    <w:rsid w:val="001007CD"/>
    <w:rsid w:val="00100961"/>
    <w:rsid w:val="0010116D"/>
    <w:rsid w:val="00101320"/>
    <w:rsid w:val="00102607"/>
    <w:rsid w:val="001039E5"/>
    <w:rsid w:val="00103C00"/>
    <w:rsid w:val="00103CAE"/>
    <w:rsid w:val="00103E76"/>
    <w:rsid w:val="00104E79"/>
    <w:rsid w:val="00105AB8"/>
    <w:rsid w:val="00105D8F"/>
    <w:rsid w:val="00106C3B"/>
    <w:rsid w:val="001101F3"/>
    <w:rsid w:val="001102ED"/>
    <w:rsid w:val="001111AD"/>
    <w:rsid w:val="00111421"/>
    <w:rsid w:val="0011169C"/>
    <w:rsid w:val="00112095"/>
    <w:rsid w:val="001125CC"/>
    <w:rsid w:val="001127E3"/>
    <w:rsid w:val="00112A8A"/>
    <w:rsid w:val="00112A9E"/>
    <w:rsid w:val="0011365D"/>
    <w:rsid w:val="00113676"/>
    <w:rsid w:val="00113EAC"/>
    <w:rsid w:val="0011444D"/>
    <w:rsid w:val="001153C7"/>
    <w:rsid w:val="0011592D"/>
    <w:rsid w:val="00115D02"/>
    <w:rsid w:val="0011647E"/>
    <w:rsid w:val="00116BB7"/>
    <w:rsid w:val="00117647"/>
    <w:rsid w:val="00117A78"/>
    <w:rsid w:val="00117B49"/>
    <w:rsid w:val="0012047C"/>
    <w:rsid w:val="00120AEE"/>
    <w:rsid w:val="00120F7C"/>
    <w:rsid w:val="00120FEC"/>
    <w:rsid w:val="001212BD"/>
    <w:rsid w:val="00121B1B"/>
    <w:rsid w:val="00122053"/>
    <w:rsid w:val="0012244F"/>
    <w:rsid w:val="001225C2"/>
    <w:rsid w:val="00123056"/>
    <w:rsid w:val="001234F2"/>
    <w:rsid w:val="0012459E"/>
    <w:rsid w:val="00124870"/>
    <w:rsid w:val="00125141"/>
    <w:rsid w:val="001251CE"/>
    <w:rsid w:val="0012520D"/>
    <w:rsid w:val="001254A1"/>
    <w:rsid w:val="00125BDC"/>
    <w:rsid w:val="0012600F"/>
    <w:rsid w:val="00126177"/>
    <w:rsid w:val="00126A4F"/>
    <w:rsid w:val="00126D04"/>
    <w:rsid w:val="00127A0F"/>
    <w:rsid w:val="00127AFA"/>
    <w:rsid w:val="00131878"/>
    <w:rsid w:val="00132B9C"/>
    <w:rsid w:val="00133398"/>
    <w:rsid w:val="001333BA"/>
    <w:rsid w:val="0013364C"/>
    <w:rsid w:val="001345AB"/>
    <w:rsid w:val="001346C9"/>
    <w:rsid w:val="00134E34"/>
    <w:rsid w:val="001354A6"/>
    <w:rsid w:val="00137A09"/>
    <w:rsid w:val="001405BE"/>
    <w:rsid w:val="0014180E"/>
    <w:rsid w:val="00142A8F"/>
    <w:rsid w:val="00142BBF"/>
    <w:rsid w:val="00142EBD"/>
    <w:rsid w:val="00143D21"/>
    <w:rsid w:val="00145D3B"/>
    <w:rsid w:val="00146594"/>
    <w:rsid w:val="00146E43"/>
    <w:rsid w:val="00151270"/>
    <w:rsid w:val="0015303A"/>
    <w:rsid w:val="00153FF4"/>
    <w:rsid w:val="00155ABC"/>
    <w:rsid w:val="00155EB6"/>
    <w:rsid w:val="001560D0"/>
    <w:rsid w:val="00156491"/>
    <w:rsid w:val="00156C22"/>
    <w:rsid w:val="00156E9A"/>
    <w:rsid w:val="00157627"/>
    <w:rsid w:val="00160732"/>
    <w:rsid w:val="00161B1B"/>
    <w:rsid w:val="00161BEB"/>
    <w:rsid w:val="0016249C"/>
    <w:rsid w:val="001625BA"/>
    <w:rsid w:val="0016267A"/>
    <w:rsid w:val="001628C5"/>
    <w:rsid w:val="001636F8"/>
    <w:rsid w:val="0016395C"/>
    <w:rsid w:val="00164490"/>
    <w:rsid w:val="00164747"/>
    <w:rsid w:val="0016493A"/>
    <w:rsid w:val="0016502F"/>
    <w:rsid w:val="00165CE2"/>
    <w:rsid w:val="00165D11"/>
    <w:rsid w:val="00165D5D"/>
    <w:rsid w:val="001660E2"/>
    <w:rsid w:val="00166155"/>
    <w:rsid w:val="0016616E"/>
    <w:rsid w:val="00166347"/>
    <w:rsid w:val="001668F1"/>
    <w:rsid w:val="00166915"/>
    <w:rsid w:val="0016791D"/>
    <w:rsid w:val="00167AC0"/>
    <w:rsid w:val="00167E69"/>
    <w:rsid w:val="00167F38"/>
    <w:rsid w:val="001703CC"/>
    <w:rsid w:val="0017047C"/>
    <w:rsid w:val="001705AD"/>
    <w:rsid w:val="00170AA3"/>
    <w:rsid w:val="00170C45"/>
    <w:rsid w:val="00170F25"/>
    <w:rsid w:val="0017107C"/>
    <w:rsid w:val="001710F9"/>
    <w:rsid w:val="00171865"/>
    <w:rsid w:val="00171983"/>
    <w:rsid w:val="00172307"/>
    <w:rsid w:val="001724B2"/>
    <w:rsid w:val="0017357C"/>
    <w:rsid w:val="00173FFA"/>
    <w:rsid w:val="00174BDE"/>
    <w:rsid w:val="00175099"/>
    <w:rsid w:val="00176E86"/>
    <w:rsid w:val="001773A2"/>
    <w:rsid w:val="00177841"/>
    <w:rsid w:val="00177D8F"/>
    <w:rsid w:val="00180278"/>
    <w:rsid w:val="001803D4"/>
    <w:rsid w:val="00180701"/>
    <w:rsid w:val="00180B37"/>
    <w:rsid w:val="00180F5D"/>
    <w:rsid w:val="00181702"/>
    <w:rsid w:val="00181CCF"/>
    <w:rsid w:val="00183528"/>
    <w:rsid w:val="00183D23"/>
    <w:rsid w:val="001841DF"/>
    <w:rsid w:val="0018491E"/>
    <w:rsid w:val="00184A5B"/>
    <w:rsid w:val="001852D2"/>
    <w:rsid w:val="00185357"/>
    <w:rsid w:val="00185D29"/>
    <w:rsid w:val="00185D75"/>
    <w:rsid w:val="001862D2"/>
    <w:rsid w:val="001863E0"/>
    <w:rsid w:val="00186BD0"/>
    <w:rsid w:val="00187136"/>
    <w:rsid w:val="0018771E"/>
    <w:rsid w:val="00187918"/>
    <w:rsid w:val="00187F4B"/>
    <w:rsid w:val="00190428"/>
    <w:rsid w:val="00191BEC"/>
    <w:rsid w:val="00191CFD"/>
    <w:rsid w:val="00191FDB"/>
    <w:rsid w:val="001924ED"/>
    <w:rsid w:val="001924EF"/>
    <w:rsid w:val="001927F1"/>
    <w:rsid w:val="00193A88"/>
    <w:rsid w:val="00194079"/>
    <w:rsid w:val="00194309"/>
    <w:rsid w:val="00195B27"/>
    <w:rsid w:val="001962AA"/>
    <w:rsid w:val="00196844"/>
    <w:rsid w:val="001972C9"/>
    <w:rsid w:val="00197569"/>
    <w:rsid w:val="001975BE"/>
    <w:rsid w:val="0019771A"/>
    <w:rsid w:val="001978B3"/>
    <w:rsid w:val="00197AEE"/>
    <w:rsid w:val="00197D07"/>
    <w:rsid w:val="00197EDE"/>
    <w:rsid w:val="00197EFE"/>
    <w:rsid w:val="001A0E1D"/>
    <w:rsid w:val="001A14C6"/>
    <w:rsid w:val="001A1A65"/>
    <w:rsid w:val="001A1E48"/>
    <w:rsid w:val="001A21DA"/>
    <w:rsid w:val="001A257C"/>
    <w:rsid w:val="001A29DD"/>
    <w:rsid w:val="001A2A9D"/>
    <w:rsid w:val="001A2E63"/>
    <w:rsid w:val="001A34C1"/>
    <w:rsid w:val="001A3C3F"/>
    <w:rsid w:val="001A3E68"/>
    <w:rsid w:val="001A56D6"/>
    <w:rsid w:val="001A5A0B"/>
    <w:rsid w:val="001A5FE2"/>
    <w:rsid w:val="001A67B2"/>
    <w:rsid w:val="001A69B7"/>
    <w:rsid w:val="001A7E94"/>
    <w:rsid w:val="001B03CB"/>
    <w:rsid w:val="001B0418"/>
    <w:rsid w:val="001B0D42"/>
    <w:rsid w:val="001B111F"/>
    <w:rsid w:val="001B1466"/>
    <w:rsid w:val="001B15F4"/>
    <w:rsid w:val="001B1853"/>
    <w:rsid w:val="001B1950"/>
    <w:rsid w:val="001B1D5A"/>
    <w:rsid w:val="001B249A"/>
    <w:rsid w:val="001B2CCD"/>
    <w:rsid w:val="001B3A29"/>
    <w:rsid w:val="001B3F9A"/>
    <w:rsid w:val="001B43DA"/>
    <w:rsid w:val="001B4C13"/>
    <w:rsid w:val="001B5097"/>
    <w:rsid w:val="001B60A9"/>
    <w:rsid w:val="001B66C1"/>
    <w:rsid w:val="001B6989"/>
    <w:rsid w:val="001B7153"/>
    <w:rsid w:val="001B72B9"/>
    <w:rsid w:val="001B7F8C"/>
    <w:rsid w:val="001C00AC"/>
    <w:rsid w:val="001C05CD"/>
    <w:rsid w:val="001C0696"/>
    <w:rsid w:val="001C0707"/>
    <w:rsid w:val="001C125D"/>
    <w:rsid w:val="001C24F2"/>
    <w:rsid w:val="001C27D1"/>
    <w:rsid w:val="001C2B5E"/>
    <w:rsid w:val="001C2E2E"/>
    <w:rsid w:val="001C3167"/>
    <w:rsid w:val="001C3490"/>
    <w:rsid w:val="001C34FF"/>
    <w:rsid w:val="001C3AB4"/>
    <w:rsid w:val="001C418D"/>
    <w:rsid w:val="001C420C"/>
    <w:rsid w:val="001C4649"/>
    <w:rsid w:val="001C4ED1"/>
    <w:rsid w:val="001C515C"/>
    <w:rsid w:val="001C6C41"/>
    <w:rsid w:val="001C792D"/>
    <w:rsid w:val="001C7CAF"/>
    <w:rsid w:val="001C7F40"/>
    <w:rsid w:val="001D0039"/>
    <w:rsid w:val="001D0223"/>
    <w:rsid w:val="001D1A2C"/>
    <w:rsid w:val="001D1C56"/>
    <w:rsid w:val="001D2A5A"/>
    <w:rsid w:val="001D2CB6"/>
    <w:rsid w:val="001D2E34"/>
    <w:rsid w:val="001D3564"/>
    <w:rsid w:val="001D3608"/>
    <w:rsid w:val="001D425D"/>
    <w:rsid w:val="001D467D"/>
    <w:rsid w:val="001D4B96"/>
    <w:rsid w:val="001D4F85"/>
    <w:rsid w:val="001D6A0B"/>
    <w:rsid w:val="001D6BAB"/>
    <w:rsid w:val="001D7BC7"/>
    <w:rsid w:val="001D7E0E"/>
    <w:rsid w:val="001E1FD5"/>
    <w:rsid w:val="001E206E"/>
    <w:rsid w:val="001E231D"/>
    <w:rsid w:val="001E2562"/>
    <w:rsid w:val="001E2C2F"/>
    <w:rsid w:val="001E2F63"/>
    <w:rsid w:val="001E306C"/>
    <w:rsid w:val="001E3315"/>
    <w:rsid w:val="001E36D6"/>
    <w:rsid w:val="001E3DEB"/>
    <w:rsid w:val="001E4260"/>
    <w:rsid w:val="001E4560"/>
    <w:rsid w:val="001E466E"/>
    <w:rsid w:val="001E4C1C"/>
    <w:rsid w:val="001E4DD8"/>
    <w:rsid w:val="001E5012"/>
    <w:rsid w:val="001E5545"/>
    <w:rsid w:val="001E5EE1"/>
    <w:rsid w:val="001E5F52"/>
    <w:rsid w:val="001E65D6"/>
    <w:rsid w:val="001E68D9"/>
    <w:rsid w:val="001E697C"/>
    <w:rsid w:val="001E6DB4"/>
    <w:rsid w:val="001E6F51"/>
    <w:rsid w:val="001E763B"/>
    <w:rsid w:val="001E7C5F"/>
    <w:rsid w:val="001F068A"/>
    <w:rsid w:val="001F0713"/>
    <w:rsid w:val="001F1397"/>
    <w:rsid w:val="001F17FC"/>
    <w:rsid w:val="001F18B5"/>
    <w:rsid w:val="001F1B1B"/>
    <w:rsid w:val="001F2279"/>
    <w:rsid w:val="001F23E2"/>
    <w:rsid w:val="001F2445"/>
    <w:rsid w:val="001F30D4"/>
    <w:rsid w:val="001F310A"/>
    <w:rsid w:val="001F32FA"/>
    <w:rsid w:val="001F39BE"/>
    <w:rsid w:val="001F3D8E"/>
    <w:rsid w:val="001F438A"/>
    <w:rsid w:val="001F48A3"/>
    <w:rsid w:val="001F4D5A"/>
    <w:rsid w:val="001F4F67"/>
    <w:rsid w:val="001F51AF"/>
    <w:rsid w:val="001F59CD"/>
    <w:rsid w:val="001F5F36"/>
    <w:rsid w:val="001F692A"/>
    <w:rsid w:val="001F6ACC"/>
    <w:rsid w:val="001F6AF4"/>
    <w:rsid w:val="001F6BDF"/>
    <w:rsid w:val="001F737A"/>
    <w:rsid w:val="001F7E9E"/>
    <w:rsid w:val="0020007E"/>
    <w:rsid w:val="0020051A"/>
    <w:rsid w:val="002009A5"/>
    <w:rsid w:val="002012DA"/>
    <w:rsid w:val="00201387"/>
    <w:rsid w:val="00201CDA"/>
    <w:rsid w:val="00201D6B"/>
    <w:rsid w:val="00201FFF"/>
    <w:rsid w:val="0020376A"/>
    <w:rsid w:val="00203BC2"/>
    <w:rsid w:val="0020436C"/>
    <w:rsid w:val="002046F3"/>
    <w:rsid w:val="0020503B"/>
    <w:rsid w:val="002050D9"/>
    <w:rsid w:val="00205287"/>
    <w:rsid w:val="002056A3"/>
    <w:rsid w:val="002066E0"/>
    <w:rsid w:val="00206C2D"/>
    <w:rsid w:val="00206F06"/>
    <w:rsid w:val="002070AA"/>
    <w:rsid w:val="00207302"/>
    <w:rsid w:val="002074BA"/>
    <w:rsid w:val="00207567"/>
    <w:rsid w:val="00207823"/>
    <w:rsid w:val="00207883"/>
    <w:rsid w:val="00207C8B"/>
    <w:rsid w:val="00211AA8"/>
    <w:rsid w:val="00212023"/>
    <w:rsid w:val="00212777"/>
    <w:rsid w:val="002127B3"/>
    <w:rsid w:val="002128B4"/>
    <w:rsid w:val="00212FA5"/>
    <w:rsid w:val="002136B0"/>
    <w:rsid w:val="00213DCE"/>
    <w:rsid w:val="0021475A"/>
    <w:rsid w:val="00215031"/>
    <w:rsid w:val="0021548E"/>
    <w:rsid w:val="0021599E"/>
    <w:rsid w:val="00215ACE"/>
    <w:rsid w:val="0021695D"/>
    <w:rsid w:val="002174FB"/>
    <w:rsid w:val="00217DBC"/>
    <w:rsid w:val="00217E22"/>
    <w:rsid w:val="00217E7C"/>
    <w:rsid w:val="00220740"/>
    <w:rsid w:val="00220889"/>
    <w:rsid w:val="00220939"/>
    <w:rsid w:val="002209D2"/>
    <w:rsid w:val="00220AA8"/>
    <w:rsid w:val="00220BAF"/>
    <w:rsid w:val="00220F4E"/>
    <w:rsid w:val="0022291A"/>
    <w:rsid w:val="00222E58"/>
    <w:rsid w:val="00222F4F"/>
    <w:rsid w:val="00223134"/>
    <w:rsid w:val="0022393C"/>
    <w:rsid w:val="002239F0"/>
    <w:rsid w:val="002239F8"/>
    <w:rsid w:val="002246D6"/>
    <w:rsid w:val="00224786"/>
    <w:rsid w:val="00225065"/>
    <w:rsid w:val="00225083"/>
    <w:rsid w:val="00225318"/>
    <w:rsid w:val="00225EC3"/>
    <w:rsid w:val="00226009"/>
    <w:rsid w:val="002265FC"/>
    <w:rsid w:val="00226665"/>
    <w:rsid w:val="00226940"/>
    <w:rsid w:val="002276BE"/>
    <w:rsid w:val="00227CE4"/>
    <w:rsid w:val="00230A3E"/>
    <w:rsid w:val="00230B92"/>
    <w:rsid w:val="00231EA6"/>
    <w:rsid w:val="00232364"/>
    <w:rsid w:val="002332AC"/>
    <w:rsid w:val="00233470"/>
    <w:rsid w:val="00233793"/>
    <w:rsid w:val="002338FB"/>
    <w:rsid w:val="00233F76"/>
    <w:rsid w:val="00234532"/>
    <w:rsid w:val="00234768"/>
    <w:rsid w:val="00234A17"/>
    <w:rsid w:val="002350D1"/>
    <w:rsid w:val="00235546"/>
    <w:rsid w:val="002357AE"/>
    <w:rsid w:val="00235F51"/>
    <w:rsid w:val="00236398"/>
    <w:rsid w:val="00236B8A"/>
    <w:rsid w:val="00237C7A"/>
    <w:rsid w:val="00240008"/>
    <w:rsid w:val="002401B3"/>
    <w:rsid w:val="00240C80"/>
    <w:rsid w:val="00241327"/>
    <w:rsid w:val="00241E1C"/>
    <w:rsid w:val="00243D87"/>
    <w:rsid w:val="00245285"/>
    <w:rsid w:val="002455DB"/>
    <w:rsid w:val="002456FF"/>
    <w:rsid w:val="00245782"/>
    <w:rsid w:val="00245D51"/>
    <w:rsid w:val="00246690"/>
    <w:rsid w:val="00246C5F"/>
    <w:rsid w:val="00246CDF"/>
    <w:rsid w:val="0024782E"/>
    <w:rsid w:val="0025017B"/>
    <w:rsid w:val="0025064B"/>
    <w:rsid w:val="00250FF0"/>
    <w:rsid w:val="00251FDB"/>
    <w:rsid w:val="00252D22"/>
    <w:rsid w:val="00252FDA"/>
    <w:rsid w:val="002532CB"/>
    <w:rsid w:val="002548CE"/>
    <w:rsid w:val="00254BB7"/>
    <w:rsid w:val="0025509E"/>
    <w:rsid w:val="002552A9"/>
    <w:rsid w:val="002559B2"/>
    <w:rsid w:val="0025629F"/>
    <w:rsid w:val="00256BB0"/>
    <w:rsid w:val="002574AC"/>
    <w:rsid w:val="0025780F"/>
    <w:rsid w:val="002579B8"/>
    <w:rsid w:val="00257C11"/>
    <w:rsid w:val="00257DF0"/>
    <w:rsid w:val="00260008"/>
    <w:rsid w:val="00260ADB"/>
    <w:rsid w:val="00261111"/>
    <w:rsid w:val="0026121F"/>
    <w:rsid w:val="00261B20"/>
    <w:rsid w:val="00261EC9"/>
    <w:rsid w:val="0026217D"/>
    <w:rsid w:val="0026262A"/>
    <w:rsid w:val="00262835"/>
    <w:rsid w:val="002630BC"/>
    <w:rsid w:val="002639E5"/>
    <w:rsid w:val="00264315"/>
    <w:rsid w:val="00264779"/>
    <w:rsid w:val="00264B99"/>
    <w:rsid w:val="00264BE1"/>
    <w:rsid w:val="00264C59"/>
    <w:rsid w:val="00265980"/>
    <w:rsid w:val="00265E33"/>
    <w:rsid w:val="00266627"/>
    <w:rsid w:val="00266628"/>
    <w:rsid w:val="00266A59"/>
    <w:rsid w:val="00266CD2"/>
    <w:rsid w:val="002670FA"/>
    <w:rsid w:val="0026718C"/>
    <w:rsid w:val="00267B6F"/>
    <w:rsid w:val="0027000E"/>
    <w:rsid w:val="00270692"/>
    <w:rsid w:val="00270B15"/>
    <w:rsid w:val="00271830"/>
    <w:rsid w:val="00272BA9"/>
    <w:rsid w:val="00272BB6"/>
    <w:rsid w:val="00272C23"/>
    <w:rsid w:val="00273084"/>
    <w:rsid w:val="0027353F"/>
    <w:rsid w:val="002736AE"/>
    <w:rsid w:val="00273799"/>
    <w:rsid w:val="00273D74"/>
    <w:rsid w:val="00273D97"/>
    <w:rsid w:val="0027496E"/>
    <w:rsid w:val="00274BB3"/>
    <w:rsid w:val="00274EE4"/>
    <w:rsid w:val="002755A4"/>
    <w:rsid w:val="0027591E"/>
    <w:rsid w:val="00275EBF"/>
    <w:rsid w:val="00275F1D"/>
    <w:rsid w:val="00275FFF"/>
    <w:rsid w:val="002769DE"/>
    <w:rsid w:val="00277216"/>
    <w:rsid w:val="0027755D"/>
    <w:rsid w:val="00277805"/>
    <w:rsid w:val="00277AD5"/>
    <w:rsid w:val="002800FF"/>
    <w:rsid w:val="00280D93"/>
    <w:rsid w:val="00281238"/>
    <w:rsid w:val="00281F86"/>
    <w:rsid w:val="00281FED"/>
    <w:rsid w:val="00282137"/>
    <w:rsid w:val="00282DFB"/>
    <w:rsid w:val="00282ED4"/>
    <w:rsid w:val="002831C5"/>
    <w:rsid w:val="002832CC"/>
    <w:rsid w:val="00283B6F"/>
    <w:rsid w:val="002844F9"/>
    <w:rsid w:val="00284D28"/>
    <w:rsid w:val="00284D45"/>
    <w:rsid w:val="00284DD4"/>
    <w:rsid w:val="002854BE"/>
    <w:rsid w:val="00285616"/>
    <w:rsid w:val="00287312"/>
    <w:rsid w:val="0028734E"/>
    <w:rsid w:val="002877A1"/>
    <w:rsid w:val="002900ED"/>
    <w:rsid w:val="00290373"/>
    <w:rsid w:val="00290903"/>
    <w:rsid w:val="0029162C"/>
    <w:rsid w:val="00291688"/>
    <w:rsid w:val="00291923"/>
    <w:rsid w:val="002926BD"/>
    <w:rsid w:val="0029289B"/>
    <w:rsid w:val="0029291D"/>
    <w:rsid w:val="00292DD3"/>
    <w:rsid w:val="00293145"/>
    <w:rsid w:val="0029360C"/>
    <w:rsid w:val="002947C5"/>
    <w:rsid w:val="00294C03"/>
    <w:rsid w:val="00294C91"/>
    <w:rsid w:val="0029579E"/>
    <w:rsid w:val="00295C09"/>
    <w:rsid w:val="00296546"/>
    <w:rsid w:val="002965E4"/>
    <w:rsid w:val="00296A4C"/>
    <w:rsid w:val="00297215"/>
    <w:rsid w:val="002972E7"/>
    <w:rsid w:val="0029750A"/>
    <w:rsid w:val="002976BE"/>
    <w:rsid w:val="002978B6"/>
    <w:rsid w:val="002A165D"/>
    <w:rsid w:val="002A1812"/>
    <w:rsid w:val="002A230E"/>
    <w:rsid w:val="002A249A"/>
    <w:rsid w:val="002A2893"/>
    <w:rsid w:val="002A380F"/>
    <w:rsid w:val="002A38F5"/>
    <w:rsid w:val="002A3E7E"/>
    <w:rsid w:val="002A4C20"/>
    <w:rsid w:val="002A4F1A"/>
    <w:rsid w:val="002A548D"/>
    <w:rsid w:val="002A59A1"/>
    <w:rsid w:val="002A5EDB"/>
    <w:rsid w:val="002A68E3"/>
    <w:rsid w:val="002A7158"/>
    <w:rsid w:val="002A7D00"/>
    <w:rsid w:val="002B0309"/>
    <w:rsid w:val="002B08D0"/>
    <w:rsid w:val="002B0D01"/>
    <w:rsid w:val="002B0E5A"/>
    <w:rsid w:val="002B1001"/>
    <w:rsid w:val="002B1199"/>
    <w:rsid w:val="002B14EC"/>
    <w:rsid w:val="002B1E3A"/>
    <w:rsid w:val="002B29D2"/>
    <w:rsid w:val="002B2EB5"/>
    <w:rsid w:val="002B3C3A"/>
    <w:rsid w:val="002B3D3B"/>
    <w:rsid w:val="002B3F30"/>
    <w:rsid w:val="002B4030"/>
    <w:rsid w:val="002B47DC"/>
    <w:rsid w:val="002B52AF"/>
    <w:rsid w:val="002B601E"/>
    <w:rsid w:val="002B6C84"/>
    <w:rsid w:val="002B704D"/>
    <w:rsid w:val="002B78A8"/>
    <w:rsid w:val="002B7C4E"/>
    <w:rsid w:val="002B7E44"/>
    <w:rsid w:val="002C0136"/>
    <w:rsid w:val="002C0367"/>
    <w:rsid w:val="002C09F6"/>
    <w:rsid w:val="002C0CA1"/>
    <w:rsid w:val="002C173B"/>
    <w:rsid w:val="002C2194"/>
    <w:rsid w:val="002C22C9"/>
    <w:rsid w:val="002C28DF"/>
    <w:rsid w:val="002C2910"/>
    <w:rsid w:val="002C29D7"/>
    <w:rsid w:val="002C4466"/>
    <w:rsid w:val="002C47E9"/>
    <w:rsid w:val="002C48CB"/>
    <w:rsid w:val="002C4D18"/>
    <w:rsid w:val="002C538A"/>
    <w:rsid w:val="002C587D"/>
    <w:rsid w:val="002C5CA8"/>
    <w:rsid w:val="002C5D2C"/>
    <w:rsid w:val="002C5D61"/>
    <w:rsid w:val="002C67D0"/>
    <w:rsid w:val="002C68D0"/>
    <w:rsid w:val="002C6A74"/>
    <w:rsid w:val="002C6E2B"/>
    <w:rsid w:val="002C6E67"/>
    <w:rsid w:val="002C720F"/>
    <w:rsid w:val="002C736D"/>
    <w:rsid w:val="002C7C3D"/>
    <w:rsid w:val="002C7CB7"/>
    <w:rsid w:val="002C7D56"/>
    <w:rsid w:val="002D02EC"/>
    <w:rsid w:val="002D0592"/>
    <w:rsid w:val="002D0DF4"/>
    <w:rsid w:val="002D108E"/>
    <w:rsid w:val="002D11F9"/>
    <w:rsid w:val="002D1359"/>
    <w:rsid w:val="002D16E2"/>
    <w:rsid w:val="002D1B83"/>
    <w:rsid w:val="002D1CF7"/>
    <w:rsid w:val="002D20A3"/>
    <w:rsid w:val="002D20EE"/>
    <w:rsid w:val="002D583D"/>
    <w:rsid w:val="002D5A26"/>
    <w:rsid w:val="002D5A4C"/>
    <w:rsid w:val="002D5A8A"/>
    <w:rsid w:val="002D6B81"/>
    <w:rsid w:val="002D6BE4"/>
    <w:rsid w:val="002D736C"/>
    <w:rsid w:val="002D76E2"/>
    <w:rsid w:val="002D78DC"/>
    <w:rsid w:val="002E02CC"/>
    <w:rsid w:val="002E05F2"/>
    <w:rsid w:val="002E0E57"/>
    <w:rsid w:val="002E1874"/>
    <w:rsid w:val="002E19BE"/>
    <w:rsid w:val="002E1A48"/>
    <w:rsid w:val="002E2D4E"/>
    <w:rsid w:val="002E30E9"/>
    <w:rsid w:val="002E3420"/>
    <w:rsid w:val="002E3587"/>
    <w:rsid w:val="002E36F7"/>
    <w:rsid w:val="002E3DFB"/>
    <w:rsid w:val="002E4664"/>
    <w:rsid w:val="002E4E22"/>
    <w:rsid w:val="002E5053"/>
    <w:rsid w:val="002E55BB"/>
    <w:rsid w:val="002E59FD"/>
    <w:rsid w:val="002E5DB9"/>
    <w:rsid w:val="002E6171"/>
    <w:rsid w:val="002E627A"/>
    <w:rsid w:val="002E67F5"/>
    <w:rsid w:val="002E6BE0"/>
    <w:rsid w:val="002E70A1"/>
    <w:rsid w:val="002E7C31"/>
    <w:rsid w:val="002E7F87"/>
    <w:rsid w:val="002F032C"/>
    <w:rsid w:val="002F13DF"/>
    <w:rsid w:val="002F1663"/>
    <w:rsid w:val="002F1C90"/>
    <w:rsid w:val="002F1F4E"/>
    <w:rsid w:val="002F2299"/>
    <w:rsid w:val="002F25F8"/>
    <w:rsid w:val="002F286F"/>
    <w:rsid w:val="002F4A75"/>
    <w:rsid w:val="002F4AEC"/>
    <w:rsid w:val="002F4FE4"/>
    <w:rsid w:val="002F515C"/>
    <w:rsid w:val="002F53B8"/>
    <w:rsid w:val="002F58B9"/>
    <w:rsid w:val="002F5A65"/>
    <w:rsid w:val="002F603E"/>
    <w:rsid w:val="002F64FF"/>
    <w:rsid w:val="002F6B34"/>
    <w:rsid w:val="002F7658"/>
    <w:rsid w:val="002F7824"/>
    <w:rsid w:val="002F790A"/>
    <w:rsid w:val="002F79E0"/>
    <w:rsid w:val="002F7D8F"/>
    <w:rsid w:val="002F7E7F"/>
    <w:rsid w:val="002F7F2A"/>
    <w:rsid w:val="003013A3"/>
    <w:rsid w:val="00301532"/>
    <w:rsid w:val="003017C8"/>
    <w:rsid w:val="00301AA4"/>
    <w:rsid w:val="00302B07"/>
    <w:rsid w:val="003040AD"/>
    <w:rsid w:val="00304A63"/>
    <w:rsid w:val="00305D33"/>
    <w:rsid w:val="00306152"/>
    <w:rsid w:val="003066DB"/>
    <w:rsid w:val="003068DF"/>
    <w:rsid w:val="00307416"/>
    <w:rsid w:val="00310C6C"/>
    <w:rsid w:val="00310DAC"/>
    <w:rsid w:val="00311302"/>
    <w:rsid w:val="00311AEE"/>
    <w:rsid w:val="003120DC"/>
    <w:rsid w:val="00312A63"/>
    <w:rsid w:val="003136C4"/>
    <w:rsid w:val="00313E2A"/>
    <w:rsid w:val="003148D1"/>
    <w:rsid w:val="00314AC4"/>
    <w:rsid w:val="00314C69"/>
    <w:rsid w:val="00315047"/>
    <w:rsid w:val="003164EC"/>
    <w:rsid w:val="0031666A"/>
    <w:rsid w:val="003177B8"/>
    <w:rsid w:val="003178A1"/>
    <w:rsid w:val="003178E2"/>
    <w:rsid w:val="00317F65"/>
    <w:rsid w:val="00317F86"/>
    <w:rsid w:val="0032059A"/>
    <w:rsid w:val="00320A32"/>
    <w:rsid w:val="00320BEA"/>
    <w:rsid w:val="00321060"/>
    <w:rsid w:val="003212FC"/>
    <w:rsid w:val="00321402"/>
    <w:rsid w:val="00321692"/>
    <w:rsid w:val="00321720"/>
    <w:rsid w:val="00322175"/>
    <w:rsid w:val="003221EB"/>
    <w:rsid w:val="00322C2E"/>
    <w:rsid w:val="00323B7E"/>
    <w:rsid w:val="00324592"/>
    <w:rsid w:val="00324A96"/>
    <w:rsid w:val="003252A5"/>
    <w:rsid w:val="0032593C"/>
    <w:rsid w:val="00326970"/>
    <w:rsid w:val="00326F63"/>
    <w:rsid w:val="00326F6C"/>
    <w:rsid w:val="0032739F"/>
    <w:rsid w:val="003304A1"/>
    <w:rsid w:val="00330536"/>
    <w:rsid w:val="0033073D"/>
    <w:rsid w:val="00330DD3"/>
    <w:rsid w:val="00330F93"/>
    <w:rsid w:val="00332311"/>
    <w:rsid w:val="00332B53"/>
    <w:rsid w:val="00333B87"/>
    <w:rsid w:val="00333CCE"/>
    <w:rsid w:val="00334935"/>
    <w:rsid w:val="00334C8B"/>
    <w:rsid w:val="003356BC"/>
    <w:rsid w:val="00335EF9"/>
    <w:rsid w:val="00336CC2"/>
    <w:rsid w:val="003379D3"/>
    <w:rsid w:val="00337A4E"/>
    <w:rsid w:val="00337C2E"/>
    <w:rsid w:val="00340160"/>
    <w:rsid w:val="003405EE"/>
    <w:rsid w:val="00340CBA"/>
    <w:rsid w:val="0034115E"/>
    <w:rsid w:val="00342DF5"/>
    <w:rsid w:val="00343D12"/>
    <w:rsid w:val="0034402D"/>
    <w:rsid w:val="00344688"/>
    <w:rsid w:val="00344A0B"/>
    <w:rsid w:val="00344CF0"/>
    <w:rsid w:val="00345226"/>
    <w:rsid w:val="0034555F"/>
    <w:rsid w:val="003458AF"/>
    <w:rsid w:val="00346428"/>
    <w:rsid w:val="00346F0D"/>
    <w:rsid w:val="003479CB"/>
    <w:rsid w:val="00347FA4"/>
    <w:rsid w:val="0035035B"/>
    <w:rsid w:val="0035144C"/>
    <w:rsid w:val="0035173A"/>
    <w:rsid w:val="0035176F"/>
    <w:rsid w:val="00351797"/>
    <w:rsid w:val="00351FB1"/>
    <w:rsid w:val="003522D0"/>
    <w:rsid w:val="00352CD2"/>
    <w:rsid w:val="003537C1"/>
    <w:rsid w:val="00353956"/>
    <w:rsid w:val="003539D1"/>
    <w:rsid w:val="00354488"/>
    <w:rsid w:val="00354B36"/>
    <w:rsid w:val="00354CAF"/>
    <w:rsid w:val="00354FAA"/>
    <w:rsid w:val="0035500B"/>
    <w:rsid w:val="00355023"/>
    <w:rsid w:val="00355273"/>
    <w:rsid w:val="0035584C"/>
    <w:rsid w:val="00356958"/>
    <w:rsid w:val="00356F45"/>
    <w:rsid w:val="00361378"/>
    <w:rsid w:val="003613FA"/>
    <w:rsid w:val="003624AB"/>
    <w:rsid w:val="00362749"/>
    <w:rsid w:val="003656C3"/>
    <w:rsid w:val="00365C0D"/>
    <w:rsid w:val="0036635A"/>
    <w:rsid w:val="00367436"/>
    <w:rsid w:val="0037004D"/>
    <w:rsid w:val="003701C2"/>
    <w:rsid w:val="00370880"/>
    <w:rsid w:val="00370A8D"/>
    <w:rsid w:val="00371FC2"/>
    <w:rsid w:val="003727C9"/>
    <w:rsid w:val="0037280A"/>
    <w:rsid w:val="003731A2"/>
    <w:rsid w:val="003733AE"/>
    <w:rsid w:val="0037389F"/>
    <w:rsid w:val="0037421A"/>
    <w:rsid w:val="00374AD7"/>
    <w:rsid w:val="003751A6"/>
    <w:rsid w:val="00375727"/>
    <w:rsid w:val="00375B65"/>
    <w:rsid w:val="00375FB5"/>
    <w:rsid w:val="00376045"/>
    <w:rsid w:val="003764BB"/>
    <w:rsid w:val="003765A6"/>
    <w:rsid w:val="0037670B"/>
    <w:rsid w:val="0037678E"/>
    <w:rsid w:val="003774DE"/>
    <w:rsid w:val="003801FC"/>
    <w:rsid w:val="00380385"/>
    <w:rsid w:val="00380BB0"/>
    <w:rsid w:val="0038109D"/>
    <w:rsid w:val="003812A3"/>
    <w:rsid w:val="003812B8"/>
    <w:rsid w:val="003813EF"/>
    <w:rsid w:val="00381D36"/>
    <w:rsid w:val="003823FE"/>
    <w:rsid w:val="00382881"/>
    <w:rsid w:val="003828DB"/>
    <w:rsid w:val="00382C10"/>
    <w:rsid w:val="00382F74"/>
    <w:rsid w:val="003830C6"/>
    <w:rsid w:val="00383A91"/>
    <w:rsid w:val="00383D50"/>
    <w:rsid w:val="00384E3F"/>
    <w:rsid w:val="00384F3A"/>
    <w:rsid w:val="00385429"/>
    <w:rsid w:val="003856B2"/>
    <w:rsid w:val="00386019"/>
    <w:rsid w:val="00386361"/>
    <w:rsid w:val="0038641F"/>
    <w:rsid w:val="0038669C"/>
    <w:rsid w:val="003869DB"/>
    <w:rsid w:val="003870E9"/>
    <w:rsid w:val="0038771B"/>
    <w:rsid w:val="00387C4F"/>
    <w:rsid w:val="00390E36"/>
    <w:rsid w:val="00391662"/>
    <w:rsid w:val="00391692"/>
    <w:rsid w:val="0039207D"/>
    <w:rsid w:val="00392163"/>
    <w:rsid w:val="00392304"/>
    <w:rsid w:val="00392F59"/>
    <w:rsid w:val="00393688"/>
    <w:rsid w:val="00393B52"/>
    <w:rsid w:val="00393C23"/>
    <w:rsid w:val="00393FF0"/>
    <w:rsid w:val="00394133"/>
    <w:rsid w:val="0039419B"/>
    <w:rsid w:val="003945E4"/>
    <w:rsid w:val="00394856"/>
    <w:rsid w:val="00394FC6"/>
    <w:rsid w:val="00395049"/>
    <w:rsid w:val="003954DC"/>
    <w:rsid w:val="003957E6"/>
    <w:rsid w:val="00396244"/>
    <w:rsid w:val="00396BC9"/>
    <w:rsid w:val="00396CB7"/>
    <w:rsid w:val="00396DF7"/>
    <w:rsid w:val="00396EC2"/>
    <w:rsid w:val="00397062"/>
    <w:rsid w:val="00397068"/>
    <w:rsid w:val="00397A8C"/>
    <w:rsid w:val="00397B8F"/>
    <w:rsid w:val="003A08C2"/>
    <w:rsid w:val="003A0C07"/>
    <w:rsid w:val="003A10EE"/>
    <w:rsid w:val="003A14B1"/>
    <w:rsid w:val="003A1FE1"/>
    <w:rsid w:val="003A29B4"/>
    <w:rsid w:val="003A2D8A"/>
    <w:rsid w:val="003A32DC"/>
    <w:rsid w:val="003A3D98"/>
    <w:rsid w:val="003A3E4F"/>
    <w:rsid w:val="003A486F"/>
    <w:rsid w:val="003A49C0"/>
    <w:rsid w:val="003A4A8C"/>
    <w:rsid w:val="003A4DBC"/>
    <w:rsid w:val="003A55D7"/>
    <w:rsid w:val="003A6024"/>
    <w:rsid w:val="003A61D0"/>
    <w:rsid w:val="003A646C"/>
    <w:rsid w:val="003A681A"/>
    <w:rsid w:val="003A6858"/>
    <w:rsid w:val="003A696E"/>
    <w:rsid w:val="003A71C4"/>
    <w:rsid w:val="003A745E"/>
    <w:rsid w:val="003A757A"/>
    <w:rsid w:val="003A75F6"/>
    <w:rsid w:val="003A7A48"/>
    <w:rsid w:val="003A7B3C"/>
    <w:rsid w:val="003A7BA3"/>
    <w:rsid w:val="003B02AB"/>
    <w:rsid w:val="003B03F7"/>
    <w:rsid w:val="003B0C25"/>
    <w:rsid w:val="003B13BE"/>
    <w:rsid w:val="003B161D"/>
    <w:rsid w:val="003B165B"/>
    <w:rsid w:val="003B16A8"/>
    <w:rsid w:val="003B2923"/>
    <w:rsid w:val="003B3856"/>
    <w:rsid w:val="003B39D3"/>
    <w:rsid w:val="003B3B98"/>
    <w:rsid w:val="003B4057"/>
    <w:rsid w:val="003B4136"/>
    <w:rsid w:val="003B449B"/>
    <w:rsid w:val="003B4595"/>
    <w:rsid w:val="003B4E74"/>
    <w:rsid w:val="003B62A5"/>
    <w:rsid w:val="003B637A"/>
    <w:rsid w:val="003B6432"/>
    <w:rsid w:val="003B67AE"/>
    <w:rsid w:val="003B6FF1"/>
    <w:rsid w:val="003B72F3"/>
    <w:rsid w:val="003B7434"/>
    <w:rsid w:val="003B783A"/>
    <w:rsid w:val="003B798B"/>
    <w:rsid w:val="003B7A90"/>
    <w:rsid w:val="003C110E"/>
    <w:rsid w:val="003C17CE"/>
    <w:rsid w:val="003C1B8A"/>
    <w:rsid w:val="003C210D"/>
    <w:rsid w:val="003C2447"/>
    <w:rsid w:val="003C2879"/>
    <w:rsid w:val="003C2ACD"/>
    <w:rsid w:val="003C2D70"/>
    <w:rsid w:val="003C3266"/>
    <w:rsid w:val="003C4D1A"/>
    <w:rsid w:val="003C4F29"/>
    <w:rsid w:val="003C5000"/>
    <w:rsid w:val="003C50D2"/>
    <w:rsid w:val="003C52AB"/>
    <w:rsid w:val="003C5EC8"/>
    <w:rsid w:val="003C62AE"/>
    <w:rsid w:val="003C6548"/>
    <w:rsid w:val="003C6821"/>
    <w:rsid w:val="003C6A31"/>
    <w:rsid w:val="003C6D8D"/>
    <w:rsid w:val="003C717F"/>
    <w:rsid w:val="003C798A"/>
    <w:rsid w:val="003D06E8"/>
    <w:rsid w:val="003D091A"/>
    <w:rsid w:val="003D0C0C"/>
    <w:rsid w:val="003D0EEE"/>
    <w:rsid w:val="003D0F95"/>
    <w:rsid w:val="003D1261"/>
    <w:rsid w:val="003D14EE"/>
    <w:rsid w:val="003D33BD"/>
    <w:rsid w:val="003D421C"/>
    <w:rsid w:val="003D45E2"/>
    <w:rsid w:val="003D4A45"/>
    <w:rsid w:val="003D4A9E"/>
    <w:rsid w:val="003D53C2"/>
    <w:rsid w:val="003D5B25"/>
    <w:rsid w:val="003D5C46"/>
    <w:rsid w:val="003D5CF0"/>
    <w:rsid w:val="003D5FF3"/>
    <w:rsid w:val="003D6374"/>
    <w:rsid w:val="003D6A69"/>
    <w:rsid w:val="003D7126"/>
    <w:rsid w:val="003D7D36"/>
    <w:rsid w:val="003E12AC"/>
    <w:rsid w:val="003E13C0"/>
    <w:rsid w:val="003E1798"/>
    <w:rsid w:val="003E1BFA"/>
    <w:rsid w:val="003E2BF4"/>
    <w:rsid w:val="003E3680"/>
    <w:rsid w:val="003E3C1C"/>
    <w:rsid w:val="003E5376"/>
    <w:rsid w:val="003E5445"/>
    <w:rsid w:val="003E5FA1"/>
    <w:rsid w:val="003E6026"/>
    <w:rsid w:val="003E6124"/>
    <w:rsid w:val="003E69A7"/>
    <w:rsid w:val="003E6B48"/>
    <w:rsid w:val="003E6BC0"/>
    <w:rsid w:val="003E729D"/>
    <w:rsid w:val="003E7C2F"/>
    <w:rsid w:val="003F0017"/>
    <w:rsid w:val="003F22D0"/>
    <w:rsid w:val="003F2EAA"/>
    <w:rsid w:val="003F41F2"/>
    <w:rsid w:val="003F43DC"/>
    <w:rsid w:val="003F44B5"/>
    <w:rsid w:val="003F4850"/>
    <w:rsid w:val="003F5305"/>
    <w:rsid w:val="003F541A"/>
    <w:rsid w:val="003F62A6"/>
    <w:rsid w:val="0040032C"/>
    <w:rsid w:val="00400439"/>
    <w:rsid w:val="00400558"/>
    <w:rsid w:val="004007E9"/>
    <w:rsid w:val="004009E3"/>
    <w:rsid w:val="00400B99"/>
    <w:rsid w:val="00400C0B"/>
    <w:rsid w:val="004013EC"/>
    <w:rsid w:val="00402501"/>
    <w:rsid w:val="004027C2"/>
    <w:rsid w:val="00402B55"/>
    <w:rsid w:val="00402C4B"/>
    <w:rsid w:val="00403AAE"/>
    <w:rsid w:val="00403DBE"/>
    <w:rsid w:val="00403ECE"/>
    <w:rsid w:val="004046BB"/>
    <w:rsid w:val="00404F7B"/>
    <w:rsid w:val="004052FB"/>
    <w:rsid w:val="00405E14"/>
    <w:rsid w:val="0040619E"/>
    <w:rsid w:val="00406BC1"/>
    <w:rsid w:val="00406C83"/>
    <w:rsid w:val="00406F46"/>
    <w:rsid w:val="00407236"/>
    <w:rsid w:val="004073EA"/>
    <w:rsid w:val="00410003"/>
    <w:rsid w:val="004109B2"/>
    <w:rsid w:val="0041111D"/>
    <w:rsid w:val="004111EB"/>
    <w:rsid w:val="0041133D"/>
    <w:rsid w:val="00411796"/>
    <w:rsid w:val="00411904"/>
    <w:rsid w:val="004119BA"/>
    <w:rsid w:val="00411C70"/>
    <w:rsid w:val="00411DD7"/>
    <w:rsid w:val="00412476"/>
    <w:rsid w:val="00412EAA"/>
    <w:rsid w:val="004131BC"/>
    <w:rsid w:val="0041362B"/>
    <w:rsid w:val="004138CD"/>
    <w:rsid w:val="0041476A"/>
    <w:rsid w:val="004152B7"/>
    <w:rsid w:val="0041553B"/>
    <w:rsid w:val="00415813"/>
    <w:rsid w:val="004174BC"/>
    <w:rsid w:val="0041779C"/>
    <w:rsid w:val="0041797C"/>
    <w:rsid w:val="00417C93"/>
    <w:rsid w:val="0042090E"/>
    <w:rsid w:val="00422093"/>
    <w:rsid w:val="00422C0A"/>
    <w:rsid w:val="00422D85"/>
    <w:rsid w:val="00423335"/>
    <w:rsid w:val="00423624"/>
    <w:rsid w:val="0042454E"/>
    <w:rsid w:val="00424D1D"/>
    <w:rsid w:val="004276CB"/>
    <w:rsid w:val="0043026A"/>
    <w:rsid w:val="0043030E"/>
    <w:rsid w:val="0043050C"/>
    <w:rsid w:val="004308A8"/>
    <w:rsid w:val="00430EBD"/>
    <w:rsid w:val="004324E5"/>
    <w:rsid w:val="00433200"/>
    <w:rsid w:val="004338DD"/>
    <w:rsid w:val="00433A73"/>
    <w:rsid w:val="004341D7"/>
    <w:rsid w:val="004349CE"/>
    <w:rsid w:val="00434C00"/>
    <w:rsid w:val="00435143"/>
    <w:rsid w:val="004352A8"/>
    <w:rsid w:val="004353FB"/>
    <w:rsid w:val="00435432"/>
    <w:rsid w:val="0043543A"/>
    <w:rsid w:val="0043633C"/>
    <w:rsid w:val="00436F5F"/>
    <w:rsid w:val="00437074"/>
    <w:rsid w:val="00437306"/>
    <w:rsid w:val="00437467"/>
    <w:rsid w:val="00437EF8"/>
    <w:rsid w:val="00437F30"/>
    <w:rsid w:val="00440380"/>
    <w:rsid w:val="00440628"/>
    <w:rsid w:val="00440DEA"/>
    <w:rsid w:val="0044181F"/>
    <w:rsid w:val="00441AB6"/>
    <w:rsid w:val="00441D1B"/>
    <w:rsid w:val="00442059"/>
    <w:rsid w:val="004426A9"/>
    <w:rsid w:val="004428FE"/>
    <w:rsid w:val="00443120"/>
    <w:rsid w:val="00443497"/>
    <w:rsid w:val="0044356C"/>
    <w:rsid w:val="0044394E"/>
    <w:rsid w:val="00443ED7"/>
    <w:rsid w:val="0044488C"/>
    <w:rsid w:val="00445A3A"/>
    <w:rsid w:val="00445D42"/>
    <w:rsid w:val="00445E88"/>
    <w:rsid w:val="00446E7C"/>
    <w:rsid w:val="00446EFB"/>
    <w:rsid w:val="00447406"/>
    <w:rsid w:val="0044758F"/>
    <w:rsid w:val="0044768C"/>
    <w:rsid w:val="0044774A"/>
    <w:rsid w:val="004477D1"/>
    <w:rsid w:val="00447F5F"/>
    <w:rsid w:val="00447F66"/>
    <w:rsid w:val="004505D8"/>
    <w:rsid w:val="00450666"/>
    <w:rsid w:val="00450BE4"/>
    <w:rsid w:val="00450C43"/>
    <w:rsid w:val="00451067"/>
    <w:rsid w:val="00451CBD"/>
    <w:rsid w:val="004524D7"/>
    <w:rsid w:val="0045317B"/>
    <w:rsid w:val="00453675"/>
    <w:rsid w:val="004540AE"/>
    <w:rsid w:val="004546BD"/>
    <w:rsid w:val="00454D1B"/>
    <w:rsid w:val="0045513C"/>
    <w:rsid w:val="004559E6"/>
    <w:rsid w:val="00455C4C"/>
    <w:rsid w:val="00456980"/>
    <w:rsid w:val="00456B48"/>
    <w:rsid w:val="00456B85"/>
    <w:rsid w:val="00457789"/>
    <w:rsid w:val="00457CBC"/>
    <w:rsid w:val="00457F06"/>
    <w:rsid w:val="0046033F"/>
    <w:rsid w:val="004605EE"/>
    <w:rsid w:val="00461323"/>
    <w:rsid w:val="00461A90"/>
    <w:rsid w:val="00461ABF"/>
    <w:rsid w:val="00461BA5"/>
    <w:rsid w:val="00462531"/>
    <w:rsid w:val="00463AE0"/>
    <w:rsid w:val="00463CEE"/>
    <w:rsid w:val="00464D55"/>
    <w:rsid w:val="00464D5D"/>
    <w:rsid w:val="00464EBD"/>
    <w:rsid w:val="00465335"/>
    <w:rsid w:val="00465358"/>
    <w:rsid w:val="004653CE"/>
    <w:rsid w:val="004657E1"/>
    <w:rsid w:val="00465AD0"/>
    <w:rsid w:val="00465B6C"/>
    <w:rsid w:val="0046630B"/>
    <w:rsid w:val="00466518"/>
    <w:rsid w:val="004666B7"/>
    <w:rsid w:val="0046685C"/>
    <w:rsid w:val="0046691F"/>
    <w:rsid w:val="00466EA6"/>
    <w:rsid w:val="004671A4"/>
    <w:rsid w:val="004671C3"/>
    <w:rsid w:val="00467785"/>
    <w:rsid w:val="00467D9C"/>
    <w:rsid w:val="00467EAF"/>
    <w:rsid w:val="00467FD8"/>
    <w:rsid w:val="0047037E"/>
    <w:rsid w:val="004707B9"/>
    <w:rsid w:val="004708E3"/>
    <w:rsid w:val="004709C3"/>
    <w:rsid w:val="00470A68"/>
    <w:rsid w:val="0047164D"/>
    <w:rsid w:val="004718B7"/>
    <w:rsid w:val="00471FE7"/>
    <w:rsid w:val="004723B5"/>
    <w:rsid w:val="00472F92"/>
    <w:rsid w:val="004731D2"/>
    <w:rsid w:val="00473753"/>
    <w:rsid w:val="004737C8"/>
    <w:rsid w:val="00473992"/>
    <w:rsid w:val="00473CAF"/>
    <w:rsid w:val="00473F32"/>
    <w:rsid w:val="00473FFF"/>
    <w:rsid w:val="00474010"/>
    <w:rsid w:val="0047415E"/>
    <w:rsid w:val="00474FDB"/>
    <w:rsid w:val="0047545B"/>
    <w:rsid w:val="00475A7E"/>
    <w:rsid w:val="00475E64"/>
    <w:rsid w:val="004760B6"/>
    <w:rsid w:val="004760DA"/>
    <w:rsid w:val="00477099"/>
    <w:rsid w:val="004777AE"/>
    <w:rsid w:val="004803B3"/>
    <w:rsid w:val="004809DB"/>
    <w:rsid w:val="00480C15"/>
    <w:rsid w:val="00480E9A"/>
    <w:rsid w:val="00480EA2"/>
    <w:rsid w:val="004816DE"/>
    <w:rsid w:val="004817EB"/>
    <w:rsid w:val="0048194C"/>
    <w:rsid w:val="00481C04"/>
    <w:rsid w:val="00482434"/>
    <w:rsid w:val="00482A8A"/>
    <w:rsid w:val="00483161"/>
    <w:rsid w:val="00483277"/>
    <w:rsid w:val="00483555"/>
    <w:rsid w:val="00484947"/>
    <w:rsid w:val="0048533B"/>
    <w:rsid w:val="004858A9"/>
    <w:rsid w:val="00485B08"/>
    <w:rsid w:val="004860A1"/>
    <w:rsid w:val="004866F9"/>
    <w:rsid w:val="00486DB5"/>
    <w:rsid w:val="004900B7"/>
    <w:rsid w:val="00490301"/>
    <w:rsid w:val="00490660"/>
    <w:rsid w:val="004909F5"/>
    <w:rsid w:val="00490EBA"/>
    <w:rsid w:val="00491020"/>
    <w:rsid w:val="0049108B"/>
    <w:rsid w:val="004911DC"/>
    <w:rsid w:val="004912C8"/>
    <w:rsid w:val="00491DAC"/>
    <w:rsid w:val="0049346E"/>
    <w:rsid w:val="004941BA"/>
    <w:rsid w:val="00494AA3"/>
    <w:rsid w:val="00494DA7"/>
    <w:rsid w:val="00495431"/>
    <w:rsid w:val="0049556D"/>
    <w:rsid w:val="004957F8"/>
    <w:rsid w:val="00495CCA"/>
    <w:rsid w:val="00495EF4"/>
    <w:rsid w:val="0049614D"/>
    <w:rsid w:val="00496227"/>
    <w:rsid w:val="00497158"/>
    <w:rsid w:val="004973CC"/>
    <w:rsid w:val="00497559"/>
    <w:rsid w:val="004975BC"/>
    <w:rsid w:val="00497728"/>
    <w:rsid w:val="0049782B"/>
    <w:rsid w:val="00497BFB"/>
    <w:rsid w:val="004A1232"/>
    <w:rsid w:val="004A1C70"/>
    <w:rsid w:val="004A2447"/>
    <w:rsid w:val="004A2455"/>
    <w:rsid w:val="004A24F5"/>
    <w:rsid w:val="004A2C94"/>
    <w:rsid w:val="004A2E55"/>
    <w:rsid w:val="004A376F"/>
    <w:rsid w:val="004A3B7D"/>
    <w:rsid w:val="004A3C43"/>
    <w:rsid w:val="004A43C6"/>
    <w:rsid w:val="004A4653"/>
    <w:rsid w:val="004A478E"/>
    <w:rsid w:val="004A4B24"/>
    <w:rsid w:val="004A5209"/>
    <w:rsid w:val="004A664D"/>
    <w:rsid w:val="004A6DD8"/>
    <w:rsid w:val="004A70D4"/>
    <w:rsid w:val="004B0584"/>
    <w:rsid w:val="004B0774"/>
    <w:rsid w:val="004B0FF9"/>
    <w:rsid w:val="004B11A7"/>
    <w:rsid w:val="004B1388"/>
    <w:rsid w:val="004B17AF"/>
    <w:rsid w:val="004B1950"/>
    <w:rsid w:val="004B1D14"/>
    <w:rsid w:val="004B1F85"/>
    <w:rsid w:val="004B29CD"/>
    <w:rsid w:val="004B2B39"/>
    <w:rsid w:val="004B34F1"/>
    <w:rsid w:val="004B36C3"/>
    <w:rsid w:val="004B3C7A"/>
    <w:rsid w:val="004B3CDC"/>
    <w:rsid w:val="004B4456"/>
    <w:rsid w:val="004B48F8"/>
    <w:rsid w:val="004B4A76"/>
    <w:rsid w:val="004B5669"/>
    <w:rsid w:val="004B57BA"/>
    <w:rsid w:val="004B5936"/>
    <w:rsid w:val="004B5B5A"/>
    <w:rsid w:val="004B63FD"/>
    <w:rsid w:val="004B6D94"/>
    <w:rsid w:val="004B6FDD"/>
    <w:rsid w:val="004B728D"/>
    <w:rsid w:val="004B7688"/>
    <w:rsid w:val="004B76C1"/>
    <w:rsid w:val="004B7FFA"/>
    <w:rsid w:val="004C0077"/>
    <w:rsid w:val="004C0384"/>
    <w:rsid w:val="004C0B8F"/>
    <w:rsid w:val="004C1474"/>
    <w:rsid w:val="004C158B"/>
    <w:rsid w:val="004C1A34"/>
    <w:rsid w:val="004C1F00"/>
    <w:rsid w:val="004C22CD"/>
    <w:rsid w:val="004C2B1F"/>
    <w:rsid w:val="004C2C16"/>
    <w:rsid w:val="004C39BF"/>
    <w:rsid w:val="004C3A9B"/>
    <w:rsid w:val="004C3E03"/>
    <w:rsid w:val="004C4F69"/>
    <w:rsid w:val="004C547A"/>
    <w:rsid w:val="004C55F1"/>
    <w:rsid w:val="004C5DE5"/>
    <w:rsid w:val="004C6434"/>
    <w:rsid w:val="004C650C"/>
    <w:rsid w:val="004C6627"/>
    <w:rsid w:val="004C6CE7"/>
    <w:rsid w:val="004C7A56"/>
    <w:rsid w:val="004D02E8"/>
    <w:rsid w:val="004D0669"/>
    <w:rsid w:val="004D0708"/>
    <w:rsid w:val="004D0835"/>
    <w:rsid w:val="004D12CC"/>
    <w:rsid w:val="004D19F8"/>
    <w:rsid w:val="004D1D33"/>
    <w:rsid w:val="004D21B0"/>
    <w:rsid w:val="004D220B"/>
    <w:rsid w:val="004D25A3"/>
    <w:rsid w:val="004D261D"/>
    <w:rsid w:val="004D27E9"/>
    <w:rsid w:val="004D3160"/>
    <w:rsid w:val="004D3644"/>
    <w:rsid w:val="004D3976"/>
    <w:rsid w:val="004D43A8"/>
    <w:rsid w:val="004D4CD4"/>
    <w:rsid w:val="004D4E51"/>
    <w:rsid w:val="004D4E7B"/>
    <w:rsid w:val="004D5885"/>
    <w:rsid w:val="004D5902"/>
    <w:rsid w:val="004D64FA"/>
    <w:rsid w:val="004D6F0D"/>
    <w:rsid w:val="004D6FB0"/>
    <w:rsid w:val="004D7927"/>
    <w:rsid w:val="004D7EE2"/>
    <w:rsid w:val="004D7FA4"/>
    <w:rsid w:val="004E00A9"/>
    <w:rsid w:val="004E1921"/>
    <w:rsid w:val="004E2BAC"/>
    <w:rsid w:val="004E37B2"/>
    <w:rsid w:val="004E433E"/>
    <w:rsid w:val="004E450E"/>
    <w:rsid w:val="004E4735"/>
    <w:rsid w:val="004E49D8"/>
    <w:rsid w:val="004E56FD"/>
    <w:rsid w:val="004E5F96"/>
    <w:rsid w:val="004E5FF5"/>
    <w:rsid w:val="004E6117"/>
    <w:rsid w:val="004E71D6"/>
    <w:rsid w:val="004E71F3"/>
    <w:rsid w:val="004E7274"/>
    <w:rsid w:val="004E7468"/>
    <w:rsid w:val="004E7500"/>
    <w:rsid w:val="004E76FF"/>
    <w:rsid w:val="004E79F2"/>
    <w:rsid w:val="004F0040"/>
    <w:rsid w:val="004F0682"/>
    <w:rsid w:val="004F120F"/>
    <w:rsid w:val="004F1B51"/>
    <w:rsid w:val="004F1C9B"/>
    <w:rsid w:val="004F1F76"/>
    <w:rsid w:val="004F2607"/>
    <w:rsid w:val="004F2BC6"/>
    <w:rsid w:val="004F2E83"/>
    <w:rsid w:val="004F3470"/>
    <w:rsid w:val="004F34CE"/>
    <w:rsid w:val="004F35CB"/>
    <w:rsid w:val="004F3BB5"/>
    <w:rsid w:val="004F3CD9"/>
    <w:rsid w:val="004F41E4"/>
    <w:rsid w:val="004F43FD"/>
    <w:rsid w:val="004F445D"/>
    <w:rsid w:val="004F4B25"/>
    <w:rsid w:val="004F553D"/>
    <w:rsid w:val="004F5A1D"/>
    <w:rsid w:val="004F69CC"/>
    <w:rsid w:val="004F7F7F"/>
    <w:rsid w:val="00501E78"/>
    <w:rsid w:val="005026EA"/>
    <w:rsid w:val="0050280F"/>
    <w:rsid w:val="0050295D"/>
    <w:rsid w:val="00502AAA"/>
    <w:rsid w:val="0050328B"/>
    <w:rsid w:val="00503848"/>
    <w:rsid w:val="0050384A"/>
    <w:rsid w:val="005039A3"/>
    <w:rsid w:val="005041F9"/>
    <w:rsid w:val="005043B5"/>
    <w:rsid w:val="00504790"/>
    <w:rsid w:val="005055AC"/>
    <w:rsid w:val="00505F65"/>
    <w:rsid w:val="00506BC9"/>
    <w:rsid w:val="0050758A"/>
    <w:rsid w:val="005076EF"/>
    <w:rsid w:val="00507D9E"/>
    <w:rsid w:val="005112BD"/>
    <w:rsid w:val="005123A6"/>
    <w:rsid w:val="00512554"/>
    <w:rsid w:val="00512DDD"/>
    <w:rsid w:val="00513256"/>
    <w:rsid w:val="005138BB"/>
    <w:rsid w:val="00513BB1"/>
    <w:rsid w:val="00513D7A"/>
    <w:rsid w:val="00513DB2"/>
    <w:rsid w:val="00513F0A"/>
    <w:rsid w:val="005141C6"/>
    <w:rsid w:val="0051487A"/>
    <w:rsid w:val="00514AC3"/>
    <w:rsid w:val="00516070"/>
    <w:rsid w:val="00516699"/>
    <w:rsid w:val="0051708B"/>
    <w:rsid w:val="00517181"/>
    <w:rsid w:val="00517672"/>
    <w:rsid w:val="00517E93"/>
    <w:rsid w:val="00520148"/>
    <w:rsid w:val="00520738"/>
    <w:rsid w:val="005207A3"/>
    <w:rsid w:val="005209A6"/>
    <w:rsid w:val="00520ECB"/>
    <w:rsid w:val="00521DBA"/>
    <w:rsid w:val="00522A9B"/>
    <w:rsid w:val="00523642"/>
    <w:rsid w:val="00523D96"/>
    <w:rsid w:val="00523DB5"/>
    <w:rsid w:val="00523FBF"/>
    <w:rsid w:val="00524961"/>
    <w:rsid w:val="00524A5B"/>
    <w:rsid w:val="00525273"/>
    <w:rsid w:val="00525B6A"/>
    <w:rsid w:val="00525BF7"/>
    <w:rsid w:val="00525D8B"/>
    <w:rsid w:val="00526FBB"/>
    <w:rsid w:val="00526FE2"/>
    <w:rsid w:val="005270A3"/>
    <w:rsid w:val="005270EE"/>
    <w:rsid w:val="005271EA"/>
    <w:rsid w:val="00527210"/>
    <w:rsid w:val="00527332"/>
    <w:rsid w:val="00527730"/>
    <w:rsid w:val="00527994"/>
    <w:rsid w:val="0053017A"/>
    <w:rsid w:val="00530312"/>
    <w:rsid w:val="005305C5"/>
    <w:rsid w:val="005311BB"/>
    <w:rsid w:val="0053180B"/>
    <w:rsid w:val="00531DB5"/>
    <w:rsid w:val="00531DE5"/>
    <w:rsid w:val="00532031"/>
    <w:rsid w:val="005322CF"/>
    <w:rsid w:val="00532795"/>
    <w:rsid w:val="00532A58"/>
    <w:rsid w:val="00532BFC"/>
    <w:rsid w:val="00532DF4"/>
    <w:rsid w:val="0053334D"/>
    <w:rsid w:val="00533873"/>
    <w:rsid w:val="00534062"/>
    <w:rsid w:val="00534182"/>
    <w:rsid w:val="00534190"/>
    <w:rsid w:val="00534F38"/>
    <w:rsid w:val="0053543F"/>
    <w:rsid w:val="005359A9"/>
    <w:rsid w:val="00535A92"/>
    <w:rsid w:val="00535E88"/>
    <w:rsid w:val="005365A4"/>
    <w:rsid w:val="0053668D"/>
    <w:rsid w:val="00536A20"/>
    <w:rsid w:val="00540290"/>
    <w:rsid w:val="00540536"/>
    <w:rsid w:val="0054065F"/>
    <w:rsid w:val="00540BD3"/>
    <w:rsid w:val="00541805"/>
    <w:rsid w:val="00541F9D"/>
    <w:rsid w:val="00543969"/>
    <w:rsid w:val="00544708"/>
    <w:rsid w:val="00544B1B"/>
    <w:rsid w:val="00544B27"/>
    <w:rsid w:val="00545A25"/>
    <w:rsid w:val="00545B09"/>
    <w:rsid w:val="00545D46"/>
    <w:rsid w:val="00545D7F"/>
    <w:rsid w:val="00546354"/>
    <w:rsid w:val="005467E8"/>
    <w:rsid w:val="00546F8F"/>
    <w:rsid w:val="00547B0F"/>
    <w:rsid w:val="00547C90"/>
    <w:rsid w:val="00550040"/>
    <w:rsid w:val="00550500"/>
    <w:rsid w:val="00550775"/>
    <w:rsid w:val="005510D8"/>
    <w:rsid w:val="005514D1"/>
    <w:rsid w:val="00551C08"/>
    <w:rsid w:val="00551EF2"/>
    <w:rsid w:val="00552AD6"/>
    <w:rsid w:val="00552C5F"/>
    <w:rsid w:val="00552F9A"/>
    <w:rsid w:val="00553588"/>
    <w:rsid w:val="005535BC"/>
    <w:rsid w:val="00553F3E"/>
    <w:rsid w:val="00554229"/>
    <w:rsid w:val="005542A8"/>
    <w:rsid w:val="00554A71"/>
    <w:rsid w:val="00554E1D"/>
    <w:rsid w:val="0055521A"/>
    <w:rsid w:val="00556903"/>
    <w:rsid w:val="00557131"/>
    <w:rsid w:val="00557981"/>
    <w:rsid w:val="005609C9"/>
    <w:rsid w:val="00560B4D"/>
    <w:rsid w:val="00561A0D"/>
    <w:rsid w:val="00561CD0"/>
    <w:rsid w:val="00561F42"/>
    <w:rsid w:val="0056203F"/>
    <w:rsid w:val="00562561"/>
    <w:rsid w:val="00562686"/>
    <w:rsid w:val="00562A76"/>
    <w:rsid w:val="0056339C"/>
    <w:rsid w:val="00563E7C"/>
    <w:rsid w:val="00563F70"/>
    <w:rsid w:val="00564B49"/>
    <w:rsid w:val="005659B4"/>
    <w:rsid w:val="005659B6"/>
    <w:rsid w:val="00565A72"/>
    <w:rsid w:val="00565FEB"/>
    <w:rsid w:val="00566273"/>
    <w:rsid w:val="005667C0"/>
    <w:rsid w:val="0056780B"/>
    <w:rsid w:val="00567948"/>
    <w:rsid w:val="0057000F"/>
    <w:rsid w:val="005702EB"/>
    <w:rsid w:val="00570502"/>
    <w:rsid w:val="005714F7"/>
    <w:rsid w:val="00571749"/>
    <w:rsid w:val="00571CA5"/>
    <w:rsid w:val="00572106"/>
    <w:rsid w:val="00572380"/>
    <w:rsid w:val="00572442"/>
    <w:rsid w:val="005726EC"/>
    <w:rsid w:val="0057281A"/>
    <w:rsid w:val="00572D3A"/>
    <w:rsid w:val="0057358A"/>
    <w:rsid w:val="005735CE"/>
    <w:rsid w:val="00573D13"/>
    <w:rsid w:val="005749D7"/>
    <w:rsid w:val="00574BFD"/>
    <w:rsid w:val="005751F8"/>
    <w:rsid w:val="00575824"/>
    <w:rsid w:val="0057614F"/>
    <w:rsid w:val="005766E6"/>
    <w:rsid w:val="00576C4E"/>
    <w:rsid w:val="0057739D"/>
    <w:rsid w:val="00577CC0"/>
    <w:rsid w:val="005803AE"/>
    <w:rsid w:val="00580AEF"/>
    <w:rsid w:val="00580C8E"/>
    <w:rsid w:val="005810D3"/>
    <w:rsid w:val="005816E8"/>
    <w:rsid w:val="0058203F"/>
    <w:rsid w:val="00582207"/>
    <w:rsid w:val="00582B54"/>
    <w:rsid w:val="00583181"/>
    <w:rsid w:val="005833F7"/>
    <w:rsid w:val="005849F0"/>
    <w:rsid w:val="00584EA6"/>
    <w:rsid w:val="00585C92"/>
    <w:rsid w:val="0058602E"/>
    <w:rsid w:val="005861D1"/>
    <w:rsid w:val="00586542"/>
    <w:rsid w:val="005865F7"/>
    <w:rsid w:val="00586EAE"/>
    <w:rsid w:val="00587A2F"/>
    <w:rsid w:val="00587B6E"/>
    <w:rsid w:val="00587D9A"/>
    <w:rsid w:val="00590131"/>
    <w:rsid w:val="0059057E"/>
    <w:rsid w:val="00590920"/>
    <w:rsid w:val="005916BD"/>
    <w:rsid w:val="005917C6"/>
    <w:rsid w:val="0059211F"/>
    <w:rsid w:val="0059262E"/>
    <w:rsid w:val="005927F4"/>
    <w:rsid w:val="00592E2F"/>
    <w:rsid w:val="005932AA"/>
    <w:rsid w:val="00593643"/>
    <w:rsid w:val="005943B9"/>
    <w:rsid w:val="0059452C"/>
    <w:rsid w:val="0059484C"/>
    <w:rsid w:val="005949C9"/>
    <w:rsid w:val="00594A84"/>
    <w:rsid w:val="0059546E"/>
    <w:rsid w:val="00595722"/>
    <w:rsid w:val="00595A86"/>
    <w:rsid w:val="00596664"/>
    <w:rsid w:val="005968A1"/>
    <w:rsid w:val="00596959"/>
    <w:rsid w:val="005976A8"/>
    <w:rsid w:val="005A0980"/>
    <w:rsid w:val="005A17B1"/>
    <w:rsid w:val="005A1809"/>
    <w:rsid w:val="005A1BE8"/>
    <w:rsid w:val="005A2009"/>
    <w:rsid w:val="005A23EC"/>
    <w:rsid w:val="005A246B"/>
    <w:rsid w:val="005A271D"/>
    <w:rsid w:val="005A2BE7"/>
    <w:rsid w:val="005A30BD"/>
    <w:rsid w:val="005A3578"/>
    <w:rsid w:val="005A42FC"/>
    <w:rsid w:val="005A432C"/>
    <w:rsid w:val="005A501B"/>
    <w:rsid w:val="005A54A7"/>
    <w:rsid w:val="005A5C6C"/>
    <w:rsid w:val="005A5E0F"/>
    <w:rsid w:val="005A6026"/>
    <w:rsid w:val="005A6D4B"/>
    <w:rsid w:val="005A730E"/>
    <w:rsid w:val="005A7DB7"/>
    <w:rsid w:val="005B0D3C"/>
    <w:rsid w:val="005B1A00"/>
    <w:rsid w:val="005B1A2A"/>
    <w:rsid w:val="005B1DF1"/>
    <w:rsid w:val="005B21B1"/>
    <w:rsid w:val="005B33BC"/>
    <w:rsid w:val="005B34BF"/>
    <w:rsid w:val="005B36CB"/>
    <w:rsid w:val="005B3C97"/>
    <w:rsid w:val="005B3DDD"/>
    <w:rsid w:val="005B3F3E"/>
    <w:rsid w:val="005B4349"/>
    <w:rsid w:val="005B4431"/>
    <w:rsid w:val="005B46C4"/>
    <w:rsid w:val="005B47CB"/>
    <w:rsid w:val="005B48E8"/>
    <w:rsid w:val="005B4B34"/>
    <w:rsid w:val="005B4B76"/>
    <w:rsid w:val="005B57A0"/>
    <w:rsid w:val="005B5E93"/>
    <w:rsid w:val="005B6768"/>
    <w:rsid w:val="005B679E"/>
    <w:rsid w:val="005B71FC"/>
    <w:rsid w:val="005B7290"/>
    <w:rsid w:val="005B742C"/>
    <w:rsid w:val="005B78D6"/>
    <w:rsid w:val="005C0A22"/>
    <w:rsid w:val="005C0AAC"/>
    <w:rsid w:val="005C0B7E"/>
    <w:rsid w:val="005C2AFE"/>
    <w:rsid w:val="005C399E"/>
    <w:rsid w:val="005C3AFA"/>
    <w:rsid w:val="005C3BA4"/>
    <w:rsid w:val="005C4EA8"/>
    <w:rsid w:val="005C53F6"/>
    <w:rsid w:val="005C5885"/>
    <w:rsid w:val="005C5BAD"/>
    <w:rsid w:val="005C5D54"/>
    <w:rsid w:val="005C623E"/>
    <w:rsid w:val="005C6646"/>
    <w:rsid w:val="005C687A"/>
    <w:rsid w:val="005C6C78"/>
    <w:rsid w:val="005C6CC0"/>
    <w:rsid w:val="005C6D67"/>
    <w:rsid w:val="005D03AC"/>
    <w:rsid w:val="005D047D"/>
    <w:rsid w:val="005D0A1D"/>
    <w:rsid w:val="005D1175"/>
    <w:rsid w:val="005D1789"/>
    <w:rsid w:val="005D1E1E"/>
    <w:rsid w:val="005D2BA0"/>
    <w:rsid w:val="005D4227"/>
    <w:rsid w:val="005D50D9"/>
    <w:rsid w:val="005D5148"/>
    <w:rsid w:val="005D548F"/>
    <w:rsid w:val="005D54A1"/>
    <w:rsid w:val="005D563B"/>
    <w:rsid w:val="005D5792"/>
    <w:rsid w:val="005D5BA2"/>
    <w:rsid w:val="005D7214"/>
    <w:rsid w:val="005D7358"/>
    <w:rsid w:val="005E0156"/>
    <w:rsid w:val="005E0714"/>
    <w:rsid w:val="005E076F"/>
    <w:rsid w:val="005E092E"/>
    <w:rsid w:val="005E0D7A"/>
    <w:rsid w:val="005E0DBC"/>
    <w:rsid w:val="005E1209"/>
    <w:rsid w:val="005E1548"/>
    <w:rsid w:val="005E1716"/>
    <w:rsid w:val="005E1D54"/>
    <w:rsid w:val="005E1F90"/>
    <w:rsid w:val="005E227A"/>
    <w:rsid w:val="005E279B"/>
    <w:rsid w:val="005E27A2"/>
    <w:rsid w:val="005E2A49"/>
    <w:rsid w:val="005E2CB9"/>
    <w:rsid w:val="005E31AE"/>
    <w:rsid w:val="005E3A27"/>
    <w:rsid w:val="005E3C1E"/>
    <w:rsid w:val="005E3D16"/>
    <w:rsid w:val="005E466D"/>
    <w:rsid w:val="005E4C00"/>
    <w:rsid w:val="005E4E83"/>
    <w:rsid w:val="005E5072"/>
    <w:rsid w:val="005E59F5"/>
    <w:rsid w:val="005E6385"/>
    <w:rsid w:val="005E665F"/>
    <w:rsid w:val="005E689F"/>
    <w:rsid w:val="005E6CED"/>
    <w:rsid w:val="005E6F52"/>
    <w:rsid w:val="005E721D"/>
    <w:rsid w:val="005E752A"/>
    <w:rsid w:val="005E7734"/>
    <w:rsid w:val="005E7A34"/>
    <w:rsid w:val="005E7D3E"/>
    <w:rsid w:val="005F1298"/>
    <w:rsid w:val="005F1364"/>
    <w:rsid w:val="005F231C"/>
    <w:rsid w:val="005F236F"/>
    <w:rsid w:val="005F2D12"/>
    <w:rsid w:val="005F3502"/>
    <w:rsid w:val="005F37E8"/>
    <w:rsid w:val="005F38EE"/>
    <w:rsid w:val="005F3CEE"/>
    <w:rsid w:val="005F4077"/>
    <w:rsid w:val="005F40F7"/>
    <w:rsid w:val="005F42C5"/>
    <w:rsid w:val="005F4E65"/>
    <w:rsid w:val="005F51EF"/>
    <w:rsid w:val="005F595D"/>
    <w:rsid w:val="005F5ABB"/>
    <w:rsid w:val="005F5DA3"/>
    <w:rsid w:val="005F7231"/>
    <w:rsid w:val="005F75B6"/>
    <w:rsid w:val="005F7960"/>
    <w:rsid w:val="005F7D06"/>
    <w:rsid w:val="0060000A"/>
    <w:rsid w:val="006003AE"/>
    <w:rsid w:val="0060145F"/>
    <w:rsid w:val="0060174D"/>
    <w:rsid w:val="00601BB6"/>
    <w:rsid w:val="00601D31"/>
    <w:rsid w:val="00601F89"/>
    <w:rsid w:val="00602AAB"/>
    <w:rsid w:val="00603273"/>
    <w:rsid w:val="00603E54"/>
    <w:rsid w:val="00604110"/>
    <w:rsid w:val="00604678"/>
    <w:rsid w:val="00604F78"/>
    <w:rsid w:val="00604FEB"/>
    <w:rsid w:val="00605874"/>
    <w:rsid w:val="00606572"/>
    <w:rsid w:val="006065EA"/>
    <w:rsid w:val="006068D3"/>
    <w:rsid w:val="00606DC7"/>
    <w:rsid w:val="00607002"/>
    <w:rsid w:val="0060731D"/>
    <w:rsid w:val="006074BD"/>
    <w:rsid w:val="00607543"/>
    <w:rsid w:val="00610280"/>
    <w:rsid w:val="006109D3"/>
    <w:rsid w:val="00611F21"/>
    <w:rsid w:val="006139BE"/>
    <w:rsid w:val="00613C33"/>
    <w:rsid w:val="00613CFA"/>
    <w:rsid w:val="00613D8C"/>
    <w:rsid w:val="0061434E"/>
    <w:rsid w:val="0061436B"/>
    <w:rsid w:val="006143D4"/>
    <w:rsid w:val="0061487F"/>
    <w:rsid w:val="00614DB3"/>
    <w:rsid w:val="00617008"/>
    <w:rsid w:val="006173D6"/>
    <w:rsid w:val="00617A8D"/>
    <w:rsid w:val="00617FF9"/>
    <w:rsid w:val="006201D7"/>
    <w:rsid w:val="00620E6A"/>
    <w:rsid w:val="00621106"/>
    <w:rsid w:val="006211A8"/>
    <w:rsid w:val="00621562"/>
    <w:rsid w:val="006229E6"/>
    <w:rsid w:val="00622C75"/>
    <w:rsid w:val="00623005"/>
    <w:rsid w:val="006235CD"/>
    <w:rsid w:val="006237D7"/>
    <w:rsid w:val="00623FC1"/>
    <w:rsid w:val="006256F5"/>
    <w:rsid w:val="00625B0D"/>
    <w:rsid w:val="00626619"/>
    <w:rsid w:val="00626A6B"/>
    <w:rsid w:val="0062714F"/>
    <w:rsid w:val="00627678"/>
    <w:rsid w:val="00627731"/>
    <w:rsid w:val="006302E6"/>
    <w:rsid w:val="00630555"/>
    <w:rsid w:val="006305D4"/>
    <w:rsid w:val="00630649"/>
    <w:rsid w:val="00630D61"/>
    <w:rsid w:val="00631373"/>
    <w:rsid w:val="006316F0"/>
    <w:rsid w:val="00631B02"/>
    <w:rsid w:val="00631C68"/>
    <w:rsid w:val="0063275C"/>
    <w:rsid w:val="006327BC"/>
    <w:rsid w:val="00632BF1"/>
    <w:rsid w:val="00633BC7"/>
    <w:rsid w:val="0063514B"/>
    <w:rsid w:val="00635E56"/>
    <w:rsid w:val="00635E83"/>
    <w:rsid w:val="00635F4F"/>
    <w:rsid w:val="00635F6F"/>
    <w:rsid w:val="00636240"/>
    <w:rsid w:val="00636501"/>
    <w:rsid w:val="00636838"/>
    <w:rsid w:val="0063698F"/>
    <w:rsid w:val="006369AA"/>
    <w:rsid w:val="00636AD7"/>
    <w:rsid w:val="00637EE5"/>
    <w:rsid w:val="00637FE1"/>
    <w:rsid w:val="00640220"/>
    <w:rsid w:val="00640429"/>
    <w:rsid w:val="006409B8"/>
    <w:rsid w:val="00640E27"/>
    <w:rsid w:val="00640F45"/>
    <w:rsid w:val="006418E2"/>
    <w:rsid w:val="00641D93"/>
    <w:rsid w:val="006422F6"/>
    <w:rsid w:val="006424BD"/>
    <w:rsid w:val="00642575"/>
    <w:rsid w:val="00642B22"/>
    <w:rsid w:val="00642E60"/>
    <w:rsid w:val="00642F90"/>
    <w:rsid w:val="00643FDF"/>
    <w:rsid w:val="006446F6"/>
    <w:rsid w:val="00645134"/>
    <w:rsid w:val="006457CA"/>
    <w:rsid w:val="006462A7"/>
    <w:rsid w:val="00646E09"/>
    <w:rsid w:val="00646E83"/>
    <w:rsid w:val="00646F17"/>
    <w:rsid w:val="00647FDB"/>
    <w:rsid w:val="0065007B"/>
    <w:rsid w:val="00650390"/>
    <w:rsid w:val="006503B9"/>
    <w:rsid w:val="00650E98"/>
    <w:rsid w:val="00650EEA"/>
    <w:rsid w:val="00651C38"/>
    <w:rsid w:val="006523D9"/>
    <w:rsid w:val="00653D5D"/>
    <w:rsid w:val="00654466"/>
    <w:rsid w:val="00654DFA"/>
    <w:rsid w:val="00655406"/>
    <w:rsid w:val="006554E6"/>
    <w:rsid w:val="00655591"/>
    <w:rsid w:val="006555DC"/>
    <w:rsid w:val="00655F60"/>
    <w:rsid w:val="0065627F"/>
    <w:rsid w:val="00656915"/>
    <w:rsid w:val="00657588"/>
    <w:rsid w:val="0065784B"/>
    <w:rsid w:val="00657963"/>
    <w:rsid w:val="006603AB"/>
    <w:rsid w:val="00660E56"/>
    <w:rsid w:val="0066121B"/>
    <w:rsid w:val="00661AA7"/>
    <w:rsid w:val="006626D9"/>
    <w:rsid w:val="006632A8"/>
    <w:rsid w:val="0066374D"/>
    <w:rsid w:val="006644BD"/>
    <w:rsid w:val="00664AFD"/>
    <w:rsid w:val="006654A4"/>
    <w:rsid w:val="006654FF"/>
    <w:rsid w:val="006656AF"/>
    <w:rsid w:val="0066598B"/>
    <w:rsid w:val="00665991"/>
    <w:rsid w:val="0066650C"/>
    <w:rsid w:val="00666514"/>
    <w:rsid w:val="0066676A"/>
    <w:rsid w:val="006669A9"/>
    <w:rsid w:val="006670C1"/>
    <w:rsid w:val="00667261"/>
    <w:rsid w:val="00667A18"/>
    <w:rsid w:val="00667EE5"/>
    <w:rsid w:val="00670CFD"/>
    <w:rsid w:val="00670FF1"/>
    <w:rsid w:val="006710DD"/>
    <w:rsid w:val="006718E1"/>
    <w:rsid w:val="0067200A"/>
    <w:rsid w:val="006724D1"/>
    <w:rsid w:val="00672625"/>
    <w:rsid w:val="00672B63"/>
    <w:rsid w:val="00672BB6"/>
    <w:rsid w:val="0067300E"/>
    <w:rsid w:val="00673461"/>
    <w:rsid w:val="00673521"/>
    <w:rsid w:val="006740CE"/>
    <w:rsid w:val="006751AF"/>
    <w:rsid w:val="00675213"/>
    <w:rsid w:val="00675499"/>
    <w:rsid w:val="0067559A"/>
    <w:rsid w:val="00675EA0"/>
    <w:rsid w:val="00676303"/>
    <w:rsid w:val="006766F6"/>
    <w:rsid w:val="0067681C"/>
    <w:rsid w:val="00676955"/>
    <w:rsid w:val="006771D5"/>
    <w:rsid w:val="0067751A"/>
    <w:rsid w:val="0067788B"/>
    <w:rsid w:val="00680851"/>
    <w:rsid w:val="006816D7"/>
    <w:rsid w:val="00681922"/>
    <w:rsid w:val="00681C6B"/>
    <w:rsid w:val="00683851"/>
    <w:rsid w:val="00683D03"/>
    <w:rsid w:val="00683E39"/>
    <w:rsid w:val="00683FAF"/>
    <w:rsid w:val="006841BB"/>
    <w:rsid w:val="00684750"/>
    <w:rsid w:val="006851F1"/>
    <w:rsid w:val="00685414"/>
    <w:rsid w:val="0068675C"/>
    <w:rsid w:val="006867A5"/>
    <w:rsid w:val="0068733D"/>
    <w:rsid w:val="00687385"/>
    <w:rsid w:val="00690E19"/>
    <w:rsid w:val="00690EAD"/>
    <w:rsid w:val="00691308"/>
    <w:rsid w:val="00691872"/>
    <w:rsid w:val="00691C83"/>
    <w:rsid w:val="00691D65"/>
    <w:rsid w:val="0069246E"/>
    <w:rsid w:val="0069270B"/>
    <w:rsid w:val="00692C4D"/>
    <w:rsid w:val="00692C89"/>
    <w:rsid w:val="00693297"/>
    <w:rsid w:val="00693466"/>
    <w:rsid w:val="006936FB"/>
    <w:rsid w:val="00693D1B"/>
    <w:rsid w:val="00693D9F"/>
    <w:rsid w:val="00694341"/>
    <w:rsid w:val="00694DE0"/>
    <w:rsid w:val="00694FEF"/>
    <w:rsid w:val="006952F6"/>
    <w:rsid w:val="0069554B"/>
    <w:rsid w:val="0069558A"/>
    <w:rsid w:val="00695627"/>
    <w:rsid w:val="0069597F"/>
    <w:rsid w:val="00696030"/>
    <w:rsid w:val="006964BA"/>
    <w:rsid w:val="00696E18"/>
    <w:rsid w:val="0069797D"/>
    <w:rsid w:val="00697C9A"/>
    <w:rsid w:val="00697E70"/>
    <w:rsid w:val="006A0571"/>
    <w:rsid w:val="006A0AE2"/>
    <w:rsid w:val="006A0EF5"/>
    <w:rsid w:val="006A1103"/>
    <w:rsid w:val="006A139F"/>
    <w:rsid w:val="006A13C8"/>
    <w:rsid w:val="006A1F92"/>
    <w:rsid w:val="006A2417"/>
    <w:rsid w:val="006A24D2"/>
    <w:rsid w:val="006A2730"/>
    <w:rsid w:val="006A2B50"/>
    <w:rsid w:val="006A2BB7"/>
    <w:rsid w:val="006A3630"/>
    <w:rsid w:val="006A423A"/>
    <w:rsid w:val="006A50A8"/>
    <w:rsid w:val="006A551A"/>
    <w:rsid w:val="006A5640"/>
    <w:rsid w:val="006A6DFC"/>
    <w:rsid w:val="006A7E5B"/>
    <w:rsid w:val="006A7F14"/>
    <w:rsid w:val="006B0208"/>
    <w:rsid w:val="006B0240"/>
    <w:rsid w:val="006B0A27"/>
    <w:rsid w:val="006B147C"/>
    <w:rsid w:val="006B225A"/>
    <w:rsid w:val="006B225D"/>
    <w:rsid w:val="006B238E"/>
    <w:rsid w:val="006B2AD9"/>
    <w:rsid w:val="006B2EB3"/>
    <w:rsid w:val="006B3AF4"/>
    <w:rsid w:val="006B3F4C"/>
    <w:rsid w:val="006B4206"/>
    <w:rsid w:val="006B45F3"/>
    <w:rsid w:val="006B5085"/>
    <w:rsid w:val="006B5241"/>
    <w:rsid w:val="006B5B55"/>
    <w:rsid w:val="006B5D51"/>
    <w:rsid w:val="006B73C4"/>
    <w:rsid w:val="006B7658"/>
    <w:rsid w:val="006B7B00"/>
    <w:rsid w:val="006B7D22"/>
    <w:rsid w:val="006C05A5"/>
    <w:rsid w:val="006C0A76"/>
    <w:rsid w:val="006C0AF3"/>
    <w:rsid w:val="006C0B8D"/>
    <w:rsid w:val="006C0E4C"/>
    <w:rsid w:val="006C1781"/>
    <w:rsid w:val="006C2BC0"/>
    <w:rsid w:val="006C2D31"/>
    <w:rsid w:val="006C2ECE"/>
    <w:rsid w:val="006C3005"/>
    <w:rsid w:val="006C461C"/>
    <w:rsid w:val="006C4BF4"/>
    <w:rsid w:val="006C5020"/>
    <w:rsid w:val="006C507A"/>
    <w:rsid w:val="006C521B"/>
    <w:rsid w:val="006C5658"/>
    <w:rsid w:val="006C5DA4"/>
    <w:rsid w:val="006C5ED8"/>
    <w:rsid w:val="006C62BD"/>
    <w:rsid w:val="006C6301"/>
    <w:rsid w:val="006C65E0"/>
    <w:rsid w:val="006C6790"/>
    <w:rsid w:val="006C69BE"/>
    <w:rsid w:val="006C719D"/>
    <w:rsid w:val="006C752D"/>
    <w:rsid w:val="006C7D58"/>
    <w:rsid w:val="006D0B9C"/>
    <w:rsid w:val="006D0E87"/>
    <w:rsid w:val="006D0F1F"/>
    <w:rsid w:val="006D113D"/>
    <w:rsid w:val="006D1142"/>
    <w:rsid w:val="006D1942"/>
    <w:rsid w:val="006D1DE0"/>
    <w:rsid w:val="006D1E4D"/>
    <w:rsid w:val="006D2209"/>
    <w:rsid w:val="006D2773"/>
    <w:rsid w:val="006D2C10"/>
    <w:rsid w:val="006D2D8A"/>
    <w:rsid w:val="006D434C"/>
    <w:rsid w:val="006D4A9E"/>
    <w:rsid w:val="006D4E62"/>
    <w:rsid w:val="006D5F4D"/>
    <w:rsid w:val="006D602F"/>
    <w:rsid w:val="006D71D4"/>
    <w:rsid w:val="006D7371"/>
    <w:rsid w:val="006D767E"/>
    <w:rsid w:val="006D7748"/>
    <w:rsid w:val="006D7E82"/>
    <w:rsid w:val="006E00A8"/>
    <w:rsid w:val="006E00E4"/>
    <w:rsid w:val="006E0175"/>
    <w:rsid w:val="006E021C"/>
    <w:rsid w:val="006E029C"/>
    <w:rsid w:val="006E1166"/>
    <w:rsid w:val="006E1EBD"/>
    <w:rsid w:val="006E1FBE"/>
    <w:rsid w:val="006E2444"/>
    <w:rsid w:val="006E29BF"/>
    <w:rsid w:val="006E2B5F"/>
    <w:rsid w:val="006E2DCE"/>
    <w:rsid w:val="006E2F32"/>
    <w:rsid w:val="006E2F3A"/>
    <w:rsid w:val="006E3982"/>
    <w:rsid w:val="006E5CE7"/>
    <w:rsid w:val="006E6724"/>
    <w:rsid w:val="006E6DEF"/>
    <w:rsid w:val="006E6E06"/>
    <w:rsid w:val="006E6F0D"/>
    <w:rsid w:val="006E79FF"/>
    <w:rsid w:val="006F095B"/>
    <w:rsid w:val="006F0ACE"/>
    <w:rsid w:val="006F110D"/>
    <w:rsid w:val="006F1397"/>
    <w:rsid w:val="006F13E1"/>
    <w:rsid w:val="006F1D02"/>
    <w:rsid w:val="006F1D0E"/>
    <w:rsid w:val="006F1DC8"/>
    <w:rsid w:val="006F2CE4"/>
    <w:rsid w:val="006F3139"/>
    <w:rsid w:val="006F328F"/>
    <w:rsid w:val="006F3565"/>
    <w:rsid w:val="006F359D"/>
    <w:rsid w:val="006F3E95"/>
    <w:rsid w:val="006F40A5"/>
    <w:rsid w:val="006F5885"/>
    <w:rsid w:val="006F59CE"/>
    <w:rsid w:val="006F5A61"/>
    <w:rsid w:val="006F61D5"/>
    <w:rsid w:val="006F6D32"/>
    <w:rsid w:val="006F7218"/>
    <w:rsid w:val="006F730B"/>
    <w:rsid w:val="006F7A1E"/>
    <w:rsid w:val="006F7C33"/>
    <w:rsid w:val="006F7C9E"/>
    <w:rsid w:val="007000B9"/>
    <w:rsid w:val="00700952"/>
    <w:rsid w:val="00700E68"/>
    <w:rsid w:val="00701037"/>
    <w:rsid w:val="007010DE"/>
    <w:rsid w:val="00701FAC"/>
    <w:rsid w:val="007030FD"/>
    <w:rsid w:val="007036C9"/>
    <w:rsid w:val="00703CBF"/>
    <w:rsid w:val="00704004"/>
    <w:rsid w:val="00704267"/>
    <w:rsid w:val="007049A9"/>
    <w:rsid w:val="00705D23"/>
    <w:rsid w:val="00706821"/>
    <w:rsid w:val="007074B6"/>
    <w:rsid w:val="00707763"/>
    <w:rsid w:val="007078DD"/>
    <w:rsid w:val="00707B37"/>
    <w:rsid w:val="00710257"/>
    <w:rsid w:val="00710E2B"/>
    <w:rsid w:val="00711187"/>
    <w:rsid w:val="00711850"/>
    <w:rsid w:val="00711FD5"/>
    <w:rsid w:val="0071304C"/>
    <w:rsid w:val="0071339F"/>
    <w:rsid w:val="0071388C"/>
    <w:rsid w:val="0071407C"/>
    <w:rsid w:val="007144ED"/>
    <w:rsid w:val="007144FC"/>
    <w:rsid w:val="00714FCF"/>
    <w:rsid w:val="00715246"/>
    <w:rsid w:val="00715D4C"/>
    <w:rsid w:val="00716803"/>
    <w:rsid w:val="00716FDB"/>
    <w:rsid w:val="00717B8F"/>
    <w:rsid w:val="00717F26"/>
    <w:rsid w:val="007207CF"/>
    <w:rsid w:val="007210BB"/>
    <w:rsid w:val="00722670"/>
    <w:rsid w:val="00722687"/>
    <w:rsid w:val="007226CA"/>
    <w:rsid w:val="007228C0"/>
    <w:rsid w:val="00723BC8"/>
    <w:rsid w:val="00724D59"/>
    <w:rsid w:val="00724F5A"/>
    <w:rsid w:val="00725057"/>
    <w:rsid w:val="00725D84"/>
    <w:rsid w:val="00726563"/>
    <w:rsid w:val="007266F0"/>
    <w:rsid w:val="00726C70"/>
    <w:rsid w:val="007273A9"/>
    <w:rsid w:val="0072779F"/>
    <w:rsid w:val="00727E96"/>
    <w:rsid w:val="0073012A"/>
    <w:rsid w:val="00730A48"/>
    <w:rsid w:val="00730F54"/>
    <w:rsid w:val="00732101"/>
    <w:rsid w:val="00732263"/>
    <w:rsid w:val="00732471"/>
    <w:rsid w:val="00732B06"/>
    <w:rsid w:val="00732B2B"/>
    <w:rsid w:val="00732F0A"/>
    <w:rsid w:val="007330F9"/>
    <w:rsid w:val="007336B0"/>
    <w:rsid w:val="00733DD6"/>
    <w:rsid w:val="00733FB7"/>
    <w:rsid w:val="00734462"/>
    <w:rsid w:val="00734544"/>
    <w:rsid w:val="00734BE7"/>
    <w:rsid w:val="0073573F"/>
    <w:rsid w:val="0073611A"/>
    <w:rsid w:val="0073627C"/>
    <w:rsid w:val="0073651B"/>
    <w:rsid w:val="007374B8"/>
    <w:rsid w:val="00737B12"/>
    <w:rsid w:val="00737BF6"/>
    <w:rsid w:val="00740215"/>
    <w:rsid w:val="007403DA"/>
    <w:rsid w:val="007406E9"/>
    <w:rsid w:val="0074088C"/>
    <w:rsid w:val="00740964"/>
    <w:rsid w:val="00741310"/>
    <w:rsid w:val="00741399"/>
    <w:rsid w:val="00741A60"/>
    <w:rsid w:val="00741D15"/>
    <w:rsid w:val="00741F52"/>
    <w:rsid w:val="0074248B"/>
    <w:rsid w:val="00743042"/>
    <w:rsid w:val="007434E9"/>
    <w:rsid w:val="00743AA8"/>
    <w:rsid w:val="00743AD1"/>
    <w:rsid w:val="00743E0A"/>
    <w:rsid w:val="00744BC9"/>
    <w:rsid w:val="00745F5C"/>
    <w:rsid w:val="00746093"/>
    <w:rsid w:val="00746308"/>
    <w:rsid w:val="0074725A"/>
    <w:rsid w:val="00750EB3"/>
    <w:rsid w:val="00751715"/>
    <w:rsid w:val="00752026"/>
    <w:rsid w:val="00752413"/>
    <w:rsid w:val="007526DE"/>
    <w:rsid w:val="007529A3"/>
    <w:rsid w:val="00752DE2"/>
    <w:rsid w:val="00752FA3"/>
    <w:rsid w:val="007536FD"/>
    <w:rsid w:val="00753755"/>
    <w:rsid w:val="00753EF1"/>
    <w:rsid w:val="0075404E"/>
    <w:rsid w:val="00754690"/>
    <w:rsid w:val="007552EB"/>
    <w:rsid w:val="00755997"/>
    <w:rsid w:val="00755BDA"/>
    <w:rsid w:val="00755C47"/>
    <w:rsid w:val="00755DC7"/>
    <w:rsid w:val="007561EB"/>
    <w:rsid w:val="0075714A"/>
    <w:rsid w:val="00757284"/>
    <w:rsid w:val="007572E8"/>
    <w:rsid w:val="00757F9C"/>
    <w:rsid w:val="0076026B"/>
    <w:rsid w:val="0076060E"/>
    <w:rsid w:val="00760924"/>
    <w:rsid w:val="00761127"/>
    <w:rsid w:val="00761325"/>
    <w:rsid w:val="007619AD"/>
    <w:rsid w:val="00761AEC"/>
    <w:rsid w:val="00763ACD"/>
    <w:rsid w:val="00764741"/>
    <w:rsid w:val="00765A7C"/>
    <w:rsid w:val="00765C98"/>
    <w:rsid w:val="007668D2"/>
    <w:rsid w:val="00766C38"/>
    <w:rsid w:val="0076728F"/>
    <w:rsid w:val="00767412"/>
    <w:rsid w:val="007677D2"/>
    <w:rsid w:val="00770376"/>
    <w:rsid w:val="00770BC6"/>
    <w:rsid w:val="0077270A"/>
    <w:rsid w:val="007727EC"/>
    <w:rsid w:val="00772FEE"/>
    <w:rsid w:val="0077383D"/>
    <w:rsid w:val="0077387E"/>
    <w:rsid w:val="00773ADC"/>
    <w:rsid w:val="00773EA9"/>
    <w:rsid w:val="007748F1"/>
    <w:rsid w:val="00774BF2"/>
    <w:rsid w:val="00775651"/>
    <w:rsid w:val="00775DA9"/>
    <w:rsid w:val="007774D8"/>
    <w:rsid w:val="0077756C"/>
    <w:rsid w:val="00777F05"/>
    <w:rsid w:val="0078004C"/>
    <w:rsid w:val="00780148"/>
    <w:rsid w:val="00780245"/>
    <w:rsid w:val="007812B2"/>
    <w:rsid w:val="00781E3B"/>
    <w:rsid w:val="00783021"/>
    <w:rsid w:val="0078304E"/>
    <w:rsid w:val="00783108"/>
    <w:rsid w:val="007842BB"/>
    <w:rsid w:val="0078523B"/>
    <w:rsid w:val="0078556E"/>
    <w:rsid w:val="00785AB9"/>
    <w:rsid w:val="00785FA6"/>
    <w:rsid w:val="0078613E"/>
    <w:rsid w:val="007868FF"/>
    <w:rsid w:val="00786AFE"/>
    <w:rsid w:val="007874D6"/>
    <w:rsid w:val="00787B82"/>
    <w:rsid w:val="00787D01"/>
    <w:rsid w:val="00787DD6"/>
    <w:rsid w:val="00787F6B"/>
    <w:rsid w:val="007904D9"/>
    <w:rsid w:val="007906E4"/>
    <w:rsid w:val="007907B0"/>
    <w:rsid w:val="00790A04"/>
    <w:rsid w:val="00790CF2"/>
    <w:rsid w:val="00791496"/>
    <w:rsid w:val="00791D97"/>
    <w:rsid w:val="00792416"/>
    <w:rsid w:val="00792804"/>
    <w:rsid w:val="0079285F"/>
    <w:rsid w:val="00792EF4"/>
    <w:rsid w:val="00792FB4"/>
    <w:rsid w:val="0079368B"/>
    <w:rsid w:val="00793959"/>
    <w:rsid w:val="00793A8A"/>
    <w:rsid w:val="00794877"/>
    <w:rsid w:val="007948B5"/>
    <w:rsid w:val="00794E43"/>
    <w:rsid w:val="00794FC3"/>
    <w:rsid w:val="00795463"/>
    <w:rsid w:val="00795641"/>
    <w:rsid w:val="00795D54"/>
    <w:rsid w:val="007961B8"/>
    <w:rsid w:val="0079783F"/>
    <w:rsid w:val="007979B2"/>
    <w:rsid w:val="007A004F"/>
    <w:rsid w:val="007A01FA"/>
    <w:rsid w:val="007A0324"/>
    <w:rsid w:val="007A0DB3"/>
    <w:rsid w:val="007A12CE"/>
    <w:rsid w:val="007A13E9"/>
    <w:rsid w:val="007A1693"/>
    <w:rsid w:val="007A1C93"/>
    <w:rsid w:val="007A20D3"/>
    <w:rsid w:val="007A26CC"/>
    <w:rsid w:val="007A2AFC"/>
    <w:rsid w:val="007A364B"/>
    <w:rsid w:val="007A39A4"/>
    <w:rsid w:val="007A4020"/>
    <w:rsid w:val="007A48DF"/>
    <w:rsid w:val="007A4B4E"/>
    <w:rsid w:val="007A4BE5"/>
    <w:rsid w:val="007A4F88"/>
    <w:rsid w:val="007A5698"/>
    <w:rsid w:val="007A56F7"/>
    <w:rsid w:val="007A5D83"/>
    <w:rsid w:val="007A6812"/>
    <w:rsid w:val="007A7626"/>
    <w:rsid w:val="007A7911"/>
    <w:rsid w:val="007B075E"/>
    <w:rsid w:val="007B0919"/>
    <w:rsid w:val="007B0ACD"/>
    <w:rsid w:val="007B0D75"/>
    <w:rsid w:val="007B1268"/>
    <w:rsid w:val="007B1522"/>
    <w:rsid w:val="007B160F"/>
    <w:rsid w:val="007B16B7"/>
    <w:rsid w:val="007B2450"/>
    <w:rsid w:val="007B25CF"/>
    <w:rsid w:val="007B272A"/>
    <w:rsid w:val="007B3B06"/>
    <w:rsid w:val="007B3B07"/>
    <w:rsid w:val="007B3C47"/>
    <w:rsid w:val="007B492C"/>
    <w:rsid w:val="007B4AD6"/>
    <w:rsid w:val="007B4ECB"/>
    <w:rsid w:val="007B573B"/>
    <w:rsid w:val="007B61D9"/>
    <w:rsid w:val="007B6838"/>
    <w:rsid w:val="007B6942"/>
    <w:rsid w:val="007B6BEB"/>
    <w:rsid w:val="007B75CE"/>
    <w:rsid w:val="007B7C0E"/>
    <w:rsid w:val="007C00D7"/>
    <w:rsid w:val="007C01F9"/>
    <w:rsid w:val="007C02D6"/>
    <w:rsid w:val="007C13B3"/>
    <w:rsid w:val="007C1AF6"/>
    <w:rsid w:val="007C2A0E"/>
    <w:rsid w:val="007C2C65"/>
    <w:rsid w:val="007C33F7"/>
    <w:rsid w:val="007C4739"/>
    <w:rsid w:val="007C4DDA"/>
    <w:rsid w:val="007C5022"/>
    <w:rsid w:val="007C50EB"/>
    <w:rsid w:val="007C53CF"/>
    <w:rsid w:val="007C5E4A"/>
    <w:rsid w:val="007C637C"/>
    <w:rsid w:val="007C6FE8"/>
    <w:rsid w:val="007C7268"/>
    <w:rsid w:val="007C763E"/>
    <w:rsid w:val="007D0046"/>
    <w:rsid w:val="007D05A6"/>
    <w:rsid w:val="007D0FE6"/>
    <w:rsid w:val="007D120E"/>
    <w:rsid w:val="007D17B8"/>
    <w:rsid w:val="007D1D52"/>
    <w:rsid w:val="007D272A"/>
    <w:rsid w:val="007D37F3"/>
    <w:rsid w:val="007D3B73"/>
    <w:rsid w:val="007D4E57"/>
    <w:rsid w:val="007D5A3B"/>
    <w:rsid w:val="007D5A84"/>
    <w:rsid w:val="007D5BEA"/>
    <w:rsid w:val="007D6670"/>
    <w:rsid w:val="007D66C7"/>
    <w:rsid w:val="007D7C17"/>
    <w:rsid w:val="007D7D74"/>
    <w:rsid w:val="007E05EA"/>
    <w:rsid w:val="007E1012"/>
    <w:rsid w:val="007E16C1"/>
    <w:rsid w:val="007E1E9C"/>
    <w:rsid w:val="007E2020"/>
    <w:rsid w:val="007E25DC"/>
    <w:rsid w:val="007E2DE2"/>
    <w:rsid w:val="007E3492"/>
    <w:rsid w:val="007E34C1"/>
    <w:rsid w:val="007E3A81"/>
    <w:rsid w:val="007E3FA7"/>
    <w:rsid w:val="007E4A68"/>
    <w:rsid w:val="007E5168"/>
    <w:rsid w:val="007E5184"/>
    <w:rsid w:val="007E53E7"/>
    <w:rsid w:val="007E54CA"/>
    <w:rsid w:val="007E5A43"/>
    <w:rsid w:val="007E6616"/>
    <w:rsid w:val="007E6C2A"/>
    <w:rsid w:val="007E762D"/>
    <w:rsid w:val="007E7726"/>
    <w:rsid w:val="007E7E4B"/>
    <w:rsid w:val="007F1C31"/>
    <w:rsid w:val="007F21A6"/>
    <w:rsid w:val="007F21E3"/>
    <w:rsid w:val="007F2543"/>
    <w:rsid w:val="007F2C61"/>
    <w:rsid w:val="007F35C9"/>
    <w:rsid w:val="007F394C"/>
    <w:rsid w:val="007F3F81"/>
    <w:rsid w:val="007F46DE"/>
    <w:rsid w:val="007F4DFC"/>
    <w:rsid w:val="007F4FC8"/>
    <w:rsid w:val="007F518F"/>
    <w:rsid w:val="007F5CC4"/>
    <w:rsid w:val="007F5D22"/>
    <w:rsid w:val="007F666D"/>
    <w:rsid w:val="007F6B25"/>
    <w:rsid w:val="007F6D12"/>
    <w:rsid w:val="007F7546"/>
    <w:rsid w:val="007F7B2E"/>
    <w:rsid w:val="007F7B80"/>
    <w:rsid w:val="007F7CD1"/>
    <w:rsid w:val="007F7CED"/>
    <w:rsid w:val="008004C2"/>
    <w:rsid w:val="00800601"/>
    <w:rsid w:val="00801A4A"/>
    <w:rsid w:val="00801EB2"/>
    <w:rsid w:val="0080208D"/>
    <w:rsid w:val="00803246"/>
    <w:rsid w:val="00803A2E"/>
    <w:rsid w:val="00803DEA"/>
    <w:rsid w:val="00803FD4"/>
    <w:rsid w:val="00804427"/>
    <w:rsid w:val="00804514"/>
    <w:rsid w:val="00804A7A"/>
    <w:rsid w:val="008054BF"/>
    <w:rsid w:val="008065A2"/>
    <w:rsid w:val="00806F0D"/>
    <w:rsid w:val="0080765E"/>
    <w:rsid w:val="008076E3"/>
    <w:rsid w:val="00807768"/>
    <w:rsid w:val="008078E3"/>
    <w:rsid w:val="00811496"/>
    <w:rsid w:val="00811623"/>
    <w:rsid w:val="008119A1"/>
    <w:rsid w:val="008120F5"/>
    <w:rsid w:val="0081258D"/>
    <w:rsid w:val="008125C1"/>
    <w:rsid w:val="008128B4"/>
    <w:rsid w:val="00813777"/>
    <w:rsid w:val="008137D4"/>
    <w:rsid w:val="0081401A"/>
    <w:rsid w:val="0081481D"/>
    <w:rsid w:val="00814E76"/>
    <w:rsid w:val="00815449"/>
    <w:rsid w:val="00815A5E"/>
    <w:rsid w:val="00815F64"/>
    <w:rsid w:val="00815F9E"/>
    <w:rsid w:val="008161D6"/>
    <w:rsid w:val="0081670C"/>
    <w:rsid w:val="0081700D"/>
    <w:rsid w:val="008174B3"/>
    <w:rsid w:val="00817E3A"/>
    <w:rsid w:val="00820169"/>
    <w:rsid w:val="00820607"/>
    <w:rsid w:val="00820E72"/>
    <w:rsid w:val="0082179E"/>
    <w:rsid w:val="00821F16"/>
    <w:rsid w:val="0082226B"/>
    <w:rsid w:val="0082262D"/>
    <w:rsid w:val="0082294B"/>
    <w:rsid w:val="0082296D"/>
    <w:rsid w:val="008236AD"/>
    <w:rsid w:val="008242C5"/>
    <w:rsid w:val="0082484A"/>
    <w:rsid w:val="00824976"/>
    <w:rsid w:val="008250E3"/>
    <w:rsid w:val="00825E8E"/>
    <w:rsid w:val="00825EBB"/>
    <w:rsid w:val="00826151"/>
    <w:rsid w:val="008267BA"/>
    <w:rsid w:val="00826ABD"/>
    <w:rsid w:val="008275A7"/>
    <w:rsid w:val="00827695"/>
    <w:rsid w:val="008279D4"/>
    <w:rsid w:val="00827BD6"/>
    <w:rsid w:val="00827D54"/>
    <w:rsid w:val="00830B9A"/>
    <w:rsid w:val="0083117B"/>
    <w:rsid w:val="00831CEA"/>
    <w:rsid w:val="00831E78"/>
    <w:rsid w:val="008324BC"/>
    <w:rsid w:val="00832ADE"/>
    <w:rsid w:val="00832D96"/>
    <w:rsid w:val="00833344"/>
    <w:rsid w:val="00833EA6"/>
    <w:rsid w:val="008348DD"/>
    <w:rsid w:val="00834930"/>
    <w:rsid w:val="00834BD6"/>
    <w:rsid w:val="00834FF6"/>
    <w:rsid w:val="00835C38"/>
    <w:rsid w:val="00835D3E"/>
    <w:rsid w:val="00835F30"/>
    <w:rsid w:val="008366A0"/>
    <w:rsid w:val="00836830"/>
    <w:rsid w:val="00836A47"/>
    <w:rsid w:val="00837170"/>
    <w:rsid w:val="0084019E"/>
    <w:rsid w:val="008402AD"/>
    <w:rsid w:val="008402CF"/>
    <w:rsid w:val="0084049F"/>
    <w:rsid w:val="008412D6"/>
    <w:rsid w:val="008415B4"/>
    <w:rsid w:val="0084176B"/>
    <w:rsid w:val="0084180B"/>
    <w:rsid w:val="008425A2"/>
    <w:rsid w:val="00843636"/>
    <w:rsid w:val="00843E59"/>
    <w:rsid w:val="00844D4D"/>
    <w:rsid w:val="00844DD0"/>
    <w:rsid w:val="00845A91"/>
    <w:rsid w:val="00846002"/>
    <w:rsid w:val="0084627F"/>
    <w:rsid w:val="0084654E"/>
    <w:rsid w:val="008471C5"/>
    <w:rsid w:val="008472B6"/>
    <w:rsid w:val="00847529"/>
    <w:rsid w:val="008475B8"/>
    <w:rsid w:val="008477FB"/>
    <w:rsid w:val="00847A0C"/>
    <w:rsid w:val="00850636"/>
    <w:rsid w:val="00850E2F"/>
    <w:rsid w:val="008515EB"/>
    <w:rsid w:val="00851DA1"/>
    <w:rsid w:val="00851E0C"/>
    <w:rsid w:val="0085263B"/>
    <w:rsid w:val="008528C6"/>
    <w:rsid w:val="008535B3"/>
    <w:rsid w:val="0085376C"/>
    <w:rsid w:val="0085416C"/>
    <w:rsid w:val="00854421"/>
    <w:rsid w:val="00854BE2"/>
    <w:rsid w:val="008550EF"/>
    <w:rsid w:val="00855D1C"/>
    <w:rsid w:val="0085687C"/>
    <w:rsid w:val="00856CBF"/>
    <w:rsid w:val="00856DF0"/>
    <w:rsid w:val="00857269"/>
    <w:rsid w:val="008572EB"/>
    <w:rsid w:val="00857E71"/>
    <w:rsid w:val="00857FFE"/>
    <w:rsid w:val="00861155"/>
    <w:rsid w:val="00861244"/>
    <w:rsid w:val="008622F9"/>
    <w:rsid w:val="008628AF"/>
    <w:rsid w:val="00863BDA"/>
    <w:rsid w:val="00863C24"/>
    <w:rsid w:val="00863EE0"/>
    <w:rsid w:val="008649AE"/>
    <w:rsid w:val="008649B9"/>
    <w:rsid w:val="00864A37"/>
    <w:rsid w:val="008652CA"/>
    <w:rsid w:val="0086535B"/>
    <w:rsid w:val="00865C05"/>
    <w:rsid w:val="0086600B"/>
    <w:rsid w:val="00866643"/>
    <w:rsid w:val="008667A5"/>
    <w:rsid w:val="008668C1"/>
    <w:rsid w:val="00867163"/>
    <w:rsid w:val="00867B98"/>
    <w:rsid w:val="00867C9A"/>
    <w:rsid w:val="00867DCE"/>
    <w:rsid w:val="008702F0"/>
    <w:rsid w:val="00870483"/>
    <w:rsid w:val="0087090E"/>
    <w:rsid w:val="008709BF"/>
    <w:rsid w:val="00870E14"/>
    <w:rsid w:val="008716F3"/>
    <w:rsid w:val="00871C58"/>
    <w:rsid w:val="008720DB"/>
    <w:rsid w:val="00872203"/>
    <w:rsid w:val="0087220F"/>
    <w:rsid w:val="008723C8"/>
    <w:rsid w:val="00872F23"/>
    <w:rsid w:val="00873633"/>
    <w:rsid w:val="00873710"/>
    <w:rsid w:val="0087374E"/>
    <w:rsid w:val="00873941"/>
    <w:rsid w:val="00873AD7"/>
    <w:rsid w:val="00873B39"/>
    <w:rsid w:val="00873CC1"/>
    <w:rsid w:val="0087427A"/>
    <w:rsid w:val="00874667"/>
    <w:rsid w:val="00874D35"/>
    <w:rsid w:val="00875854"/>
    <w:rsid w:val="00875B64"/>
    <w:rsid w:val="00875B9A"/>
    <w:rsid w:val="00875D20"/>
    <w:rsid w:val="00875D6E"/>
    <w:rsid w:val="0087610C"/>
    <w:rsid w:val="0087630B"/>
    <w:rsid w:val="008764AF"/>
    <w:rsid w:val="00876C81"/>
    <w:rsid w:val="00876FDC"/>
    <w:rsid w:val="00877241"/>
    <w:rsid w:val="008779D6"/>
    <w:rsid w:val="00877CF1"/>
    <w:rsid w:val="00877EF3"/>
    <w:rsid w:val="008809FE"/>
    <w:rsid w:val="00880BBA"/>
    <w:rsid w:val="00880EF7"/>
    <w:rsid w:val="00881094"/>
    <w:rsid w:val="00881124"/>
    <w:rsid w:val="00881BFB"/>
    <w:rsid w:val="00881C47"/>
    <w:rsid w:val="00882128"/>
    <w:rsid w:val="0088379E"/>
    <w:rsid w:val="00883F93"/>
    <w:rsid w:val="008849F6"/>
    <w:rsid w:val="00885050"/>
    <w:rsid w:val="008850E0"/>
    <w:rsid w:val="008858D3"/>
    <w:rsid w:val="00885CD4"/>
    <w:rsid w:val="00886A5C"/>
    <w:rsid w:val="00887703"/>
    <w:rsid w:val="00887BDD"/>
    <w:rsid w:val="00887D0F"/>
    <w:rsid w:val="00891309"/>
    <w:rsid w:val="00891482"/>
    <w:rsid w:val="00891E4A"/>
    <w:rsid w:val="00892253"/>
    <w:rsid w:val="0089261B"/>
    <w:rsid w:val="00892942"/>
    <w:rsid w:val="00893148"/>
    <w:rsid w:val="0089329C"/>
    <w:rsid w:val="008934D1"/>
    <w:rsid w:val="00893DB8"/>
    <w:rsid w:val="00893E99"/>
    <w:rsid w:val="0089484E"/>
    <w:rsid w:val="00895EAA"/>
    <w:rsid w:val="00896197"/>
    <w:rsid w:val="00896289"/>
    <w:rsid w:val="0089637D"/>
    <w:rsid w:val="00896419"/>
    <w:rsid w:val="00896F37"/>
    <w:rsid w:val="00897EC8"/>
    <w:rsid w:val="008A015C"/>
    <w:rsid w:val="008A09EE"/>
    <w:rsid w:val="008A0E14"/>
    <w:rsid w:val="008A1B7E"/>
    <w:rsid w:val="008A1F0A"/>
    <w:rsid w:val="008A1F0F"/>
    <w:rsid w:val="008A2DD5"/>
    <w:rsid w:val="008A2E7B"/>
    <w:rsid w:val="008A322F"/>
    <w:rsid w:val="008A389F"/>
    <w:rsid w:val="008A3F7A"/>
    <w:rsid w:val="008A4444"/>
    <w:rsid w:val="008A46BB"/>
    <w:rsid w:val="008A4873"/>
    <w:rsid w:val="008A557D"/>
    <w:rsid w:val="008A5D1B"/>
    <w:rsid w:val="008A6718"/>
    <w:rsid w:val="008A67EE"/>
    <w:rsid w:val="008A69FC"/>
    <w:rsid w:val="008A7390"/>
    <w:rsid w:val="008A7969"/>
    <w:rsid w:val="008A7E25"/>
    <w:rsid w:val="008B00D1"/>
    <w:rsid w:val="008B0B46"/>
    <w:rsid w:val="008B0C30"/>
    <w:rsid w:val="008B1279"/>
    <w:rsid w:val="008B152B"/>
    <w:rsid w:val="008B157E"/>
    <w:rsid w:val="008B1C08"/>
    <w:rsid w:val="008B1CAC"/>
    <w:rsid w:val="008B1FD7"/>
    <w:rsid w:val="008B379F"/>
    <w:rsid w:val="008B4150"/>
    <w:rsid w:val="008B49C3"/>
    <w:rsid w:val="008B4A29"/>
    <w:rsid w:val="008B4D00"/>
    <w:rsid w:val="008B4EB4"/>
    <w:rsid w:val="008B572F"/>
    <w:rsid w:val="008B57F3"/>
    <w:rsid w:val="008B6126"/>
    <w:rsid w:val="008B7158"/>
    <w:rsid w:val="008B7445"/>
    <w:rsid w:val="008B74E8"/>
    <w:rsid w:val="008C0080"/>
    <w:rsid w:val="008C062D"/>
    <w:rsid w:val="008C06C3"/>
    <w:rsid w:val="008C0D03"/>
    <w:rsid w:val="008C16C9"/>
    <w:rsid w:val="008C1991"/>
    <w:rsid w:val="008C2EDD"/>
    <w:rsid w:val="008C352E"/>
    <w:rsid w:val="008C373B"/>
    <w:rsid w:val="008C387B"/>
    <w:rsid w:val="008C414E"/>
    <w:rsid w:val="008C58D5"/>
    <w:rsid w:val="008C5B36"/>
    <w:rsid w:val="008C641C"/>
    <w:rsid w:val="008C71C6"/>
    <w:rsid w:val="008C7299"/>
    <w:rsid w:val="008C7417"/>
    <w:rsid w:val="008C78F2"/>
    <w:rsid w:val="008C7ABB"/>
    <w:rsid w:val="008D0C01"/>
    <w:rsid w:val="008D20D2"/>
    <w:rsid w:val="008D251F"/>
    <w:rsid w:val="008D2D8F"/>
    <w:rsid w:val="008D317A"/>
    <w:rsid w:val="008D3AE7"/>
    <w:rsid w:val="008D3B8C"/>
    <w:rsid w:val="008D3C42"/>
    <w:rsid w:val="008D420C"/>
    <w:rsid w:val="008D45CA"/>
    <w:rsid w:val="008D51D9"/>
    <w:rsid w:val="008D54D0"/>
    <w:rsid w:val="008D6EAD"/>
    <w:rsid w:val="008D7BEB"/>
    <w:rsid w:val="008D7CFB"/>
    <w:rsid w:val="008E07A1"/>
    <w:rsid w:val="008E07AC"/>
    <w:rsid w:val="008E100B"/>
    <w:rsid w:val="008E1B10"/>
    <w:rsid w:val="008E2435"/>
    <w:rsid w:val="008E2713"/>
    <w:rsid w:val="008E39E8"/>
    <w:rsid w:val="008E3ED7"/>
    <w:rsid w:val="008E41EB"/>
    <w:rsid w:val="008E4339"/>
    <w:rsid w:val="008E5341"/>
    <w:rsid w:val="008E5860"/>
    <w:rsid w:val="008E6016"/>
    <w:rsid w:val="008E61A2"/>
    <w:rsid w:val="008E67D2"/>
    <w:rsid w:val="008E6E07"/>
    <w:rsid w:val="008E7519"/>
    <w:rsid w:val="008E7894"/>
    <w:rsid w:val="008E7F1F"/>
    <w:rsid w:val="008F0224"/>
    <w:rsid w:val="008F027B"/>
    <w:rsid w:val="008F0986"/>
    <w:rsid w:val="008F0EEA"/>
    <w:rsid w:val="008F0F69"/>
    <w:rsid w:val="008F1C2C"/>
    <w:rsid w:val="008F220A"/>
    <w:rsid w:val="008F2364"/>
    <w:rsid w:val="008F2415"/>
    <w:rsid w:val="008F276B"/>
    <w:rsid w:val="008F2C6D"/>
    <w:rsid w:val="008F2E2F"/>
    <w:rsid w:val="008F3170"/>
    <w:rsid w:val="008F34F4"/>
    <w:rsid w:val="008F3B13"/>
    <w:rsid w:val="008F44B6"/>
    <w:rsid w:val="008F4ECB"/>
    <w:rsid w:val="008F56A9"/>
    <w:rsid w:val="008F5F9E"/>
    <w:rsid w:val="008F6074"/>
    <w:rsid w:val="008F653B"/>
    <w:rsid w:val="008F685B"/>
    <w:rsid w:val="008F7400"/>
    <w:rsid w:val="008F767B"/>
    <w:rsid w:val="008F7819"/>
    <w:rsid w:val="008F7AEE"/>
    <w:rsid w:val="008F7F1D"/>
    <w:rsid w:val="00900536"/>
    <w:rsid w:val="009008AF"/>
    <w:rsid w:val="00900E74"/>
    <w:rsid w:val="0090100B"/>
    <w:rsid w:val="00901612"/>
    <w:rsid w:val="009016E3"/>
    <w:rsid w:val="00901D25"/>
    <w:rsid w:val="00902393"/>
    <w:rsid w:val="0090265D"/>
    <w:rsid w:val="009029C9"/>
    <w:rsid w:val="00902A22"/>
    <w:rsid w:val="00902CEC"/>
    <w:rsid w:val="00903E66"/>
    <w:rsid w:val="00904610"/>
    <w:rsid w:val="00904AE3"/>
    <w:rsid w:val="00904E76"/>
    <w:rsid w:val="00905096"/>
    <w:rsid w:val="0090512E"/>
    <w:rsid w:val="0090572F"/>
    <w:rsid w:val="00905845"/>
    <w:rsid w:val="00905C15"/>
    <w:rsid w:val="00905F6C"/>
    <w:rsid w:val="0090714F"/>
    <w:rsid w:val="0090717B"/>
    <w:rsid w:val="009107B4"/>
    <w:rsid w:val="009108AB"/>
    <w:rsid w:val="0091148D"/>
    <w:rsid w:val="00911577"/>
    <w:rsid w:val="00911763"/>
    <w:rsid w:val="00912CA0"/>
    <w:rsid w:val="00912EC1"/>
    <w:rsid w:val="009136E2"/>
    <w:rsid w:val="00915648"/>
    <w:rsid w:val="00915839"/>
    <w:rsid w:val="0091589A"/>
    <w:rsid w:val="0091740B"/>
    <w:rsid w:val="00917783"/>
    <w:rsid w:val="00917F1A"/>
    <w:rsid w:val="009200D5"/>
    <w:rsid w:val="00920378"/>
    <w:rsid w:val="00921B80"/>
    <w:rsid w:val="0092219F"/>
    <w:rsid w:val="00922FBE"/>
    <w:rsid w:val="00923857"/>
    <w:rsid w:val="00923C6A"/>
    <w:rsid w:val="00923DCB"/>
    <w:rsid w:val="00924DDA"/>
    <w:rsid w:val="00925F29"/>
    <w:rsid w:val="00925FB0"/>
    <w:rsid w:val="0092626F"/>
    <w:rsid w:val="00926EA9"/>
    <w:rsid w:val="009278B7"/>
    <w:rsid w:val="009303E3"/>
    <w:rsid w:val="0093078E"/>
    <w:rsid w:val="009308E9"/>
    <w:rsid w:val="00930C8B"/>
    <w:rsid w:val="00930EFC"/>
    <w:rsid w:val="00931351"/>
    <w:rsid w:val="009313BE"/>
    <w:rsid w:val="00931717"/>
    <w:rsid w:val="0093244A"/>
    <w:rsid w:val="009324B0"/>
    <w:rsid w:val="00932863"/>
    <w:rsid w:val="00932AEF"/>
    <w:rsid w:val="00932C67"/>
    <w:rsid w:val="009330A8"/>
    <w:rsid w:val="00933107"/>
    <w:rsid w:val="0093316C"/>
    <w:rsid w:val="0093323B"/>
    <w:rsid w:val="009333FC"/>
    <w:rsid w:val="00933514"/>
    <w:rsid w:val="009338C0"/>
    <w:rsid w:val="00933975"/>
    <w:rsid w:val="0093423B"/>
    <w:rsid w:val="009345F1"/>
    <w:rsid w:val="00934856"/>
    <w:rsid w:val="009349E7"/>
    <w:rsid w:val="00934FA8"/>
    <w:rsid w:val="009354FE"/>
    <w:rsid w:val="00935670"/>
    <w:rsid w:val="0093572E"/>
    <w:rsid w:val="0093610E"/>
    <w:rsid w:val="00936870"/>
    <w:rsid w:val="00936F2D"/>
    <w:rsid w:val="00937090"/>
    <w:rsid w:val="00937B41"/>
    <w:rsid w:val="00937DB0"/>
    <w:rsid w:val="00940650"/>
    <w:rsid w:val="00940F04"/>
    <w:rsid w:val="00941451"/>
    <w:rsid w:val="0094170F"/>
    <w:rsid w:val="00941B67"/>
    <w:rsid w:val="009420B9"/>
    <w:rsid w:val="009420BA"/>
    <w:rsid w:val="00942AC7"/>
    <w:rsid w:val="00943008"/>
    <w:rsid w:val="00944175"/>
    <w:rsid w:val="009441DA"/>
    <w:rsid w:val="0094491F"/>
    <w:rsid w:val="00945C6D"/>
    <w:rsid w:val="00946186"/>
    <w:rsid w:val="009461B8"/>
    <w:rsid w:val="00946936"/>
    <w:rsid w:val="009502A6"/>
    <w:rsid w:val="00950C21"/>
    <w:rsid w:val="00950D7B"/>
    <w:rsid w:val="00950D9B"/>
    <w:rsid w:val="00951338"/>
    <w:rsid w:val="0095193B"/>
    <w:rsid w:val="00951D6A"/>
    <w:rsid w:val="00951EF2"/>
    <w:rsid w:val="009527AD"/>
    <w:rsid w:val="00952C8E"/>
    <w:rsid w:val="009531B1"/>
    <w:rsid w:val="00953241"/>
    <w:rsid w:val="009542F2"/>
    <w:rsid w:val="00954A66"/>
    <w:rsid w:val="00954F14"/>
    <w:rsid w:val="0095518A"/>
    <w:rsid w:val="00955779"/>
    <w:rsid w:val="00955E2A"/>
    <w:rsid w:val="00956070"/>
    <w:rsid w:val="0095624B"/>
    <w:rsid w:val="009566A4"/>
    <w:rsid w:val="009566CB"/>
    <w:rsid w:val="0095763E"/>
    <w:rsid w:val="009576D0"/>
    <w:rsid w:val="00957D7B"/>
    <w:rsid w:val="00957E0F"/>
    <w:rsid w:val="00957ED5"/>
    <w:rsid w:val="009611AE"/>
    <w:rsid w:val="009620CE"/>
    <w:rsid w:val="00962B3F"/>
    <w:rsid w:val="0096303C"/>
    <w:rsid w:val="00963613"/>
    <w:rsid w:val="00963965"/>
    <w:rsid w:val="00964CA1"/>
    <w:rsid w:val="00965076"/>
    <w:rsid w:val="009655E5"/>
    <w:rsid w:val="009659BE"/>
    <w:rsid w:val="00965BC3"/>
    <w:rsid w:val="0096622C"/>
    <w:rsid w:val="00966CD1"/>
    <w:rsid w:val="00966DBB"/>
    <w:rsid w:val="00967492"/>
    <w:rsid w:val="00967A69"/>
    <w:rsid w:val="00970232"/>
    <w:rsid w:val="00970815"/>
    <w:rsid w:val="00971234"/>
    <w:rsid w:val="00971307"/>
    <w:rsid w:val="0097227C"/>
    <w:rsid w:val="00972EA9"/>
    <w:rsid w:val="009733D2"/>
    <w:rsid w:val="00973607"/>
    <w:rsid w:val="009737DA"/>
    <w:rsid w:val="009737FD"/>
    <w:rsid w:val="00973EC7"/>
    <w:rsid w:val="0097498B"/>
    <w:rsid w:val="009749AE"/>
    <w:rsid w:val="00975705"/>
    <w:rsid w:val="00975B0E"/>
    <w:rsid w:val="009769F5"/>
    <w:rsid w:val="00977A32"/>
    <w:rsid w:val="00977E50"/>
    <w:rsid w:val="00977E51"/>
    <w:rsid w:val="00977F9F"/>
    <w:rsid w:val="0098050A"/>
    <w:rsid w:val="00980694"/>
    <w:rsid w:val="00980797"/>
    <w:rsid w:val="009812B7"/>
    <w:rsid w:val="00981A22"/>
    <w:rsid w:val="00981A94"/>
    <w:rsid w:val="00981B29"/>
    <w:rsid w:val="009828DE"/>
    <w:rsid w:val="00983664"/>
    <w:rsid w:val="009836E2"/>
    <w:rsid w:val="00983A92"/>
    <w:rsid w:val="00984603"/>
    <w:rsid w:val="0098485E"/>
    <w:rsid w:val="00984B17"/>
    <w:rsid w:val="00984D5E"/>
    <w:rsid w:val="00984EF8"/>
    <w:rsid w:val="00984F08"/>
    <w:rsid w:val="00985780"/>
    <w:rsid w:val="0098587D"/>
    <w:rsid w:val="0098623F"/>
    <w:rsid w:val="009863CB"/>
    <w:rsid w:val="0098651D"/>
    <w:rsid w:val="00987553"/>
    <w:rsid w:val="00990D8B"/>
    <w:rsid w:val="0099196B"/>
    <w:rsid w:val="00991CBD"/>
    <w:rsid w:val="00991DD1"/>
    <w:rsid w:val="009925AF"/>
    <w:rsid w:val="00993076"/>
    <w:rsid w:val="009932AB"/>
    <w:rsid w:val="00993C9D"/>
    <w:rsid w:val="0099497B"/>
    <w:rsid w:val="009951A2"/>
    <w:rsid w:val="00995F9E"/>
    <w:rsid w:val="0099619B"/>
    <w:rsid w:val="00996387"/>
    <w:rsid w:val="00996787"/>
    <w:rsid w:val="00997578"/>
    <w:rsid w:val="00997666"/>
    <w:rsid w:val="009A0080"/>
    <w:rsid w:val="009A096A"/>
    <w:rsid w:val="009A0BC6"/>
    <w:rsid w:val="009A103E"/>
    <w:rsid w:val="009A1BBC"/>
    <w:rsid w:val="009A2269"/>
    <w:rsid w:val="009A2446"/>
    <w:rsid w:val="009A29F4"/>
    <w:rsid w:val="009A2ACE"/>
    <w:rsid w:val="009A2C09"/>
    <w:rsid w:val="009A341B"/>
    <w:rsid w:val="009A418F"/>
    <w:rsid w:val="009A47B0"/>
    <w:rsid w:val="009A58C3"/>
    <w:rsid w:val="009A5CF7"/>
    <w:rsid w:val="009A5E30"/>
    <w:rsid w:val="009A6428"/>
    <w:rsid w:val="009A67A0"/>
    <w:rsid w:val="009A69AF"/>
    <w:rsid w:val="009A6B7B"/>
    <w:rsid w:val="009A6E9F"/>
    <w:rsid w:val="009A7206"/>
    <w:rsid w:val="009A7261"/>
    <w:rsid w:val="009A74EA"/>
    <w:rsid w:val="009A78BA"/>
    <w:rsid w:val="009A7957"/>
    <w:rsid w:val="009B0229"/>
    <w:rsid w:val="009B0863"/>
    <w:rsid w:val="009B0CF5"/>
    <w:rsid w:val="009B0EA5"/>
    <w:rsid w:val="009B2427"/>
    <w:rsid w:val="009B2895"/>
    <w:rsid w:val="009B2FC3"/>
    <w:rsid w:val="009B31DD"/>
    <w:rsid w:val="009B360F"/>
    <w:rsid w:val="009B374A"/>
    <w:rsid w:val="009B393D"/>
    <w:rsid w:val="009B3C8B"/>
    <w:rsid w:val="009B3DF1"/>
    <w:rsid w:val="009B406C"/>
    <w:rsid w:val="009B59A7"/>
    <w:rsid w:val="009B620F"/>
    <w:rsid w:val="009B70D0"/>
    <w:rsid w:val="009B7111"/>
    <w:rsid w:val="009B745A"/>
    <w:rsid w:val="009B7FAF"/>
    <w:rsid w:val="009C00F9"/>
    <w:rsid w:val="009C04E8"/>
    <w:rsid w:val="009C165F"/>
    <w:rsid w:val="009C208C"/>
    <w:rsid w:val="009C2287"/>
    <w:rsid w:val="009C27F6"/>
    <w:rsid w:val="009C2D47"/>
    <w:rsid w:val="009C3091"/>
    <w:rsid w:val="009C33AE"/>
    <w:rsid w:val="009C430D"/>
    <w:rsid w:val="009C46A8"/>
    <w:rsid w:val="009C4BE4"/>
    <w:rsid w:val="009C50DF"/>
    <w:rsid w:val="009C5859"/>
    <w:rsid w:val="009C5AD3"/>
    <w:rsid w:val="009C5BFE"/>
    <w:rsid w:val="009C5D84"/>
    <w:rsid w:val="009C61DF"/>
    <w:rsid w:val="009C6A2B"/>
    <w:rsid w:val="009C6CB1"/>
    <w:rsid w:val="009C6F76"/>
    <w:rsid w:val="009C721C"/>
    <w:rsid w:val="009C7F8C"/>
    <w:rsid w:val="009D04E5"/>
    <w:rsid w:val="009D0941"/>
    <w:rsid w:val="009D11D5"/>
    <w:rsid w:val="009D16E3"/>
    <w:rsid w:val="009D18EE"/>
    <w:rsid w:val="009D2151"/>
    <w:rsid w:val="009D24B9"/>
    <w:rsid w:val="009D2653"/>
    <w:rsid w:val="009D2DF2"/>
    <w:rsid w:val="009D301D"/>
    <w:rsid w:val="009D3202"/>
    <w:rsid w:val="009D33DA"/>
    <w:rsid w:val="009D388A"/>
    <w:rsid w:val="009D4AE6"/>
    <w:rsid w:val="009D4F8E"/>
    <w:rsid w:val="009D5B60"/>
    <w:rsid w:val="009D6A64"/>
    <w:rsid w:val="009D6B04"/>
    <w:rsid w:val="009D71B9"/>
    <w:rsid w:val="009D72D1"/>
    <w:rsid w:val="009D731C"/>
    <w:rsid w:val="009D7CDC"/>
    <w:rsid w:val="009D7D48"/>
    <w:rsid w:val="009D7DA7"/>
    <w:rsid w:val="009D7F7D"/>
    <w:rsid w:val="009E0312"/>
    <w:rsid w:val="009E0777"/>
    <w:rsid w:val="009E1060"/>
    <w:rsid w:val="009E1220"/>
    <w:rsid w:val="009E19FE"/>
    <w:rsid w:val="009E1C96"/>
    <w:rsid w:val="009E1CF3"/>
    <w:rsid w:val="009E2120"/>
    <w:rsid w:val="009E220C"/>
    <w:rsid w:val="009E2382"/>
    <w:rsid w:val="009E2561"/>
    <w:rsid w:val="009E2A74"/>
    <w:rsid w:val="009E2E65"/>
    <w:rsid w:val="009E3659"/>
    <w:rsid w:val="009E3ADC"/>
    <w:rsid w:val="009E40B1"/>
    <w:rsid w:val="009E44F7"/>
    <w:rsid w:val="009E5247"/>
    <w:rsid w:val="009E54E1"/>
    <w:rsid w:val="009E660D"/>
    <w:rsid w:val="009E6693"/>
    <w:rsid w:val="009E6775"/>
    <w:rsid w:val="009E6F96"/>
    <w:rsid w:val="009F0A09"/>
    <w:rsid w:val="009F0ED6"/>
    <w:rsid w:val="009F1369"/>
    <w:rsid w:val="009F14AC"/>
    <w:rsid w:val="009F1D05"/>
    <w:rsid w:val="009F1D92"/>
    <w:rsid w:val="009F2254"/>
    <w:rsid w:val="009F326D"/>
    <w:rsid w:val="009F3757"/>
    <w:rsid w:val="009F54A1"/>
    <w:rsid w:val="009F668D"/>
    <w:rsid w:val="009F6CF8"/>
    <w:rsid w:val="009F7C02"/>
    <w:rsid w:val="00A002B2"/>
    <w:rsid w:val="00A01219"/>
    <w:rsid w:val="00A016F1"/>
    <w:rsid w:val="00A01FE6"/>
    <w:rsid w:val="00A029DC"/>
    <w:rsid w:val="00A03571"/>
    <w:rsid w:val="00A036AA"/>
    <w:rsid w:val="00A045EE"/>
    <w:rsid w:val="00A047C8"/>
    <w:rsid w:val="00A06075"/>
    <w:rsid w:val="00A0637B"/>
    <w:rsid w:val="00A06691"/>
    <w:rsid w:val="00A069AC"/>
    <w:rsid w:val="00A07529"/>
    <w:rsid w:val="00A10850"/>
    <w:rsid w:val="00A115D6"/>
    <w:rsid w:val="00A118F5"/>
    <w:rsid w:val="00A1223A"/>
    <w:rsid w:val="00A125E4"/>
    <w:rsid w:val="00A13C16"/>
    <w:rsid w:val="00A13E26"/>
    <w:rsid w:val="00A140E6"/>
    <w:rsid w:val="00A141A5"/>
    <w:rsid w:val="00A1457D"/>
    <w:rsid w:val="00A14647"/>
    <w:rsid w:val="00A148B7"/>
    <w:rsid w:val="00A14D50"/>
    <w:rsid w:val="00A15921"/>
    <w:rsid w:val="00A15FF6"/>
    <w:rsid w:val="00A160CC"/>
    <w:rsid w:val="00A166B3"/>
    <w:rsid w:val="00A16840"/>
    <w:rsid w:val="00A170CC"/>
    <w:rsid w:val="00A170E0"/>
    <w:rsid w:val="00A170E5"/>
    <w:rsid w:val="00A17149"/>
    <w:rsid w:val="00A175E4"/>
    <w:rsid w:val="00A20104"/>
    <w:rsid w:val="00A202EF"/>
    <w:rsid w:val="00A20E07"/>
    <w:rsid w:val="00A210DF"/>
    <w:rsid w:val="00A212BA"/>
    <w:rsid w:val="00A21640"/>
    <w:rsid w:val="00A21C93"/>
    <w:rsid w:val="00A21D8F"/>
    <w:rsid w:val="00A220BD"/>
    <w:rsid w:val="00A22227"/>
    <w:rsid w:val="00A22803"/>
    <w:rsid w:val="00A22BB8"/>
    <w:rsid w:val="00A2344E"/>
    <w:rsid w:val="00A23877"/>
    <w:rsid w:val="00A23C4B"/>
    <w:rsid w:val="00A23EC1"/>
    <w:rsid w:val="00A24456"/>
    <w:rsid w:val="00A248B4"/>
    <w:rsid w:val="00A25621"/>
    <w:rsid w:val="00A25D9C"/>
    <w:rsid w:val="00A25E5C"/>
    <w:rsid w:val="00A25FD0"/>
    <w:rsid w:val="00A261AC"/>
    <w:rsid w:val="00A261AD"/>
    <w:rsid w:val="00A308B8"/>
    <w:rsid w:val="00A30A28"/>
    <w:rsid w:val="00A3108F"/>
    <w:rsid w:val="00A32093"/>
    <w:rsid w:val="00A3222D"/>
    <w:rsid w:val="00A326D6"/>
    <w:rsid w:val="00A32756"/>
    <w:rsid w:val="00A32FC5"/>
    <w:rsid w:val="00A33471"/>
    <w:rsid w:val="00A3379C"/>
    <w:rsid w:val="00A34383"/>
    <w:rsid w:val="00A34AEB"/>
    <w:rsid w:val="00A35F1E"/>
    <w:rsid w:val="00A3619A"/>
    <w:rsid w:val="00A361A4"/>
    <w:rsid w:val="00A36ED9"/>
    <w:rsid w:val="00A373FA"/>
    <w:rsid w:val="00A37794"/>
    <w:rsid w:val="00A3788A"/>
    <w:rsid w:val="00A37A36"/>
    <w:rsid w:val="00A37C6E"/>
    <w:rsid w:val="00A37EA2"/>
    <w:rsid w:val="00A40317"/>
    <w:rsid w:val="00A4039D"/>
    <w:rsid w:val="00A406A9"/>
    <w:rsid w:val="00A40B66"/>
    <w:rsid w:val="00A40C76"/>
    <w:rsid w:val="00A40E8D"/>
    <w:rsid w:val="00A40E92"/>
    <w:rsid w:val="00A410A6"/>
    <w:rsid w:val="00A410D8"/>
    <w:rsid w:val="00A41221"/>
    <w:rsid w:val="00A4124C"/>
    <w:rsid w:val="00A41D59"/>
    <w:rsid w:val="00A41EDE"/>
    <w:rsid w:val="00A423AC"/>
    <w:rsid w:val="00A428AC"/>
    <w:rsid w:val="00A431CC"/>
    <w:rsid w:val="00A4508E"/>
    <w:rsid w:val="00A4538D"/>
    <w:rsid w:val="00A456C2"/>
    <w:rsid w:val="00A4581C"/>
    <w:rsid w:val="00A45CD9"/>
    <w:rsid w:val="00A46796"/>
    <w:rsid w:val="00A46B65"/>
    <w:rsid w:val="00A46C8F"/>
    <w:rsid w:val="00A46D00"/>
    <w:rsid w:val="00A477F7"/>
    <w:rsid w:val="00A502A6"/>
    <w:rsid w:val="00A503E9"/>
    <w:rsid w:val="00A5058C"/>
    <w:rsid w:val="00A508A3"/>
    <w:rsid w:val="00A50FDE"/>
    <w:rsid w:val="00A515AC"/>
    <w:rsid w:val="00A51AAD"/>
    <w:rsid w:val="00A51AB9"/>
    <w:rsid w:val="00A52E35"/>
    <w:rsid w:val="00A53466"/>
    <w:rsid w:val="00A53AF8"/>
    <w:rsid w:val="00A5414F"/>
    <w:rsid w:val="00A547C9"/>
    <w:rsid w:val="00A55AB7"/>
    <w:rsid w:val="00A561D8"/>
    <w:rsid w:val="00A56207"/>
    <w:rsid w:val="00A56ABC"/>
    <w:rsid w:val="00A57609"/>
    <w:rsid w:val="00A578F0"/>
    <w:rsid w:val="00A60A3D"/>
    <w:rsid w:val="00A60AA3"/>
    <w:rsid w:val="00A60B24"/>
    <w:rsid w:val="00A60EFE"/>
    <w:rsid w:val="00A6161D"/>
    <w:rsid w:val="00A616B4"/>
    <w:rsid w:val="00A61B52"/>
    <w:rsid w:val="00A6239E"/>
    <w:rsid w:val="00A62911"/>
    <w:rsid w:val="00A63449"/>
    <w:rsid w:val="00A6351F"/>
    <w:rsid w:val="00A63A4F"/>
    <w:rsid w:val="00A63D88"/>
    <w:rsid w:val="00A649D0"/>
    <w:rsid w:val="00A65820"/>
    <w:rsid w:val="00A66DBD"/>
    <w:rsid w:val="00A67186"/>
    <w:rsid w:val="00A6741D"/>
    <w:rsid w:val="00A6748B"/>
    <w:rsid w:val="00A67521"/>
    <w:rsid w:val="00A67D52"/>
    <w:rsid w:val="00A67EB0"/>
    <w:rsid w:val="00A70992"/>
    <w:rsid w:val="00A70E31"/>
    <w:rsid w:val="00A712A1"/>
    <w:rsid w:val="00A71346"/>
    <w:rsid w:val="00A71762"/>
    <w:rsid w:val="00A72A63"/>
    <w:rsid w:val="00A72FAC"/>
    <w:rsid w:val="00A73388"/>
    <w:rsid w:val="00A733EB"/>
    <w:rsid w:val="00A738E1"/>
    <w:rsid w:val="00A746EF"/>
    <w:rsid w:val="00A74825"/>
    <w:rsid w:val="00A74A5F"/>
    <w:rsid w:val="00A74E1B"/>
    <w:rsid w:val="00A74EEE"/>
    <w:rsid w:val="00A752A1"/>
    <w:rsid w:val="00A75993"/>
    <w:rsid w:val="00A75C24"/>
    <w:rsid w:val="00A76282"/>
    <w:rsid w:val="00A7748E"/>
    <w:rsid w:val="00A77816"/>
    <w:rsid w:val="00A77A80"/>
    <w:rsid w:val="00A80AE4"/>
    <w:rsid w:val="00A81596"/>
    <w:rsid w:val="00A81F0F"/>
    <w:rsid w:val="00A82BA6"/>
    <w:rsid w:val="00A82E3B"/>
    <w:rsid w:val="00A82FCE"/>
    <w:rsid w:val="00A83001"/>
    <w:rsid w:val="00A83050"/>
    <w:rsid w:val="00A83753"/>
    <w:rsid w:val="00A840B0"/>
    <w:rsid w:val="00A843C4"/>
    <w:rsid w:val="00A84827"/>
    <w:rsid w:val="00A84C8D"/>
    <w:rsid w:val="00A85019"/>
    <w:rsid w:val="00A850A8"/>
    <w:rsid w:val="00A85ACC"/>
    <w:rsid w:val="00A8678E"/>
    <w:rsid w:val="00A868EF"/>
    <w:rsid w:val="00A86A4F"/>
    <w:rsid w:val="00A86DA4"/>
    <w:rsid w:val="00A878F4"/>
    <w:rsid w:val="00A9056E"/>
    <w:rsid w:val="00A9083F"/>
    <w:rsid w:val="00A9158B"/>
    <w:rsid w:val="00A915BB"/>
    <w:rsid w:val="00A92A46"/>
    <w:rsid w:val="00A92E19"/>
    <w:rsid w:val="00A93851"/>
    <w:rsid w:val="00A93895"/>
    <w:rsid w:val="00A939B7"/>
    <w:rsid w:val="00A93AF5"/>
    <w:rsid w:val="00A93E2A"/>
    <w:rsid w:val="00A942A6"/>
    <w:rsid w:val="00A94370"/>
    <w:rsid w:val="00A94D8A"/>
    <w:rsid w:val="00A95D2C"/>
    <w:rsid w:val="00A95F93"/>
    <w:rsid w:val="00A96C01"/>
    <w:rsid w:val="00A97331"/>
    <w:rsid w:val="00A976D0"/>
    <w:rsid w:val="00AA04EC"/>
    <w:rsid w:val="00AA0AA7"/>
    <w:rsid w:val="00AA1015"/>
    <w:rsid w:val="00AA13BE"/>
    <w:rsid w:val="00AA15C3"/>
    <w:rsid w:val="00AA17C9"/>
    <w:rsid w:val="00AA19FE"/>
    <w:rsid w:val="00AA1FF9"/>
    <w:rsid w:val="00AA2687"/>
    <w:rsid w:val="00AA3025"/>
    <w:rsid w:val="00AA3A9A"/>
    <w:rsid w:val="00AA3C3C"/>
    <w:rsid w:val="00AA3D1E"/>
    <w:rsid w:val="00AA4046"/>
    <w:rsid w:val="00AA410C"/>
    <w:rsid w:val="00AA41C1"/>
    <w:rsid w:val="00AA4E62"/>
    <w:rsid w:val="00AA521A"/>
    <w:rsid w:val="00AA53E7"/>
    <w:rsid w:val="00AA5720"/>
    <w:rsid w:val="00AA594D"/>
    <w:rsid w:val="00AA5C57"/>
    <w:rsid w:val="00AA5FE2"/>
    <w:rsid w:val="00AA6907"/>
    <w:rsid w:val="00AA727B"/>
    <w:rsid w:val="00AA75F8"/>
    <w:rsid w:val="00AA76F0"/>
    <w:rsid w:val="00AA7815"/>
    <w:rsid w:val="00AA7CC0"/>
    <w:rsid w:val="00AB0078"/>
    <w:rsid w:val="00AB091D"/>
    <w:rsid w:val="00AB0D4B"/>
    <w:rsid w:val="00AB0EFE"/>
    <w:rsid w:val="00AB1A50"/>
    <w:rsid w:val="00AB1DBE"/>
    <w:rsid w:val="00AB2221"/>
    <w:rsid w:val="00AB2FB9"/>
    <w:rsid w:val="00AB304C"/>
    <w:rsid w:val="00AB31FF"/>
    <w:rsid w:val="00AB3578"/>
    <w:rsid w:val="00AB3A4E"/>
    <w:rsid w:val="00AB3B0B"/>
    <w:rsid w:val="00AB42DC"/>
    <w:rsid w:val="00AB4446"/>
    <w:rsid w:val="00AB4F0B"/>
    <w:rsid w:val="00AB5930"/>
    <w:rsid w:val="00AB5F15"/>
    <w:rsid w:val="00AB60B2"/>
    <w:rsid w:val="00AB6218"/>
    <w:rsid w:val="00AB664B"/>
    <w:rsid w:val="00AB6A71"/>
    <w:rsid w:val="00AB76BC"/>
    <w:rsid w:val="00AC04BC"/>
    <w:rsid w:val="00AC0D19"/>
    <w:rsid w:val="00AC10A1"/>
    <w:rsid w:val="00AC174D"/>
    <w:rsid w:val="00AC1872"/>
    <w:rsid w:val="00AC211E"/>
    <w:rsid w:val="00AC2446"/>
    <w:rsid w:val="00AC2C04"/>
    <w:rsid w:val="00AC3355"/>
    <w:rsid w:val="00AC359D"/>
    <w:rsid w:val="00AC39A5"/>
    <w:rsid w:val="00AC48CC"/>
    <w:rsid w:val="00AC570D"/>
    <w:rsid w:val="00AC5A89"/>
    <w:rsid w:val="00AC69EF"/>
    <w:rsid w:val="00AC6E42"/>
    <w:rsid w:val="00AC6EC8"/>
    <w:rsid w:val="00AC702B"/>
    <w:rsid w:val="00AC74AB"/>
    <w:rsid w:val="00AC76AC"/>
    <w:rsid w:val="00AC7D15"/>
    <w:rsid w:val="00AD08F1"/>
    <w:rsid w:val="00AD0BFC"/>
    <w:rsid w:val="00AD0D47"/>
    <w:rsid w:val="00AD0DB6"/>
    <w:rsid w:val="00AD161C"/>
    <w:rsid w:val="00AD17BE"/>
    <w:rsid w:val="00AD1BE9"/>
    <w:rsid w:val="00AD205A"/>
    <w:rsid w:val="00AD281A"/>
    <w:rsid w:val="00AD331F"/>
    <w:rsid w:val="00AD34B8"/>
    <w:rsid w:val="00AD3B72"/>
    <w:rsid w:val="00AD3C75"/>
    <w:rsid w:val="00AD434B"/>
    <w:rsid w:val="00AD4A6D"/>
    <w:rsid w:val="00AD4A84"/>
    <w:rsid w:val="00AD4EF5"/>
    <w:rsid w:val="00AD54D4"/>
    <w:rsid w:val="00AD602A"/>
    <w:rsid w:val="00AD620C"/>
    <w:rsid w:val="00AD634A"/>
    <w:rsid w:val="00AD6553"/>
    <w:rsid w:val="00AD6B65"/>
    <w:rsid w:val="00AD7253"/>
    <w:rsid w:val="00AD7597"/>
    <w:rsid w:val="00AE0052"/>
    <w:rsid w:val="00AE06E1"/>
    <w:rsid w:val="00AE1AB5"/>
    <w:rsid w:val="00AE1B31"/>
    <w:rsid w:val="00AE2120"/>
    <w:rsid w:val="00AE2546"/>
    <w:rsid w:val="00AE2AC8"/>
    <w:rsid w:val="00AE31DC"/>
    <w:rsid w:val="00AE3489"/>
    <w:rsid w:val="00AE36B8"/>
    <w:rsid w:val="00AE3C2C"/>
    <w:rsid w:val="00AE49DA"/>
    <w:rsid w:val="00AE4DA9"/>
    <w:rsid w:val="00AE4ED7"/>
    <w:rsid w:val="00AE4F5A"/>
    <w:rsid w:val="00AE52D1"/>
    <w:rsid w:val="00AE5632"/>
    <w:rsid w:val="00AE5CF7"/>
    <w:rsid w:val="00AE5FE5"/>
    <w:rsid w:val="00AE61A8"/>
    <w:rsid w:val="00AE64DD"/>
    <w:rsid w:val="00AE6B5D"/>
    <w:rsid w:val="00AE6C2B"/>
    <w:rsid w:val="00AE6C5F"/>
    <w:rsid w:val="00AE79B5"/>
    <w:rsid w:val="00AE7B94"/>
    <w:rsid w:val="00AE7D40"/>
    <w:rsid w:val="00AE7DF4"/>
    <w:rsid w:val="00AE7F30"/>
    <w:rsid w:val="00AF028C"/>
    <w:rsid w:val="00AF06BF"/>
    <w:rsid w:val="00AF07FB"/>
    <w:rsid w:val="00AF0958"/>
    <w:rsid w:val="00AF0BAD"/>
    <w:rsid w:val="00AF17D3"/>
    <w:rsid w:val="00AF1A36"/>
    <w:rsid w:val="00AF1DA4"/>
    <w:rsid w:val="00AF1F01"/>
    <w:rsid w:val="00AF1FCC"/>
    <w:rsid w:val="00AF2714"/>
    <w:rsid w:val="00AF27D0"/>
    <w:rsid w:val="00AF2911"/>
    <w:rsid w:val="00AF2EAE"/>
    <w:rsid w:val="00AF335A"/>
    <w:rsid w:val="00AF361C"/>
    <w:rsid w:val="00AF3890"/>
    <w:rsid w:val="00AF5696"/>
    <w:rsid w:val="00AF58A0"/>
    <w:rsid w:val="00AF5CE5"/>
    <w:rsid w:val="00AF6263"/>
    <w:rsid w:val="00AF6C1E"/>
    <w:rsid w:val="00AF6D41"/>
    <w:rsid w:val="00AF74DF"/>
    <w:rsid w:val="00AF785C"/>
    <w:rsid w:val="00B00246"/>
    <w:rsid w:val="00B00530"/>
    <w:rsid w:val="00B005CA"/>
    <w:rsid w:val="00B0097E"/>
    <w:rsid w:val="00B010E8"/>
    <w:rsid w:val="00B016FC"/>
    <w:rsid w:val="00B01AFA"/>
    <w:rsid w:val="00B01D2D"/>
    <w:rsid w:val="00B01EC3"/>
    <w:rsid w:val="00B024C5"/>
    <w:rsid w:val="00B0340A"/>
    <w:rsid w:val="00B03D61"/>
    <w:rsid w:val="00B03DD6"/>
    <w:rsid w:val="00B03E96"/>
    <w:rsid w:val="00B0403D"/>
    <w:rsid w:val="00B04D91"/>
    <w:rsid w:val="00B05283"/>
    <w:rsid w:val="00B0582E"/>
    <w:rsid w:val="00B064BA"/>
    <w:rsid w:val="00B10D76"/>
    <w:rsid w:val="00B10EA0"/>
    <w:rsid w:val="00B1119E"/>
    <w:rsid w:val="00B111DD"/>
    <w:rsid w:val="00B11841"/>
    <w:rsid w:val="00B11B69"/>
    <w:rsid w:val="00B131E9"/>
    <w:rsid w:val="00B138E0"/>
    <w:rsid w:val="00B1439F"/>
    <w:rsid w:val="00B146AF"/>
    <w:rsid w:val="00B14798"/>
    <w:rsid w:val="00B14C56"/>
    <w:rsid w:val="00B15495"/>
    <w:rsid w:val="00B166A4"/>
    <w:rsid w:val="00B1683F"/>
    <w:rsid w:val="00B1795D"/>
    <w:rsid w:val="00B17CC6"/>
    <w:rsid w:val="00B2052A"/>
    <w:rsid w:val="00B2177F"/>
    <w:rsid w:val="00B21833"/>
    <w:rsid w:val="00B22AE8"/>
    <w:rsid w:val="00B23434"/>
    <w:rsid w:val="00B2347C"/>
    <w:rsid w:val="00B238AF"/>
    <w:rsid w:val="00B23DB4"/>
    <w:rsid w:val="00B24474"/>
    <w:rsid w:val="00B24682"/>
    <w:rsid w:val="00B246B8"/>
    <w:rsid w:val="00B24A60"/>
    <w:rsid w:val="00B24BD3"/>
    <w:rsid w:val="00B24CA0"/>
    <w:rsid w:val="00B24DCE"/>
    <w:rsid w:val="00B256C7"/>
    <w:rsid w:val="00B259E8"/>
    <w:rsid w:val="00B25A4B"/>
    <w:rsid w:val="00B25D19"/>
    <w:rsid w:val="00B263E2"/>
    <w:rsid w:val="00B265D4"/>
    <w:rsid w:val="00B272AD"/>
    <w:rsid w:val="00B2764C"/>
    <w:rsid w:val="00B27B56"/>
    <w:rsid w:val="00B27CD1"/>
    <w:rsid w:val="00B30DA4"/>
    <w:rsid w:val="00B30E46"/>
    <w:rsid w:val="00B30ECC"/>
    <w:rsid w:val="00B31619"/>
    <w:rsid w:val="00B32280"/>
    <w:rsid w:val="00B323F8"/>
    <w:rsid w:val="00B3266F"/>
    <w:rsid w:val="00B32EED"/>
    <w:rsid w:val="00B33DD6"/>
    <w:rsid w:val="00B347AE"/>
    <w:rsid w:val="00B34C80"/>
    <w:rsid w:val="00B352CC"/>
    <w:rsid w:val="00B3533B"/>
    <w:rsid w:val="00B35839"/>
    <w:rsid w:val="00B35CFD"/>
    <w:rsid w:val="00B35F1B"/>
    <w:rsid w:val="00B36BD6"/>
    <w:rsid w:val="00B37007"/>
    <w:rsid w:val="00B3703B"/>
    <w:rsid w:val="00B378E3"/>
    <w:rsid w:val="00B37DD7"/>
    <w:rsid w:val="00B40991"/>
    <w:rsid w:val="00B40AFD"/>
    <w:rsid w:val="00B40CAF"/>
    <w:rsid w:val="00B415C5"/>
    <w:rsid w:val="00B41981"/>
    <w:rsid w:val="00B41B2C"/>
    <w:rsid w:val="00B41B9E"/>
    <w:rsid w:val="00B41C85"/>
    <w:rsid w:val="00B41D7B"/>
    <w:rsid w:val="00B428DA"/>
    <w:rsid w:val="00B42D36"/>
    <w:rsid w:val="00B43418"/>
    <w:rsid w:val="00B439D3"/>
    <w:rsid w:val="00B43AB3"/>
    <w:rsid w:val="00B43C5B"/>
    <w:rsid w:val="00B4401E"/>
    <w:rsid w:val="00B448B8"/>
    <w:rsid w:val="00B44F13"/>
    <w:rsid w:val="00B44FC8"/>
    <w:rsid w:val="00B455B9"/>
    <w:rsid w:val="00B459A5"/>
    <w:rsid w:val="00B45D39"/>
    <w:rsid w:val="00B469B5"/>
    <w:rsid w:val="00B46BB4"/>
    <w:rsid w:val="00B46CF4"/>
    <w:rsid w:val="00B4723D"/>
    <w:rsid w:val="00B477F0"/>
    <w:rsid w:val="00B47E90"/>
    <w:rsid w:val="00B50037"/>
    <w:rsid w:val="00B50AA9"/>
    <w:rsid w:val="00B50CE7"/>
    <w:rsid w:val="00B50E39"/>
    <w:rsid w:val="00B50EC6"/>
    <w:rsid w:val="00B5136E"/>
    <w:rsid w:val="00B51751"/>
    <w:rsid w:val="00B517BC"/>
    <w:rsid w:val="00B5183C"/>
    <w:rsid w:val="00B5206F"/>
    <w:rsid w:val="00B5222A"/>
    <w:rsid w:val="00B52782"/>
    <w:rsid w:val="00B53556"/>
    <w:rsid w:val="00B53896"/>
    <w:rsid w:val="00B53E4F"/>
    <w:rsid w:val="00B5411D"/>
    <w:rsid w:val="00B5460C"/>
    <w:rsid w:val="00B54682"/>
    <w:rsid w:val="00B54B07"/>
    <w:rsid w:val="00B55176"/>
    <w:rsid w:val="00B55400"/>
    <w:rsid w:val="00B55A85"/>
    <w:rsid w:val="00B5612F"/>
    <w:rsid w:val="00B5708A"/>
    <w:rsid w:val="00B573E4"/>
    <w:rsid w:val="00B577E6"/>
    <w:rsid w:val="00B60838"/>
    <w:rsid w:val="00B60A23"/>
    <w:rsid w:val="00B60BF2"/>
    <w:rsid w:val="00B62227"/>
    <w:rsid w:val="00B638A4"/>
    <w:rsid w:val="00B63917"/>
    <w:rsid w:val="00B63926"/>
    <w:rsid w:val="00B63C4A"/>
    <w:rsid w:val="00B64BCC"/>
    <w:rsid w:val="00B658D7"/>
    <w:rsid w:val="00B6594B"/>
    <w:rsid w:val="00B65991"/>
    <w:rsid w:val="00B65A80"/>
    <w:rsid w:val="00B65DBF"/>
    <w:rsid w:val="00B6644D"/>
    <w:rsid w:val="00B66A9B"/>
    <w:rsid w:val="00B67095"/>
    <w:rsid w:val="00B67384"/>
    <w:rsid w:val="00B70598"/>
    <w:rsid w:val="00B70DC7"/>
    <w:rsid w:val="00B71097"/>
    <w:rsid w:val="00B71548"/>
    <w:rsid w:val="00B737D5"/>
    <w:rsid w:val="00B73915"/>
    <w:rsid w:val="00B741B3"/>
    <w:rsid w:val="00B742A3"/>
    <w:rsid w:val="00B74DF3"/>
    <w:rsid w:val="00B75074"/>
    <w:rsid w:val="00B7581F"/>
    <w:rsid w:val="00B75851"/>
    <w:rsid w:val="00B75ADB"/>
    <w:rsid w:val="00B7606D"/>
    <w:rsid w:val="00B7671B"/>
    <w:rsid w:val="00B76A7E"/>
    <w:rsid w:val="00B77594"/>
    <w:rsid w:val="00B77DD5"/>
    <w:rsid w:val="00B802F5"/>
    <w:rsid w:val="00B809A7"/>
    <w:rsid w:val="00B80AE7"/>
    <w:rsid w:val="00B80BD7"/>
    <w:rsid w:val="00B81373"/>
    <w:rsid w:val="00B820BB"/>
    <w:rsid w:val="00B823F8"/>
    <w:rsid w:val="00B82951"/>
    <w:rsid w:val="00B82EB0"/>
    <w:rsid w:val="00B83019"/>
    <w:rsid w:val="00B834E1"/>
    <w:rsid w:val="00B83951"/>
    <w:rsid w:val="00B84867"/>
    <w:rsid w:val="00B84890"/>
    <w:rsid w:val="00B84904"/>
    <w:rsid w:val="00B84AD0"/>
    <w:rsid w:val="00B84D4F"/>
    <w:rsid w:val="00B84E36"/>
    <w:rsid w:val="00B84E79"/>
    <w:rsid w:val="00B8513F"/>
    <w:rsid w:val="00B8580E"/>
    <w:rsid w:val="00B85B27"/>
    <w:rsid w:val="00B85BFD"/>
    <w:rsid w:val="00B86175"/>
    <w:rsid w:val="00B86885"/>
    <w:rsid w:val="00B87788"/>
    <w:rsid w:val="00B879D9"/>
    <w:rsid w:val="00B87F0A"/>
    <w:rsid w:val="00B903EE"/>
    <w:rsid w:val="00B905BF"/>
    <w:rsid w:val="00B90C89"/>
    <w:rsid w:val="00B90C95"/>
    <w:rsid w:val="00B91D12"/>
    <w:rsid w:val="00B92321"/>
    <w:rsid w:val="00B9255A"/>
    <w:rsid w:val="00B92908"/>
    <w:rsid w:val="00B92BCB"/>
    <w:rsid w:val="00B92CF1"/>
    <w:rsid w:val="00B93119"/>
    <w:rsid w:val="00B931D0"/>
    <w:rsid w:val="00B93468"/>
    <w:rsid w:val="00B93583"/>
    <w:rsid w:val="00B939DE"/>
    <w:rsid w:val="00B943B4"/>
    <w:rsid w:val="00B9441F"/>
    <w:rsid w:val="00B944D1"/>
    <w:rsid w:val="00B94544"/>
    <w:rsid w:val="00B951ED"/>
    <w:rsid w:val="00B953AD"/>
    <w:rsid w:val="00B954C7"/>
    <w:rsid w:val="00B95558"/>
    <w:rsid w:val="00B95A08"/>
    <w:rsid w:val="00B9712C"/>
    <w:rsid w:val="00B97143"/>
    <w:rsid w:val="00B97168"/>
    <w:rsid w:val="00B97F6C"/>
    <w:rsid w:val="00BA01A9"/>
    <w:rsid w:val="00BA18EB"/>
    <w:rsid w:val="00BA1ABA"/>
    <w:rsid w:val="00BA1B1A"/>
    <w:rsid w:val="00BA1F20"/>
    <w:rsid w:val="00BA261C"/>
    <w:rsid w:val="00BA2836"/>
    <w:rsid w:val="00BA32F9"/>
    <w:rsid w:val="00BA3640"/>
    <w:rsid w:val="00BA4484"/>
    <w:rsid w:val="00BA48F4"/>
    <w:rsid w:val="00BA4D51"/>
    <w:rsid w:val="00BA5038"/>
    <w:rsid w:val="00BA536E"/>
    <w:rsid w:val="00BA571C"/>
    <w:rsid w:val="00BA5EB0"/>
    <w:rsid w:val="00BA61E8"/>
    <w:rsid w:val="00BA66AD"/>
    <w:rsid w:val="00BA6D67"/>
    <w:rsid w:val="00BA788D"/>
    <w:rsid w:val="00BB007A"/>
    <w:rsid w:val="00BB024D"/>
    <w:rsid w:val="00BB02EA"/>
    <w:rsid w:val="00BB074F"/>
    <w:rsid w:val="00BB164E"/>
    <w:rsid w:val="00BB192B"/>
    <w:rsid w:val="00BB1F56"/>
    <w:rsid w:val="00BB2493"/>
    <w:rsid w:val="00BB24EE"/>
    <w:rsid w:val="00BB258A"/>
    <w:rsid w:val="00BB2D90"/>
    <w:rsid w:val="00BB314F"/>
    <w:rsid w:val="00BB328A"/>
    <w:rsid w:val="00BB3505"/>
    <w:rsid w:val="00BB3E01"/>
    <w:rsid w:val="00BB4302"/>
    <w:rsid w:val="00BB4A4E"/>
    <w:rsid w:val="00BB51E3"/>
    <w:rsid w:val="00BB6398"/>
    <w:rsid w:val="00BB6596"/>
    <w:rsid w:val="00BB6D3A"/>
    <w:rsid w:val="00BB6F40"/>
    <w:rsid w:val="00BB7AB3"/>
    <w:rsid w:val="00BB7C17"/>
    <w:rsid w:val="00BB7E9F"/>
    <w:rsid w:val="00BC00E3"/>
    <w:rsid w:val="00BC0FA7"/>
    <w:rsid w:val="00BC1253"/>
    <w:rsid w:val="00BC146B"/>
    <w:rsid w:val="00BC147B"/>
    <w:rsid w:val="00BC1552"/>
    <w:rsid w:val="00BC26F8"/>
    <w:rsid w:val="00BC284B"/>
    <w:rsid w:val="00BC2ABA"/>
    <w:rsid w:val="00BC2F39"/>
    <w:rsid w:val="00BC312D"/>
    <w:rsid w:val="00BC41D6"/>
    <w:rsid w:val="00BC423A"/>
    <w:rsid w:val="00BC4556"/>
    <w:rsid w:val="00BC4931"/>
    <w:rsid w:val="00BC52C2"/>
    <w:rsid w:val="00BC69EA"/>
    <w:rsid w:val="00BC6C78"/>
    <w:rsid w:val="00BC6D94"/>
    <w:rsid w:val="00BC72F7"/>
    <w:rsid w:val="00BC7790"/>
    <w:rsid w:val="00BC7B8E"/>
    <w:rsid w:val="00BC7D21"/>
    <w:rsid w:val="00BD01E7"/>
    <w:rsid w:val="00BD1F52"/>
    <w:rsid w:val="00BD20F3"/>
    <w:rsid w:val="00BD21C3"/>
    <w:rsid w:val="00BD24C7"/>
    <w:rsid w:val="00BD26EE"/>
    <w:rsid w:val="00BD2752"/>
    <w:rsid w:val="00BD2877"/>
    <w:rsid w:val="00BD3444"/>
    <w:rsid w:val="00BD368B"/>
    <w:rsid w:val="00BD45F7"/>
    <w:rsid w:val="00BD477E"/>
    <w:rsid w:val="00BD483D"/>
    <w:rsid w:val="00BD485E"/>
    <w:rsid w:val="00BD4B24"/>
    <w:rsid w:val="00BD4CCA"/>
    <w:rsid w:val="00BD4DA3"/>
    <w:rsid w:val="00BD550A"/>
    <w:rsid w:val="00BD55C2"/>
    <w:rsid w:val="00BD738B"/>
    <w:rsid w:val="00BD7C0F"/>
    <w:rsid w:val="00BE06B5"/>
    <w:rsid w:val="00BE079B"/>
    <w:rsid w:val="00BE1293"/>
    <w:rsid w:val="00BE1815"/>
    <w:rsid w:val="00BE18F4"/>
    <w:rsid w:val="00BE20C0"/>
    <w:rsid w:val="00BE2FD5"/>
    <w:rsid w:val="00BE3ECF"/>
    <w:rsid w:val="00BE3F28"/>
    <w:rsid w:val="00BE4070"/>
    <w:rsid w:val="00BE44E0"/>
    <w:rsid w:val="00BE55F0"/>
    <w:rsid w:val="00BE58F4"/>
    <w:rsid w:val="00BE5D28"/>
    <w:rsid w:val="00BE60E0"/>
    <w:rsid w:val="00BE6181"/>
    <w:rsid w:val="00BE66ED"/>
    <w:rsid w:val="00BE6A2C"/>
    <w:rsid w:val="00BE70E8"/>
    <w:rsid w:val="00BF02BE"/>
    <w:rsid w:val="00BF0331"/>
    <w:rsid w:val="00BF05F3"/>
    <w:rsid w:val="00BF0ACA"/>
    <w:rsid w:val="00BF0DDE"/>
    <w:rsid w:val="00BF0DE9"/>
    <w:rsid w:val="00BF0F75"/>
    <w:rsid w:val="00BF1096"/>
    <w:rsid w:val="00BF139F"/>
    <w:rsid w:val="00BF3295"/>
    <w:rsid w:val="00BF341F"/>
    <w:rsid w:val="00BF366D"/>
    <w:rsid w:val="00BF466A"/>
    <w:rsid w:val="00BF4F91"/>
    <w:rsid w:val="00BF52AF"/>
    <w:rsid w:val="00BF58FB"/>
    <w:rsid w:val="00BF6DB7"/>
    <w:rsid w:val="00BF7015"/>
    <w:rsid w:val="00BF78A2"/>
    <w:rsid w:val="00BF7A43"/>
    <w:rsid w:val="00C00EEF"/>
    <w:rsid w:val="00C014B5"/>
    <w:rsid w:val="00C01680"/>
    <w:rsid w:val="00C01EFA"/>
    <w:rsid w:val="00C02779"/>
    <w:rsid w:val="00C02BD3"/>
    <w:rsid w:val="00C02FFC"/>
    <w:rsid w:val="00C03501"/>
    <w:rsid w:val="00C0365D"/>
    <w:rsid w:val="00C039C5"/>
    <w:rsid w:val="00C03FDA"/>
    <w:rsid w:val="00C04DE6"/>
    <w:rsid w:val="00C052D9"/>
    <w:rsid w:val="00C0678C"/>
    <w:rsid w:val="00C0693F"/>
    <w:rsid w:val="00C06B34"/>
    <w:rsid w:val="00C07176"/>
    <w:rsid w:val="00C071DA"/>
    <w:rsid w:val="00C07783"/>
    <w:rsid w:val="00C07E3B"/>
    <w:rsid w:val="00C1021E"/>
    <w:rsid w:val="00C10416"/>
    <w:rsid w:val="00C112C4"/>
    <w:rsid w:val="00C11375"/>
    <w:rsid w:val="00C145F8"/>
    <w:rsid w:val="00C1498C"/>
    <w:rsid w:val="00C15B80"/>
    <w:rsid w:val="00C15D40"/>
    <w:rsid w:val="00C15DFB"/>
    <w:rsid w:val="00C1750D"/>
    <w:rsid w:val="00C17898"/>
    <w:rsid w:val="00C17C42"/>
    <w:rsid w:val="00C20811"/>
    <w:rsid w:val="00C21E73"/>
    <w:rsid w:val="00C22939"/>
    <w:rsid w:val="00C231F2"/>
    <w:rsid w:val="00C23CA0"/>
    <w:rsid w:val="00C23E7A"/>
    <w:rsid w:val="00C23F44"/>
    <w:rsid w:val="00C2442D"/>
    <w:rsid w:val="00C24488"/>
    <w:rsid w:val="00C2455E"/>
    <w:rsid w:val="00C24792"/>
    <w:rsid w:val="00C247A3"/>
    <w:rsid w:val="00C2526D"/>
    <w:rsid w:val="00C2544A"/>
    <w:rsid w:val="00C255BB"/>
    <w:rsid w:val="00C25A84"/>
    <w:rsid w:val="00C25CEB"/>
    <w:rsid w:val="00C25DD3"/>
    <w:rsid w:val="00C25E22"/>
    <w:rsid w:val="00C265E9"/>
    <w:rsid w:val="00C26B2A"/>
    <w:rsid w:val="00C275B4"/>
    <w:rsid w:val="00C27BB0"/>
    <w:rsid w:val="00C30B62"/>
    <w:rsid w:val="00C3112E"/>
    <w:rsid w:val="00C32464"/>
    <w:rsid w:val="00C32939"/>
    <w:rsid w:val="00C3307C"/>
    <w:rsid w:val="00C33211"/>
    <w:rsid w:val="00C33430"/>
    <w:rsid w:val="00C33544"/>
    <w:rsid w:val="00C34778"/>
    <w:rsid w:val="00C3479C"/>
    <w:rsid w:val="00C34ACC"/>
    <w:rsid w:val="00C350EB"/>
    <w:rsid w:val="00C358F0"/>
    <w:rsid w:val="00C359E6"/>
    <w:rsid w:val="00C36189"/>
    <w:rsid w:val="00C364EE"/>
    <w:rsid w:val="00C3651B"/>
    <w:rsid w:val="00C3652B"/>
    <w:rsid w:val="00C36AC3"/>
    <w:rsid w:val="00C37144"/>
    <w:rsid w:val="00C376FF"/>
    <w:rsid w:val="00C401E4"/>
    <w:rsid w:val="00C4029B"/>
    <w:rsid w:val="00C40BF5"/>
    <w:rsid w:val="00C413E3"/>
    <w:rsid w:val="00C414BE"/>
    <w:rsid w:val="00C41DB1"/>
    <w:rsid w:val="00C42187"/>
    <w:rsid w:val="00C42333"/>
    <w:rsid w:val="00C4303F"/>
    <w:rsid w:val="00C4306D"/>
    <w:rsid w:val="00C430E0"/>
    <w:rsid w:val="00C4317E"/>
    <w:rsid w:val="00C431B6"/>
    <w:rsid w:val="00C439F6"/>
    <w:rsid w:val="00C43AB4"/>
    <w:rsid w:val="00C43DD0"/>
    <w:rsid w:val="00C43EBD"/>
    <w:rsid w:val="00C44987"/>
    <w:rsid w:val="00C44CD3"/>
    <w:rsid w:val="00C45172"/>
    <w:rsid w:val="00C45355"/>
    <w:rsid w:val="00C45386"/>
    <w:rsid w:val="00C45E6B"/>
    <w:rsid w:val="00C45F72"/>
    <w:rsid w:val="00C46537"/>
    <w:rsid w:val="00C469DF"/>
    <w:rsid w:val="00C4705B"/>
    <w:rsid w:val="00C470B5"/>
    <w:rsid w:val="00C4720A"/>
    <w:rsid w:val="00C472AE"/>
    <w:rsid w:val="00C47308"/>
    <w:rsid w:val="00C4738F"/>
    <w:rsid w:val="00C5013E"/>
    <w:rsid w:val="00C50366"/>
    <w:rsid w:val="00C50646"/>
    <w:rsid w:val="00C51F0D"/>
    <w:rsid w:val="00C5216E"/>
    <w:rsid w:val="00C5269D"/>
    <w:rsid w:val="00C52F66"/>
    <w:rsid w:val="00C52FC1"/>
    <w:rsid w:val="00C537E2"/>
    <w:rsid w:val="00C54416"/>
    <w:rsid w:val="00C54C97"/>
    <w:rsid w:val="00C55078"/>
    <w:rsid w:val="00C55096"/>
    <w:rsid w:val="00C55A31"/>
    <w:rsid w:val="00C56D39"/>
    <w:rsid w:val="00C57050"/>
    <w:rsid w:val="00C576EE"/>
    <w:rsid w:val="00C60AEF"/>
    <w:rsid w:val="00C6128F"/>
    <w:rsid w:val="00C6129C"/>
    <w:rsid w:val="00C6166D"/>
    <w:rsid w:val="00C61683"/>
    <w:rsid w:val="00C61858"/>
    <w:rsid w:val="00C61CD8"/>
    <w:rsid w:val="00C61CDC"/>
    <w:rsid w:val="00C61F31"/>
    <w:rsid w:val="00C61F7F"/>
    <w:rsid w:val="00C62229"/>
    <w:rsid w:val="00C623A7"/>
    <w:rsid w:val="00C628FA"/>
    <w:rsid w:val="00C62B02"/>
    <w:rsid w:val="00C62DA5"/>
    <w:rsid w:val="00C62F3D"/>
    <w:rsid w:val="00C6375E"/>
    <w:rsid w:val="00C63AEC"/>
    <w:rsid w:val="00C650E0"/>
    <w:rsid w:val="00C652DC"/>
    <w:rsid w:val="00C65463"/>
    <w:rsid w:val="00C66913"/>
    <w:rsid w:val="00C66A68"/>
    <w:rsid w:val="00C67347"/>
    <w:rsid w:val="00C67384"/>
    <w:rsid w:val="00C67689"/>
    <w:rsid w:val="00C67A3A"/>
    <w:rsid w:val="00C67E66"/>
    <w:rsid w:val="00C7022C"/>
    <w:rsid w:val="00C70741"/>
    <w:rsid w:val="00C715E0"/>
    <w:rsid w:val="00C71B75"/>
    <w:rsid w:val="00C71E7A"/>
    <w:rsid w:val="00C72266"/>
    <w:rsid w:val="00C72BCC"/>
    <w:rsid w:val="00C72D44"/>
    <w:rsid w:val="00C7358A"/>
    <w:rsid w:val="00C73CF4"/>
    <w:rsid w:val="00C74826"/>
    <w:rsid w:val="00C74A60"/>
    <w:rsid w:val="00C750AA"/>
    <w:rsid w:val="00C75101"/>
    <w:rsid w:val="00C75502"/>
    <w:rsid w:val="00C75ABD"/>
    <w:rsid w:val="00C76346"/>
    <w:rsid w:val="00C7636E"/>
    <w:rsid w:val="00C763E1"/>
    <w:rsid w:val="00C76DB1"/>
    <w:rsid w:val="00C7741F"/>
    <w:rsid w:val="00C77789"/>
    <w:rsid w:val="00C77A2C"/>
    <w:rsid w:val="00C77D25"/>
    <w:rsid w:val="00C77D48"/>
    <w:rsid w:val="00C80603"/>
    <w:rsid w:val="00C8069A"/>
    <w:rsid w:val="00C80A77"/>
    <w:rsid w:val="00C818AA"/>
    <w:rsid w:val="00C81CF8"/>
    <w:rsid w:val="00C81D5D"/>
    <w:rsid w:val="00C82567"/>
    <w:rsid w:val="00C83746"/>
    <w:rsid w:val="00C84119"/>
    <w:rsid w:val="00C842EA"/>
    <w:rsid w:val="00C84446"/>
    <w:rsid w:val="00C84626"/>
    <w:rsid w:val="00C8472B"/>
    <w:rsid w:val="00C84949"/>
    <w:rsid w:val="00C84B54"/>
    <w:rsid w:val="00C857A6"/>
    <w:rsid w:val="00C85968"/>
    <w:rsid w:val="00C85F55"/>
    <w:rsid w:val="00C863F6"/>
    <w:rsid w:val="00C86881"/>
    <w:rsid w:val="00C869A0"/>
    <w:rsid w:val="00C86A08"/>
    <w:rsid w:val="00C90081"/>
    <w:rsid w:val="00C909A2"/>
    <w:rsid w:val="00C90A10"/>
    <w:rsid w:val="00C90A24"/>
    <w:rsid w:val="00C90B43"/>
    <w:rsid w:val="00C90BDB"/>
    <w:rsid w:val="00C9104D"/>
    <w:rsid w:val="00C91404"/>
    <w:rsid w:val="00C91CDE"/>
    <w:rsid w:val="00C91F06"/>
    <w:rsid w:val="00C925C8"/>
    <w:rsid w:val="00C929DB"/>
    <w:rsid w:val="00C92B5E"/>
    <w:rsid w:val="00C92EA2"/>
    <w:rsid w:val="00C932BC"/>
    <w:rsid w:val="00C93329"/>
    <w:rsid w:val="00C93C85"/>
    <w:rsid w:val="00C94265"/>
    <w:rsid w:val="00C943BF"/>
    <w:rsid w:val="00C94A9B"/>
    <w:rsid w:val="00C94B61"/>
    <w:rsid w:val="00C94DCC"/>
    <w:rsid w:val="00C94E25"/>
    <w:rsid w:val="00C950BF"/>
    <w:rsid w:val="00C95874"/>
    <w:rsid w:val="00C95E97"/>
    <w:rsid w:val="00C96093"/>
    <w:rsid w:val="00C96180"/>
    <w:rsid w:val="00C965B2"/>
    <w:rsid w:val="00C966DB"/>
    <w:rsid w:val="00C96D33"/>
    <w:rsid w:val="00C96EDB"/>
    <w:rsid w:val="00C9706C"/>
    <w:rsid w:val="00C973A4"/>
    <w:rsid w:val="00C97640"/>
    <w:rsid w:val="00C97A66"/>
    <w:rsid w:val="00C97E19"/>
    <w:rsid w:val="00CA00DD"/>
    <w:rsid w:val="00CA031E"/>
    <w:rsid w:val="00CA0777"/>
    <w:rsid w:val="00CA11F2"/>
    <w:rsid w:val="00CA19C8"/>
    <w:rsid w:val="00CA20D9"/>
    <w:rsid w:val="00CA2578"/>
    <w:rsid w:val="00CA2863"/>
    <w:rsid w:val="00CA2994"/>
    <w:rsid w:val="00CA3293"/>
    <w:rsid w:val="00CA387F"/>
    <w:rsid w:val="00CA4332"/>
    <w:rsid w:val="00CA4677"/>
    <w:rsid w:val="00CA5401"/>
    <w:rsid w:val="00CA5637"/>
    <w:rsid w:val="00CA582A"/>
    <w:rsid w:val="00CA58A8"/>
    <w:rsid w:val="00CA6777"/>
    <w:rsid w:val="00CA6FAE"/>
    <w:rsid w:val="00CA7725"/>
    <w:rsid w:val="00CA7A43"/>
    <w:rsid w:val="00CA7C6A"/>
    <w:rsid w:val="00CA7CFE"/>
    <w:rsid w:val="00CB010E"/>
    <w:rsid w:val="00CB044F"/>
    <w:rsid w:val="00CB04A8"/>
    <w:rsid w:val="00CB055E"/>
    <w:rsid w:val="00CB0A1B"/>
    <w:rsid w:val="00CB102C"/>
    <w:rsid w:val="00CB1190"/>
    <w:rsid w:val="00CB1F18"/>
    <w:rsid w:val="00CB285C"/>
    <w:rsid w:val="00CB28DE"/>
    <w:rsid w:val="00CB2C48"/>
    <w:rsid w:val="00CB2CCD"/>
    <w:rsid w:val="00CB3505"/>
    <w:rsid w:val="00CB3C43"/>
    <w:rsid w:val="00CB42B1"/>
    <w:rsid w:val="00CB4C83"/>
    <w:rsid w:val="00CB4CB7"/>
    <w:rsid w:val="00CB51E3"/>
    <w:rsid w:val="00CB552F"/>
    <w:rsid w:val="00CB6649"/>
    <w:rsid w:val="00CB6A4D"/>
    <w:rsid w:val="00CB6E48"/>
    <w:rsid w:val="00CB7C3D"/>
    <w:rsid w:val="00CC05E6"/>
    <w:rsid w:val="00CC096E"/>
    <w:rsid w:val="00CC10E3"/>
    <w:rsid w:val="00CC2114"/>
    <w:rsid w:val="00CC26E3"/>
    <w:rsid w:val="00CC29AF"/>
    <w:rsid w:val="00CC2D12"/>
    <w:rsid w:val="00CC338C"/>
    <w:rsid w:val="00CC33E5"/>
    <w:rsid w:val="00CC3595"/>
    <w:rsid w:val="00CC3662"/>
    <w:rsid w:val="00CC3B38"/>
    <w:rsid w:val="00CC3B75"/>
    <w:rsid w:val="00CC428F"/>
    <w:rsid w:val="00CC45DB"/>
    <w:rsid w:val="00CC515E"/>
    <w:rsid w:val="00CC535C"/>
    <w:rsid w:val="00CC59E4"/>
    <w:rsid w:val="00CC6535"/>
    <w:rsid w:val="00CC6ACF"/>
    <w:rsid w:val="00CC7595"/>
    <w:rsid w:val="00CC7B3A"/>
    <w:rsid w:val="00CC7D97"/>
    <w:rsid w:val="00CD0336"/>
    <w:rsid w:val="00CD0998"/>
    <w:rsid w:val="00CD0CA7"/>
    <w:rsid w:val="00CD10CD"/>
    <w:rsid w:val="00CD1781"/>
    <w:rsid w:val="00CD1904"/>
    <w:rsid w:val="00CD25A2"/>
    <w:rsid w:val="00CD3054"/>
    <w:rsid w:val="00CD50A1"/>
    <w:rsid w:val="00CD59F8"/>
    <w:rsid w:val="00CD61FE"/>
    <w:rsid w:val="00CD6656"/>
    <w:rsid w:val="00CD6E4F"/>
    <w:rsid w:val="00CD772C"/>
    <w:rsid w:val="00CD7892"/>
    <w:rsid w:val="00CD78FB"/>
    <w:rsid w:val="00CD7D8B"/>
    <w:rsid w:val="00CD7EFC"/>
    <w:rsid w:val="00CE0166"/>
    <w:rsid w:val="00CE025B"/>
    <w:rsid w:val="00CE0261"/>
    <w:rsid w:val="00CE0C4A"/>
    <w:rsid w:val="00CE10C5"/>
    <w:rsid w:val="00CE19DE"/>
    <w:rsid w:val="00CE1CF5"/>
    <w:rsid w:val="00CE26E0"/>
    <w:rsid w:val="00CE3588"/>
    <w:rsid w:val="00CE4D7C"/>
    <w:rsid w:val="00CE56DC"/>
    <w:rsid w:val="00CE56FD"/>
    <w:rsid w:val="00CE57AB"/>
    <w:rsid w:val="00CE583E"/>
    <w:rsid w:val="00CE5A8D"/>
    <w:rsid w:val="00CE6154"/>
    <w:rsid w:val="00CE6C73"/>
    <w:rsid w:val="00CE734D"/>
    <w:rsid w:val="00CE74D3"/>
    <w:rsid w:val="00CE767A"/>
    <w:rsid w:val="00CE78B3"/>
    <w:rsid w:val="00CF0379"/>
    <w:rsid w:val="00CF0960"/>
    <w:rsid w:val="00CF0CC5"/>
    <w:rsid w:val="00CF1188"/>
    <w:rsid w:val="00CF1BA4"/>
    <w:rsid w:val="00CF1E28"/>
    <w:rsid w:val="00CF1EF5"/>
    <w:rsid w:val="00CF1FFD"/>
    <w:rsid w:val="00CF280E"/>
    <w:rsid w:val="00CF2DC6"/>
    <w:rsid w:val="00CF434D"/>
    <w:rsid w:val="00CF48AA"/>
    <w:rsid w:val="00CF4E8C"/>
    <w:rsid w:val="00CF4FD4"/>
    <w:rsid w:val="00CF5B96"/>
    <w:rsid w:val="00CF5C7C"/>
    <w:rsid w:val="00CF7320"/>
    <w:rsid w:val="00CF7526"/>
    <w:rsid w:val="00CF7EEE"/>
    <w:rsid w:val="00D0014D"/>
    <w:rsid w:val="00D00251"/>
    <w:rsid w:val="00D00757"/>
    <w:rsid w:val="00D0076F"/>
    <w:rsid w:val="00D00C24"/>
    <w:rsid w:val="00D02739"/>
    <w:rsid w:val="00D027FC"/>
    <w:rsid w:val="00D03957"/>
    <w:rsid w:val="00D04101"/>
    <w:rsid w:val="00D05E8A"/>
    <w:rsid w:val="00D06377"/>
    <w:rsid w:val="00D065B6"/>
    <w:rsid w:val="00D06D4D"/>
    <w:rsid w:val="00D07066"/>
    <w:rsid w:val="00D07843"/>
    <w:rsid w:val="00D07D53"/>
    <w:rsid w:val="00D07F7C"/>
    <w:rsid w:val="00D07FF9"/>
    <w:rsid w:val="00D106F0"/>
    <w:rsid w:val="00D10B72"/>
    <w:rsid w:val="00D10BA2"/>
    <w:rsid w:val="00D10C6E"/>
    <w:rsid w:val="00D11455"/>
    <w:rsid w:val="00D1154A"/>
    <w:rsid w:val="00D11E95"/>
    <w:rsid w:val="00D12052"/>
    <w:rsid w:val="00D12C16"/>
    <w:rsid w:val="00D13F42"/>
    <w:rsid w:val="00D1407D"/>
    <w:rsid w:val="00D146C7"/>
    <w:rsid w:val="00D15762"/>
    <w:rsid w:val="00D158A9"/>
    <w:rsid w:val="00D15C56"/>
    <w:rsid w:val="00D15FB6"/>
    <w:rsid w:val="00D16465"/>
    <w:rsid w:val="00D167F8"/>
    <w:rsid w:val="00D16C4E"/>
    <w:rsid w:val="00D16E94"/>
    <w:rsid w:val="00D17830"/>
    <w:rsid w:val="00D17F31"/>
    <w:rsid w:val="00D20268"/>
    <w:rsid w:val="00D20592"/>
    <w:rsid w:val="00D209DF"/>
    <w:rsid w:val="00D21D88"/>
    <w:rsid w:val="00D22343"/>
    <w:rsid w:val="00D226FA"/>
    <w:rsid w:val="00D22867"/>
    <w:rsid w:val="00D22B40"/>
    <w:rsid w:val="00D22FC2"/>
    <w:rsid w:val="00D236B4"/>
    <w:rsid w:val="00D23E4B"/>
    <w:rsid w:val="00D25329"/>
    <w:rsid w:val="00D25C47"/>
    <w:rsid w:val="00D25E6F"/>
    <w:rsid w:val="00D26F27"/>
    <w:rsid w:val="00D27253"/>
    <w:rsid w:val="00D301EB"/>
    <w:rsid w:val="00D318CD"/>
    <w:rsid w:val="00D323ED"/>
    <w:rsid w:val="00D32EAF"/>
    <w:rsid w:val="00D330E1"/>
    <w:rsid w:val="00D34051"/>
    <w:rsid w:val="00D34301"/>
    <w:rsid w:val="00D34A61"/>
    <w:rsid w:val="00D34D54"/>
    <w:rsid w:val="00D351F5"/>
    <w:rsid w:val="00D361DC"/>
    <w:rsid w:val="00D36A2D"/>
    <w:rsid w:val="00D3706A"/>
    <w:rsid w:val="00D37246"/>
    <w:rsid w:val="00D37319"/>
    <w:rsid w:val="00D37878"/>
    <w:rsid w:val="00D37EFB"/>
    <w:rsid w:val="00D37F26"/>
    <w:rsid w:val="00D40046"/>
    <w:rsid w:val="00D40748"/>
    <w:rsid w:val="00D4088B"/>
    <w:rsid w:val="00D40CC5"/>
    <w:rsid w:val="00D412D7"/>
    <w:rsid w:val="00D414C0"/>
    <w:rsid w:val="00D42958"/>
    <w:rsid w:val="00D431CF"/>
    <w:rsid w:val="00D437E0"/>
    <w:rsid w:val="00D43E6C"/>
    <w:rsid w:val="00D43FC5"/>
    <w:rsid w:val="00D4409C"/>
    <w:rsid w:val="00D44D04"/>
    <w:rsid w:val="00D44EB9"/>
    <w:rsid w:val="00D4537E"/>
    <w:rsid w:val="00D4588A"/>
    <w:rsid w:val="00D46328"/>
    <w:rsid w:val="00D46802"/>
    <w:rsid w:val="00D46AEC"/>
    <w:rsid w:val="00D46B14"/>
    <w:rsid w:val="00D46E67"/>
    <w:rsid w:val="00D4730C"/>
    <w:rsid w:val="00D47605"/>
    <w:rsid w:val="00D476A4"/>
    <w:rsid w:val="00D47BBE"/>
    <w:rsid w:val="00D47E6D"/>
    <w:rsid w:val="00D500FE"/>
    <w:rsid w:val="00D504B7"/>
    <w:rsid w:val="00D5084B"/>
    <w:rsid w:val="00D516A7"/>
    <w:rsid w:val="00D52578"/>
    <w:rsid w:val="00D528BB"/>
    <w:rsid w:val="00D52F38"/>
    <w:rsid w:val="00D53135"/>
    <w:rsid w:val="00D533DD"/>
    <w:rsid w:val="00D53629"/>
    <w:rsid w:val="00D53933"/>
    <w:rsid w:val="00D539F0"/>
    <w:rsid w:val="00D53BAB"/>
    <w:rsid w:val="00D53C7D"/>
    <w:rsid w:val="00D53E76"/>
    <w:rsid w:val="00D543AE"/>
    <w:rsid w:val="00D5489E"/>
    <w:rsid w:val="00D54FF8"/>
    <w:rsid w:val="00D55121"/>
    <w:rsid w:val="00D555E4"/>
    <w:rsid w:val="00D556D5"/>
    <w:rsid w:val="00D5578E"/>
    <w:rsid w:val="00D5626B"/>
    <w:rsid w:val="00D5669D"/>
    <w:rsid w:val="00D57380"/>
    <w:rsid w:val="00D57752"/>
    <w:rsid w:val="00D60167"/>
    <w:rsid w:val="00D60283"/>
    <w:rsid w:val="00D60507"/>
    <w:rsid w:val="00D60A78"/>
    <w:rsid w:val="00D6108B"/>
    <w:rsid w:val="00D61E75"/>
    <w:rsid w:val="00D6279C"/>
    <w:rsid w:val="00D647D0"/>
    <w:rsid w:val="00D648B2"/>
    <w:rsid w:val="00D64B6B"/>
    <w:rsid w:val="00D651EB"/>
    <w:rsid w:val="00D65280"/>
    <w:rsid w:val="00D655A5"/>
    <w:rsid w:val="00D65DFB"/>
    <w:rsid w:val="00D664F4"/>
    <w:rsid w:val="00D6679F"/>
    <w:rsid w:val="00D67021"/>
    <w:rsid w:val="00D67702"/>
    <w:rsid w:val="00D67BA2"/>
    <w:rsid w:val="00D709F3"/>
    <w:rsid w:val="00D70F5C"/>
    <w:rsid w:val="00D70F74"/>
    <w:rsid w:val="00D70F86"/>
    <w:rsid w:val="00D716E9"/>
    <w:rsid w:val="00D7231D"/>
    <w:rsid w:val="00D72363"/>
    <w:rsid w:val="00D723E2"/>
    <w:rsid w:val="00D72B6E"/>
    <w:rsid w:val="00D730ED"/>
    <w:rsid w:val="00D73253"/>
    <w:rsid w:val="00D739E7"/>
    <w:rsid w:val="00D73D53"/>
    <w:rsid w:val="00D740F6"/>
    <w:rsid w:val="00D7540C"/>
    <w:rsid w:val="00D75A0B"/>
    <w:rsid w:val="00D7662C"/>
    <w:rsid w:val="00D76BDB"/>
    <w:rsid w:val="00D7733B"/>
    <w:rsid w:val="00D77CD2"/>
    <w:rsid w:val="00D77E60"/>
    <w:rsid w:val="00D77F11"/>
    <w:rsid w:val="00D80800"/>
    <w:rsid w:val="00D8186A"/>
    <w:rsid w:val="00D81AA2"/>
    <w:rsid w:val="00D820D2"/>
    <w:rsid w:val="00D828AF"/>
    <w:rsid w:val="00D82B3A"/>
    <w:rsid w:val="00D82C3A"/>
    <w:rsid w:val="00D83070"/>
    <w:rsid w:val="00D8370F"/>
    <w:rsid w:val="00D83723"/>
    <w:rsid w:val="00D83DC7"/>
    <w:rsid w:val="00D84618"/>
    <w:rsid w:val="00D85299"/>
    <w:rsid w:val="00D86B06"/>
    <w:rsid w:val="00D86BEC"/>
    <w:rsid w:val="00D8715F"/>
    <w:rsid w:val="00D90144"/>
    <w:rsid w:val="00D90367"/>
    <w:rsid w:val="00D90C66"/>
    <w:rsid w:val="00D90D3E"/>
    <w:rsid w:val="00D90E9C"/>
    <w:rsid w:val="00D91314"/>
    <w:rsid w:val="00D91A06"/>
    <w:rsid w:val="00D91E07"/>
    <w:rsid w:val="00D92635"/>
    <w:rsid w:val="00D92774"/>
    <w:rsid w:val="00D92868"/>
    <w:rsid w:val="00D92881"/>
    <w:rsid w:val="00D92FAE"/>
    <w:rsid w:val="00D935D4"/>
    <w:rsid w:val="00D939DF"/>
    <w:rsid w:val="00D93D31"/>
    <w:rsid w:val="00D9454B"/>
    <w:rsid w:val="00D959D5"/>
    <w:rsid w:val="00D95A5D"/>
    <w:rsid w:val="00D95B01"/>
    <w:rsid w:val="00D95BBC"/>
    <w:rsid w:val="00D95ECB"/>
    <w:rsid w:val="00D961A0"/>
    <w:rsid w:val="00D9652F"/>
    <w:rsid w:val="00D96CB0"/>
    <w:rsid w:val="00D96ECD"/>
    <w:rsid w:val="00D96EE7"/>
    <w:rsid w:val="00D9700B"/>
    <w:rsid w:val="00D9702A"/>
    <w:rsid w:val="00D97933"/>
    <w:rsid w:val="00D97C38"/>
    <w:rsid w:val="00DA0386"/>
    <w:rsid w:val="00DA048D"/>
    <w:rsid w:val="00DA1268"/>
    <w:rsid w:val="00DA1285"/>
    <w:rsid w:val="00DA1777"/>
    <w:rsid w:val="00DA1D4E"/>
    <w:rsid w:val="00DA2C16"/>
    <w:rsid w:val="00DA2C37"/>
    <w:rsid w:val="00DA2D70"/>
    <w:rsid w:val="00DA38E5"/>
    <w:rsid w:val="00DA3ACC"/>
    <w:rsid w:val="00DA4079"/>
    <w:rsid w:val="00DA4608"/>
    <w:rsid w:val="00DA46B8"/>
    <w:rsid w:val="00DA4C76"/>
    <w:rsid w:val="00DA4D22"/>
    <w:rsid w:val="00DA4FB7"/>
    <w:rsid w:val="00DA504C"/>
    <w:rsid w:val="00DA571C"/>
    <w:rsid w:val="00DA59A8"/>
    <w:rsid w:val="00DA6104"/>
    <w:rsid w:val="00DA63BD"/>
    <w:rsid w:val="00DB16B1"/>
    <w:rsid w:val="00DB18EE"/>
    <w:rsid w:val="00DB1995"/>
    <w:rsid w:val="00DB1E55"/>
    <w:rsid w:val="00DB2C2E"/>
    <w:rsid w:val="00DB3580"/>
    <w:rsid w:val="00DB3AD7"/>
    <w:rsid w:val="00DB3B75"/>
    <w:rsid w:val="00DB442E"/>
    <w:rsid w:val="00DB4A1A"/>
    <w:rsid w:val="00DB5380"/>
    <w:rsid w:val="00DB53D5"/>
    <w:rsid w:val="00DB5BBB"/>
    <w:rsid w:val="00DB7721"/>
    <w:rsid w:val="00DB783D"/>
    <w:rsid w:val="00DB7C21"/>
    <w:rsid w:val="00DC029C"/>
    <w:rsid w:val="00DC02A6"/>
    <w:rsid w:val="00DC103E"/>
    <w:rsid w:val="00DC1D0C"/>
    <w:rsid w:val="00DC1DF1"/>
    <w:rsid w:val="00DC2664"/>
    <w:rsid w:val="00DC2A85"/>
    <w:rsid w:val="00DC3475"/>
    <w:rsid w:val="00DC3D3C"/>
    <w:rsid w:val="00DC3EF2"/>
    <w:rsid w:val="00DC4205"/>
    <w:rsid w:val="00DC4E8D"/>
    <w:rsid w:val="00DC5304"/>
    <w:rsid w:val="00DC5AA4"/>
    <w:rsid w:val="00DC5C73"/>
    <w:rsid w:val="00DC5FD7"/>
    <w:rsid w:val="00DC60D4"/>
    <w:rsid w:val="00DC653A"/>
    <w:rsid w:val="00DC6674"/>
    <w:rsid w:val="00DC67F0"/>
    <w:rsid w:val="00DC6A50"/>
    <w:rsid w:val="00DC75B7"/>
    <w:rsid w:val="00DC761A"/>
    <w:rsid w:val="00DD05DA"/>
    <w:rsid w:val="00DD0B55"/>
    <w:rsid w:val="00DD0EBF"/>
    <w:rsid w:val="00DD108E"/>
    <w:rsid w:val="00DD1515"/>
    <w:rsid w:val="00DD16F5"/>
    <w:rsid w:val="00DD23B3"/>
    <w:rsid w:val="00DD25A5"/>
    <w:rsid w:val="00DD25B9"/>
    <w:rsid w:val="00DD2759"/>
    <w:rsid w:val="00DD28A9"/>
    <w:rsid w:val="00DD2DF4"/>
    <w:rsid w:val="00DD34B2"/>
    <w:rsid w:val="00DD3560"/>
    <w:rsid w:val="00DD4583"/>
    <w:rsid w:val="00DD58D2"/>
    <w:rsid w:val="00DD7476"/>
    <w:rsid w:val="00DD764F"/>
    <w:rsid w:val="00DD78C7"/>
    <w:rsid w:val="00DE0AB4"/>
    <w:rsid w:val="00DE0BF1"/>
    <w:rsid w:val="00DE0C8B"/>
    <w:rsid w:val="00DE11E7"/>
    <w:rsid w:val="00DE1254"/>
    <w:rsid w:val="00DE2628"/>
    <w:rsid w:val="00DE28AB"/>
    <w:rsid w:val="00DE2DCE"/>
    <w:rsid w:val="00DE2EE7"/>
    <w:rsid w:val="00DE33D8"/>
    <w:rsid w:val="00DE3597"/>
    <w:rsid w:val="00DE390A"/>
    <w:rsid w:val="00DE473A"/>
    <w:rsid w:val="00DE5108"/>
    <w:rsid w:val="00DE5BD6"/>
    <w:rsid w:val="00DE5E88"/>
    <w:rsid w:val="00DE5FD7"/>
    <w:rsid w:val="00DE69E4"/>
    <w:rsid w:val="00DE78DD"/>
    <w:rsid w:val="00DE79DB"/>
    <w:rsid w:val="00DE7DFF"/>
    <w:rsid w:val="00DF09E8"/>
    <w:rsid w:val="00DF13F2"/>
    <w:rsid w:val="00DF2398"/>
    <w:rsid w:val="00DF2966"/>
    <w:rsid w:val="00DF2E1C"/>
    <w:rsid w:val="00DF3A64"/>
    <w:rsid w:val="00DF3EFA"/>
    <w:rsid w:val="00DF4602"/>
    <w:rsid w:val="00DF462F"/>
    <w:rsid w:val="00DF4E72"/>
    <w:rsid w:val="00DF52A1"/>
    <w:rsid w:val="00DF6456"/>
    <w:rsid w:val="00DF66DB"/>
    <w:rsid w:val="00DF6B94"/>
    <w:rsid w:val="00DF6F81"/>
    <w:rsid w:val="00DF7B65"/>
    <w:rsid w:val="00E0051E"/>
    <w:rsid w:val="00E01350"/>
    <w:rsid w:val="00E014E3"/>
    <w:rsid w:val="00E0174C"/>
    <w:rsid w:val="00E018B4"/>
    <w:rsid w:val="00E01A54"/>
    <w:rsid w:val="00E01B7E"/>
    <w:rsid w:val="00E01F73"/>
    <w:rsid w:val="00E02095"/>
    <w:rsid w:val="00E02715"/>
    <w:rsid w:val="00E02AC7"/>
    <w:rsid w:val="00E04AE9"/>
    <w:rsid w:val="00E04BFB"/>
    <w:rsid w:val="00E054EE"/>
    <w:rsid w:val="00E0585F"/>
    <w:rsid w:val="00E05AD2"/>
    <w:rsid w:val="00E05EDA"/>
    <w:rsid w:val="00E0612A"/>
    <w:rsid w:val="00E0667C"/>
    <w:rsid w:val="00E06A24"/>
    <w:rsid w:val="00E06B87"/>
    <w:rsid w:val="00E06DFF"/>
    <w:rsid w:val="00E075A2"/>
    <w:rsid w:val="00E07AA2"/>
    <w:rsid w:val="00E07BB7"/>
    <w:rsid w:val="00E07EBB"/>
    <w:rsid w:val="00E10453"/>
    <w:rsid w:val="00E10CFE"/>
    <w:rsid w:val="00E1123C"/>
    <w:rsid w:val="00E11253"/>
    <w:rsid w:val="00E11398"/>
    <w:rsid w:val="00E11824"/>
    <w:rsid w:val="00E11D64"/>
    <w:rsid w:val="00E11F5D"/>
    <w:rsid w:val="00E1218D"/>
    <w:rsid w:val="00E1228D"/>
    <w:rsid w:val="00E1237F"/>
    <w:rsid w:val="00E1279A"/>
    <w:rsid w:val="00E12816"/>
    <w:rsid w:val="00E135D7"/>
    <w:rsid w:val="00E14269"/>
    <w:rsid w:val="00E144A8"/>
    <w:rsid w:val="00E147E1"/>
    <w:rsid w:val="00E14972"/>
    <w:rsid w:val="00E14D0E"/>
    <w:rsid w:val="00E15156"/>
    <w:rsid w:val="00E15974"/>
    <w:rsid w:val="00E15FE0"/>
    <w:rsid w:val="00E16077"/>
    <w:rsid w:val="00E17415"/>
    <w:rsid w:val="00E17E21"/>
    <w:rsid w:val="00E2018B"/>
    <w:rsid w:val="00E209E1"/>
    <w:rsid w:val="00E20A61"/>
    <w:rsid w:val="00E20D23"/>
    <w:rsid w:val="00E21397"/>
    <w:rsid w:val="00E2165B"/>
    <w:rsid w:val="00E22A1A"/>
    <w:rsid w:val="00E22A8A"/>
    <w:rsid w:val="00E23DF6"/>
    <w:rsid w:val="00E23F0D"/>
    <w:rsid w:val="00E2448A"/>
    <w:rsid w:val="00E24911"/>
    <w:rsid w:val="00E24D2F"/>
    <w:rsid w:val="00E25B33"/>
    <w:rsid w:val="00E26485"/>
    <w:rsid w:val="00E275ED"/>
    <w:rsid w:val="00E27C26"/>
    <w:rsid w:val="00E302A3"/>
    <w:rsid w:val="00E30641"/>
    <w:rsid w:val="00E3135B"/>
    <w:rsid w:val="00E31673"/>
    <w:rsid w:val="00E32572"/>
    <w:rsid w:val="00E32AE0"/>
    <w:rsid w:val="00E32E6C"/>
    <w:rsid w:val="00E334C3"/>
    <w:rsid w:val="00E3356A"/>
    <w:rsid w:val="00E33682"/>
    <w:rsid w:val="00E336FE"/>
    <w:rsid w:val="00E33912"/>
    <w:rsid w:val="00E34A33"/>
    <w:rsid w:val="00E35486"/>
    <w:rsid w:val="00E356F7"/>
    <w:rsid w:val="00E3611A"/>
    <w:rsid w:val="00E36265"/>
    <w:rsid w:val="00E365D6"/>
    <w:rsid w:val="00E36A1F"/>
    <w:rsid w:val="00E37A58"/>
    <w:rsid w:val="00E402E0"/>
    <w:rsid w:val="00E40C48"/>
    <w:rsid w:val="00E413C5"/>
    <w:rsid w:val="00E4214E"/>
    <w:rsid w:val="00E43036"/>
    <w:rsid w:val="00E4352A"/>
    <w:rsid w:val="00E438FE"/>
    <w:rsid w:val="00E43FA3"/>
    <w:rsid w:val="00E4427B"/>
    <w:rsid w:val="00E44BCB"/>
    <w:rsid w:val="00E452A3"/>
    <w:rsid w:val="00E455D2"/>
    <w:rsid w:val="00E4568F"/>
    <w:rsid w:val="00E45F79"/>
    <w:rsid w:val="00E46EB7"/>
    <w:rsid w:val="00E46F0E"/>
    <w:rsid w:val="00E470BD"/>
    <w:rsid w:val="00E47534"/>
    <w:rsid w:val="00E475DE"/>
    <w:rsid w:val="00E476F9"/>
    <w:rsid w:val="00E50E61"/>
    <w:rsid w:val="00E51A59"/>
    <w:rsid w:val="00E51C79"/>
    <w:rsid w:val="00E51E3E"/>
    <w:rsid w:val="00E520B4"/>
    <w:rsid w:val="00E52450"/>
    <w:rsid w:val="00E526B1"/>
    <w:rsid w:val="00E52ABD"/>
    <w:rsid w:val="00E52EDC"/>
    <w:rsid w:val="00E5333C"/>
    <w:rsid w:val="00E53DB6"/>
    <w:rsid w:val="00E54AA1"/>
    <w:rsid w:val="00E55214"/>
    <w:rsid w:val="00E55970"/>
    <w:rsid w:val="00E55BEC"/>
    <w:rsid w:val="00E55D27"/>
    <w:rsid w:val="00E56C90"/>
    <w:rsid w:val="00E57E73"/>
    <w:rsid w:val="00E57FC8"/>
    <w:rsid w:val="00E605F4"/>
    <w:rsid w:val="00E6169D"/>
    <w:rsid w:val="00E61D45"/>
    <w:rsid w:val="00E629AC"/>
    <w:rsid w:val="00E638F0"/>
    <w:rsid w:val="00E63F50"/>
    <w:rsid w:val="00E65F79"/>
    <w:rsid w:val="00E6674F"/>
    <w:rsid w:val="00E66B9E"/>
    <w:rsid w:val="00E6798A"/>
    <w:rsid w:val="00E71140"/>
    <w:rsid w:val="00E7143F"/>
    <w:rsid w:val="00E71995"/>
    <w:rsid w:val="00E721EF"/>
    <w:rsid w:val="00E72785"/>
    <w:rsid w:val="00E728D8"/>
    <w:rsid w:val="00E72AC3"/>
    <w:rsid w:val="00E732C4"/>
    <w:rsid w:val="00E7342F"/>
    <w:rsid w:val="00E73642"/>
    <w:rsid w:val="00E73701"/>
    <w:rsid w:val="00E73B22"/>
    <w:rsid w:val="00E741B5"/>
    <w:rsid w:val="00E741DF"/>
    <w:rsid w:val="00E74862"/>
    <w:rsid w:val="00E7489B"/>
    <w:rsid w:val="00E75579"/>
    <w:rsid w:val="00E762DA"/>
    <w:rsid w:val="00E76364"/>
    <w:rsid w:val="00E7659A"/>
    <w:rsid w:val="00E80C6C"/>
    <w:rsid w:val="00E80CB0"/>
    <w:rsid w:val="00E80CEF"/>
    <w:rsid w:val="00E80F25"/>
    <w:rsid w:val="00E8173C"/>
    <w:rsid w:val="00E81F7E"/>
    <w:rsid w:val="00E8227F"/>
    <w:rsid w:val="00E82C1D"/>
    <w:rsid w:val="00E83357"/>
    <w:rsid w:val="00E83578"/>
    <w:rsid w:val="00E83F86"/>
    <w:rsid w:val="00E84D5A"/>
    <w:rsid w:val="00E85C60"/>
    <w:rsid w:val="00E8657E"/>
    <w:rsid w:val="00E86A28"/>
    <w:rsid w:val="00E86C1E"/>
    <w:rsid w:val="00E86C66"/>
    <w:rsid w:val="00E87702"/>
    <w:rsid w:val="00E87E10"/>
    <w:rsid w:val="00E87EF0"/>
    <w:rsid w:val="00E87F87"/>
    <w:rsid w:val="00E90126"/>
    <w:rsid w:val="00E90291"/>
    <w:rsid w:val="00E917AA"/>
    <w:rsid w:val="00E9199A"/>
    <w:rsid w:val="00E91FA1"/>
    <w:rsid w:val="00E923DA"/>
    <w:rsid w:val="00E92D26"/>
    <w:rsid w:val="00E93316"/>
    <w:rsid w:val="00E936A9"/>
    <w:rsid w:val="00E939F4"/>
    <w:rsid w:val="00E93A7B"/>
    <w:rsid w:val="00E95326"/>
    <w:rsid w:val="00E95693"/>
    <w:rsid w:val="00E96561"/>
    <w:rsid w:val="00E968FD"/>
    <w:rsid w:val="00EA03B4"/>
    <w:rsid w:val="00EA060C"/>
    <w:rsid w:val="00EA0F47"/>
    <w:rsid w:val="00EA17F1"/>
    <w:rsid w:val="00EA1951"/>
    <w:rsid w:val="00EA1E25"/>
    <w:rsid w:val="00EA1ECD"/>
    <w:rsid w:val="00EA247F"/>
    <w:rsid w:val="00EA2941"/>
    <w:rsid w:val="00EA3469"/>
    <w:rsid w:val="00EA3E3B"/>
    <w:rsid w:val="00EA3FC2"/>
    <w:rsid w:val="00EA420B"/>
    <w:rsid w:val="00EA4412"/>
    <w:rsid w:val="00EA442A"/>
    <w:rsid w:val="00EA484A"/>
    <w:rsid w:val="00EA499B"/>
    <w:rsid w:val="00EA4C45"/>
    <w:rsid w:val="00EA4F05"/>
    <w:rsid w:val="00EA6349"/>
    <w:rsid w:val="00EA645F"/>
    <w:rsid w:val="00EB0014"/>
    <w:rsid w:val="00EB0277"/>
    <w:rsid w:val="00EB0825"/>
    <w:rsid w:val="00EB0ACE"/>
    <w:rsid w:val="00EB0E4E"/>
    <w:rsid w:val="00EB12F4"/>
    <w:rsid w:val="00EB1B49"/>
    <w:rsid w:val="00EB1D5E"/>
    <w:rsid w:val="00EB201C"/>
    <w:rsid w:val="00EB2231"/>
    <w:rsid w:val="00EB3034"/>
    <w:rsid w:val="00EB322C"/>
    <w:rsid w:val="00EB3809"/>
    <w:rsid w:val="00EB3AB1"/>
    <w:rsid w:val="00EB3FC1"/>
    <w:rsid w:val="00EB44D2"/>
    <w:rsid w:val="00EB4C61"/>
    <w:rsid w:val="00EB5393"/>
    <w:rsid w:val="00EB5AEA"/>
    <w:rsid w:val="00EB5B2D"/>
    <w:rsid w:val="00EB5C8F"/>
    <w:rsid w:val="00EB62F9"/>
    <w:rsid w:val="00EB6426"/>
    <w:rsid w:val="00EB644E"/>
    <w:rsid w:val="00EB6704"/>
    <w:rsid w:val="00EB6807"/>
    <w:rsid w:val="00EB7025"/>
    <w:rsid w:val="00EB759D"/>
    <w:rsid w:val="00EB7864"/>
    <w:rsid w:val="00EB7BF4"/>
    <w:rsid w:val="00EC064D"/>
    <w:rsid w:val="00EC093C"/>
    <w:rsid w:val="00EC285A"/>
    <w:rsid w:val="00EC2F5C"/>
    <w:rsid w:val="00EC313F"/>
    <w:rsid w:val="00EC332B"/>
    <w:rsid w:val="00EC36AA"/>
    <w:rsid w:val="00EC4889"/>
    <w:rsid w:val="00EC48A1"/>
    <w:rsid w:val="00EC4A02"/>
    <w:rsid w:val="00EC5271"/>
    <w:rsid w:val="00EC535C"/>
    <w:rsid w:val="00EC55A3"/>
    <w:rsid w:val="00EC5AB7"/>
    <w:rsid w:val="00EC69D4"/>
    <w:rsid w:val="00EC6DE7"/>
    <w:rsid w:val="00EC7189"/>
    <w:rsid w:val="00EC7A54"/>
    <w:rsid w:val="00EC7C96"/>
    <w:rsid w:val="00EC7E22"/>
    <w:rsid w:val="00ED0005"/>
    <w:rsid w:val="00ED014C"/>
    <w:rsid w:val="00ED099C"/>
    <w:rsid w:val="00ED1376"/>
    <w:rsid w:val="00ED1827"/>
    <w:rsid w:val="00ED19DC"/>
    <w:rsid w:val="00ED1C41"/>
    <w:rsid w:val="00ED1CD0"/>
    <w:rsid w:val="00ED1FC0"/>
    <w:rsid w:val="00ED200B"/>
    <w:rsid w:val="00ED2758"/>
    <w:rsid w:val="00ED2E27"/>
    <w:rsid w:val="00ED2E97"/>
    <w:rsid w:val="00ED2FEE"/>
    <w:rsid w:val="00ED3528"/>
    <w:rsid w:val="00ED3C14"/>
    <w:rsid w:val="00ED40B9"/>
    <w:rsid w:val="00ED443D"/>
    <w:rsid w:val="00ED467C"/>
    <w:rsid w:val="00ED4A65"/>
    <w:rsid w:val="00ED4E29"/>
    <w:rsid w:val="00ED525E"/>
    <w:rsid w:val="00ED5751"/>
    <w:rsid w:val="00ED5FC5"/>
    <w:rsid w:val="00ED627E"/>
    <w:rsid w:val="00ED6C71"/>
    <w:rsid w:val="00ED6F09"/>
    <w:rsid w:val="00ED72CC"/>
    <w:rsid w:val="00ED744E"/>
    <w:rsid w:val="00ED7812"/>
    <w:rsid w:val="00ED7A0C"/>
    <w:rsid w:val="00ED7DAA"/>
    <w:rsid w:val="00ED7DAB"/>
    <w:rsid w:val="00EE0888"/>
    <w:rsid w:val="00EE095F"/>
    <w:rsid w:val="00EE173D"/>
    <w:rsid w:val="00EE1BC5"/>
    <w:rsid w:val="00EE28B7"/>
    <w:rsid w:val="00EE2D8D"/>
    <w:rsid w:val="00EE3223"/>
    <w:rsid w:val="00EE32E1"/>
    <w:rsid w:val="00EE3464"/>
    <w:rsid w:val="00EE3B30"/>
    <w:rsid w:val="00EE3CCD"/>
    <w:rsid w:val="00EE4D17"/>
    <w:rsid w:val="00EE53B9"/>
    <w:rsid w:val="00EE5C17"/>
    <w:rsid w:val="00EE6293"/>
    <w:rsid w:val="00EE6A96"/>
    <w:rsid w:val="00EE774E"/>
    <w:rsid w:val="00EE7A49"/>
    <w:rsid w:val="00EE7F0C"/>
    <w:rsid w:val="00EF010C"/>
    <w:rsid w:val="00EF0288"/>
    <w:rsid w:val="00EF0297"/>
    <w:rsid w:val="00EF0CA1"/>
    <w:rsid w:val="00EF0D1B"/>
    <w:rsid w:val="00EF13DA"/>
    <w:rsid w:val="00EF13EC"/>
    <w:rsid w:val="00EF14A6"/>
    <w:rsid w:val="00EF18D8"/>
    <w:rsid w:val="00EF1A8D"/>
    <w:rsid w:val="00EF1AE7"/>
    <w:rsid w:val="00EF21CB"/>
    <w:rsid w:val="00EF23F3"/>
    <w:rsid w:val="00EF2C3E"/>
    <w:rsid w:val="00EF2C6A"/>
    <w:rsid w:val="00EF2EF0"/>
    <w:rsid w:val="00EF3784"/>
    <w:rsid w:val="00EF40C0"/>
    <w:rsid w:val="00EF41B2"/>
    <w:rsid w:val="00EF5152"/>
    <w:rsid w:val="00EF52F2"/>
    <w:rsid w:val="00EF56DF"/>
    <w:rsid w:val="00EF5F5D"/>
    <w:rsid w:val="00EF6282"/>
    <w:rsid w:val="00EF62DC"/>
    <w:rsid w:val="00EF7021"/>
    <w:rsid w:val="00EF78BC"/>
    <w:rsid w:val="00EF7F13"/>
    <w:rsid w:val="00F003B1"/>
    <w:rsid w:val="00F004AE"/>
    <w:rsid w:val="00F0096C"/>
    <w:rsid w:val="00F00B26"/>
    <w:rsid w:val="00F00DA7"/>
    <w:rsid w:val="00F01A4D"/>
    <w:rsid w:val="00F01BAA"/>
    <w:rsid w:val="00F030FE"/>
    <w:rsid w:val="00F0330E"/>
    <w:rsid w:val="00F040F8"/>
    <w:rsid w:val="00F040FD"/>
    <w:rsid w:val="00F04495"/>
    <w:rsid w:val="00F04AFC"/>
    <w:rsid w:val="00F04B02"/>
    <w:rsid w:val="00F05B04"/>
    <w:rsid w:val="00F0665D"/>
    <w:rsid w:val="00F06A0A"/>
    <w:rsid w:val="00F07AEA"/>
    <w:rsid w:val="00F102AB"/>
    <w:rsid w:val="00F102DC"/>
    <w:rsid w:val="00F10FB7"/>
    <w:rsid w:val="00F11077"/>
    <w:rsid w:val="00F11B61"/>
    <w:rsid w:val="00F11E0F"/>
    <w:rsid w:val="00F12034"/>
    <w:rsid w:val="00F129D5"/>
    <w:rsid w:val="00F13219"/>
    <w:rsid w:val="00F1381B"/>
    <w:rsid w:val="00F13BC6"/>
    <w:rsid w:val="00F14349"/>
    <w:rsid w:val="00F15013"/>
    <w:rsid w:val="00F1508D"/>
    <w:rsid w:val="00F150F6"/>
    <w:rsid w:val="00F158C5"/>
    <w:rsid w:val="00F15C0F"/>
    <w:rsid w:val="00F15C82"/>
    <w:rsid w:val="00F15EFF"/>
    <w:rsid w:val="00F179E5"/>
    <w:rsid w:val="00F17B5A"/>
    <w:rsid w:val="00F20643"/>
    <w:rsid w:val="00F2066F"/>
    <w:rsid w:val="00F22AAE"/>
    <w:rsid w:val="00F23A71"/>
    <w:rsid w:val="00F23DDD"/>
    <w:rsid w:val="00F24459"/>
    <w:rsid w:val="00F24A37"/>
    <w:rsid w:val="00F24C37"/>
    <w:rsid w:val="00F24DDE"/>
    <w:rsid w:val="00F252F4"/>
    <w:rsid w:val="00F256B4"/>
    <w:rsid w:val="00F25A35"/>
    <w:rsid w:val="00F25B84"/>
    <w:rsid w:val="00F25B8F"/>
    <w:rsid w:val="00F26942"/>
    <w:rsid w:val="00F26EF5"/>
    <w:rsid w:val="00F277CB"/>
    <w:rsid w:val="00F27FD8"/>
    <w:rsid w:val="00F3018A"/>
    <w:rsid w:val="00F304D0"/>
    <w:rsid w:val="00F305D5"/>
    <w:rsid w:val="00F306EA"/>
    <w:rsid w:val="00F34329"/>
    <w:rsid w:val="00F34A9B"/>
    <w:rsid w:val="00F34CE2"/>
    <w:rsid w:val="00F34D15"/>
    <w:rsid w:val="00F35B74"/>
    <w:rsid w:val="00F35F74"/>
    <w:rsid w:val="00F36B7F"/>
    <w:rsid w:val="00F36DCD"/>
    <w:rsid w:val="00F37027"/>
    <w:rsid w:val="00F37C89"/>
    <w:rsid w:val="00F37D52"/>
    <w:rsid w:val="00F408B4"/>
    <w:rsid w:val="00F40909"/>
    <w:rsid w:val="00F40E72"/>
    <w:rsid w:val="00F417DC"/>
    <w:rsid w:val="00F43335"/>
    <w:rsid w:val="00F43761"/>
    <w:rsid w:val="00F4480D"/>
    <w:rsid w:val="00F44EA8"/>
    <w:rsid w:val="00F4507B"/>
    <w:rsid w:val="00F456CA"/>
    <w:rsid w:val="00F45946"/>
    <w:rsid w:val="00F45B1A"/>
    <w:rsid w:val="00F45DC4"/>
    <w:rsid w:val="00F46702"/>
    <w:rsid w:val="00F46F1E"/>
    <w:rsid w:val="00F47120"/>
    <w:rsid w:val="00F4755C"/>
    <w:rsid w:val="00F4756E"/>
    <w:rsid w:val="00F47A2A"/>
    <w:rsid w:val="00F47AC9"/>
    <w:rsid w:val="00F47C78"/>
    <w:rsid w:val="00F50307"/>
    <w:rsid w:val="00F50909"/>
    <w:rsid w:val="00F51059"/>
    <w:rsid w:val="00F511DF"/>
    <w:rsid w:val="00F51DE9"/>
    <w:rsid w:val="00F522F7"/>
    <w:rsid w:val="00F52933"/>
    <w:rsid w:val="00F52AF1"/>
    <w:rsid w:val="00F5360C"/>
    <w:rsid w:val="00F53ACF"/>
    <w:rsid w:val="00F53C9E"/>
    <w:rsid w:val="00F53E7B"/>
    <w:rsid w:val="00F540E3"/>
    <w:rsid w:val="00F54498"/>
    <w:rsid w:val="00F56ABA"/>
    <w:rsid w:val="00F57596"/>
    <w:rsid w:val="00F57FD5"/>
    <w:rsid w:val="00F60059"/>
    <w:rsid w:val="00F60396"/>
    <w:rsid w:val="00F6046A"/>
    <w:rsid w:val="00F60BEE"/>
    <w:rsid w:val="00F60E2F"/>
    <w:rsid w:val="00F62188"/>
    <w:rsid w:val="00F621B2"/>
    <w:rsid w:val="00F626CB"/>
    <w:rsid w:val="00F6293D"/>
    <w:rsid w:val="00F62A3D"/>
    <w:rsid w:val="00F63C35"/>
    <w:rsid w:val="00F646AD"/>
    <w:rsid w:val="00F64886"/>
    <w:rsid w:val="00F65385"/>
    <w:rsid w:val="00F65B51"/>
    <w:rsid w:val="00F65BB2"/>
    <w:rsid w:val="00F66632"/>
    <w:rsid w:val="00F66834"/>
    <w:rsid w:val="00F66EA8"/>
    <w:rsid w:val="00F67584"/>
    <w:rsid w:val="00F67865"/>
    <w:rsid w:val="00F67AAB"/>
    <w:rsid w:val="00F67F37"/>
    <w:rsid w:val="00F700F9"/>
    <w:rsid w:val="00F70131"/>
    <w:rsid w:val="00F71563"/>
    <w:rsid w:val="00F71799"/>
    <w:rsid w:val="00F718CE"/>
    <w:rsid w:val="00F71C41"/>
    <w:rsid w:val="00F71D09"/>
    <w:rsid w:val="00F72266"/>
    <w:rsid w:val="00F722D1"/>
    <w:rsid w:val="00F722D9"/>
    <w:rsid w:val="00F72350"/>
    <w:rsid w:val="00F724A6"/>
    <w:rsid w:val="00F72695"/>
    <w:rsid w:val="00F72A58"/>
    <w:rsid w:val="00F73BEC"/>
    <w:rsid w:val="00F74090"/>
    <w:rsid w:val="00F748C6"/>
    <w:rsid w:val="00F74F89"/>
    <w:rsid w:val="00F764BF"/>
    <w:rsid w:val="00F766DC"/>
    <w:rsid w:val="00F76E23"/>
    <w:rsid w:val="00F76ECA"/>
    <w:rsid w:val="00F77999"/>
    <w:rsid w:val="00F77C87"/>
    <w:rsid w:val="00F800B4"/>
    <w:rsid w:val="00F81378"/>
    <w:rsid w:val="00F81CBF"/>
    <w:rsid w:val="00F81F2A"/>
    <w:rsid w:val="00F82400"/>
    <w:rsid w:val="00F8288A"/>
    <w:rsid w:val="00F82E3A"/>
    <w:rsid w:val="00F839ED"/>
    <w:rsid w:val="00F83CB0"/>
    <w:rsid w:val="00F84616"/>
    <w:rsid w:val="00F85334"/>
    <w:rsid w:val="00F85FB9"/>
    <w:rsid w:val="00F86904"/>
    <w:rsid w:val="00F86994"/>
    <w:rsid w:val="00F86CBC"/>
    <w:rsid w:val="00F8700E"/>
    <w:rsid w:val="00F870EB"/>
    <w:rsid w:val="00F87CAE"/>
    <w:rsid w:val="00F87DA8"/>
    <w:rsid w:val="00F901FB"/>
    <w:rsid w:val="00F90328"/>
    <w:rsid w:val="00F9053F"/>
    <w:rsid w:val="00F90C8F"/>
    <w:rsid w:val="00F913BD"/>
    <w:rsid w:val="00F91447"/>
    <w:rsid w:val="00F917CB"/>
    <w:rsid w:val="00F91823"/>
    <w:rsid w:val="00F918FB"/>
    <w:rsid w:val="00F919BB"/>
    <w:rsid w:val="00F91F3A"/>
    <w:rsid w:val="00F923C8"/>
    <w:rsid w:val="00F92B37"/>
    <w:rsid w:val="00F939EB"/>
    <w:rsid w:val="00F93B01"/>
    <w:rsid w:val="00F94118"/>
    <w:rsid w:val="00F941BD"/>
    <w:rsid w:val="00F94435"/>
    <w:rsid w:val="00F948C6"/>
    <w:rsid w:val="00F949FC"/>
    <w:rsid w:val="00F9503A"/>
    <w:rsid w:val="00F95DB4"/>
    <w:rsid w:val="00F962FA"/>
    <w:rsid w:val="00F96885"/>
    <w:rsid w:val="00F96A0E"/>
    <w:rsid w:val="00FA072C"/>
    <w:rsid w:val="00FA08B0"/>
    <w:rsid w:val="00FA1321"/>
    <w:rsid w:val="00FA19DB"/>
    <w:rsid w:val="00FA2286"/>
    <w:rsid w:val="00FA2B69"/>
    <w:rsid w:val="00FA2F1A"/>
    <w:rsid w:val="00FA2F4B"/>
    <w:rsid w:val="00FA3377"/>
    <w:rsid w:val="00FA3774"/>
    <w:rsid w:val="00FA494B"/>
    <w:rsid w:val="00FA4D0A"/>
    <w:rsid w:val="00FA4EF7"/>
    <w:rsid w:val="00FA577B"/>
    <w:rsid w:val="00FA595B"/>
    <w:rsid w:val="00FA59CC"/>
    <w:rsid w:val="00FA5A59"/>
    <w:rsid w:val="00FA607B"/>
    <w:rsid w:val="00FA63CF"/>
    <w:rsid w:val="00FA6477"/>
    <w:rsid w:val="00FA67DD"/>
    <w:rsid w:val="00FA7372"/>
    <w:rsid w:val="00FA78E3"/>
    <w:rsid w:val="00FB0B9A"/>
    <w:rsid w:val="00FB184A"/>
    <w:rsid w:val="00FB1AD1"/>
    <w:rsid w:val="00FB2E1F"/>
    <w:rsid w:val="00FB36BB"/>
    <w:rsid w:val="00FB401E"/>
    <w:rsid w:val="00FB43FD"/>
    <w:rsid w:val="00FB44FD"/>
    <w:rsid w:val="00FB4528"/>
    <w:rsid w:val="00FB4531"/>
    <w:rsid w:val="00FB45E9"/>
    <w:rsid w:val="00FB4E75"/>
    <w:rsid w:val="00FB5396"/>
    <w:rsid w:val="00FB5B30"/>
    <w:rsid w:val="00FB5FCF"/>
    <w:rsid w:val="00FB60C1"/>
    <w:rsid w:val="00FB76BC"/>
    <w:rsid w:val="00FB7B08"/>
    <w:rsid w:val="00FC0E0A"/>
    <w:rsid w:val="00FC13E3"/>
    <w:rsid w:val="00FC1610"/>
    <w:rsid w:val="00FC17CE"/>
    <w:rsid w:val="00FC1945"/>
    <w:rsid w:val="00FC4665"/>
    <w:rsid w:val="00FC54C8"/>
    <w:rsid w:val="00FC56B7"/>
    <w:rsid w:val="00FC5858"/>
    <w:rsid w:val="00FC5D92"/>
    <w:rsid w:val="00FC62E9"/>
    <w:rsid w:val="00FC6FCC"/>
    <w:rsid w:val="00FC7348"/>
    <w:rsid w:val="00FD00B6"/>
    <w:rsid w:val="00FD0932"/>
    <w:rsid w:val="00FD0EE8"/>
    <w:rsid w:val="00FD157A"/>
    <w:rsid w:val="00FD24D9"/>
    <w:rsid w:val="00FD26D7"/>
    <w:rsid w:val="00FD321D"/>
    <w:rsid w:val="00FD32AC"/>
    <w:rsid w:val="00FD33FA"/>
    <w:rsid w:val="00FD3746"/>
    <w:rsid w:val="00FD3A89"/>
    <w:rsid w:val="00FD4283"/>
    <w:rsid w:val="00FD48C1"/>
    <w:rsid w:val="00FD4AB1"/>
    <w:rsid w:val="00FD56A8"/>
    <w:rsid w:val="00FD56BE"/>
    <w:rsid w:val="00FD584F"/>
    <w:rsid w:val="00FD5B11"/>
    <w:rsid w:val="00FD69F6"/>
    <w:rsid w:val="00FE01C3"/>
    <w:rsid w:val="00FE01CB"/>
    <w:rsid w:val="00FE0813"/>
    <w:rsid w:val="00FE0F28"/>
    <w:rsid w:val="00FE157A"/>
    <w:rsid w:val="00FE16AF"/>
    <w:rsid w:val="00FE1746"/>
    <w:rsid w:val="00FE2398"/>
    <w:rsid w:val="00FE309B"/>
    <w:rsid w:val="00FE33CE"/>
    <w:rsid w:val="00FE33D0"/>
    <w:rsid w:val="00FE3687"/>
    <w:rsid w:val="00FE36B3"/>
    <w:rsid w:val="00FE3DA5"/>
    <w:rsid w:val="00FE458A"/>
    <w:rsid w:val="00FE4F35"/>
    <w:rsid w:val="00FE568D"/>
    <w:rsid w:val="00FE6337"/>
    <w:rsid w:val="00FE63BC"/>
    <w:rsid w:val="00FE6795"/>
    <w:rsid w:val="00FE6BE2"/>
    <w:rsid w:val="00FE70FD"/>
    <w:rsid w:val="00FE72B2"/>
    <w:rsid w:val="00FE7716"/>
    <w:rsid w:val="00FE7E21"/>
    <w:rsid w:val="00FE7EEE"/>
    <w:rsid w:val="00FF00F2"/>
    <w:rsid w:val="00FF03AC"/>
    <w:rsid w:val="00FF0C72"/>
    <w:rsid w:val="00FF0D01"/>
    <w:rsid w:val="00FF0FFC"/>
    <w:rsid w:val="00FF12EA"/>
    <w:rsid w:val="00FF15A3"/>
    <w:rsid w:val="00FF1A86"/>
    <w:rsid w:val="00FF1DE5"/>
    <w:rsid w:val="00FF1EAB"/>
    <w:rsid w:val="00FF208F"/>
    <w:rsid w:val="00FF20F9"/>
    <w:rsid w:val="00FF2131"/>
    <w:rsid w:val="00FF21F2"/>
    <w:rsid w:val="00FF23C5"/>
    <w:rsid w:val="00FF2A98"/>
    <w:rsid w:val="00FF31B7"/>
    <w:rsid w:val="00FF3331"/>
    <w:rsid w:val="00FF34BF"/>
    <w:rsid w:val="00FF3958"/>
    <w:rsid w:val="00FF416C"/>
    <w:rsid w:val="00FF41FB"/>
    <w:rsid w:val="00FF4BE3"/>
    <w:rsid w:val="00FF4E7A"/>
    <w:rsid w:val="00FF52CA"/>
    <w:rsid w:val="00FF5984"/>
    <w:rsid w:val="00FF6891"/>
    <w:rsid w:val="00FF6B6D"/>
    <w:rsid w:val="00FF7071"/>
    <w:rsid w:val="00FF70D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ABAEA7E4-7CA9-4862-A365-C13BDB911A2D}"/>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 w:qFormat="1"/>
    <w:lsdException w:name="heading 4" w:qFormat="1"/>
    <w:lsdException w:name="heading 5" w:uiPriority="9"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qFormat="1"/>
    <w:lsdException w:name="Normal Indent"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uiPriority="22" w:qFormat="1"/>
    <w:lsdException w:name="Emphasis" w:qFormat="1"/>
    <w:lsdException w:name="Document Map"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0175"/>
    <w:pPr>
      <w:widowControl w:val="0"/>
      <w:adjustRightInd w:val="0"/>
      <w:snapToGrid w:val="0"/>
      <w:spacing w:line="18pt" w:lineRule="auto"/>
      <w:jc w:val="both"/>
    </w:pPr>
    <w:rPr>
      <w:rFonts w:ascii="宋体"/>
      <w:kern w:val="2"/>
      <w:sz w:val="24"/>
    </w:rPr>
  </w:style>
  <w:style w:type="paragraph" w:styleId="Heading1">
    <w:name w:val="heading 1"/>
    <w:aliases w:val="H1,Heading 0,R1,H11,h1,Level 1 Topic Heading,Section Heading,Level 1,dd heading 1,dh1,Section Head,1st level,l1,1,H12,H13,H14,H15,H16,H17,Fab-1,Datasheet title,PIM 1,Section,- Section,L1,boc,标书1,第*部分,第A章,H111,H112,Heading 11,level 1,Level 1 He"/>
    <w:basedOn w:val="Normal"/>
    <w:next w:val="Normal"/>
    <w:link w:val="Heading1Char"/>
    <w:qFormat/>
    <w:rsid w:val="00DE11E7"/>
    <w:pPr>
      <w:keepNext/>
      <w:keepLines/>
      <w:numPr>
        <w:numId w:val="24"/>
      </w:numPr>
      <w:spacing w:before="6pt" w:after="6pt"/>
      <w:outlineLvl w:val="0"/>
    </w:pPr>
    <w:rPr>
      <w:rFonts w:ascii="黑体" w:eastAsia="黑体"/>
      <w:kern w:val="44"/>
      <w:sz w:val="28"/>
      <w:szCs w:val="28"/>
      <w:lang w:val="x-none" w:eastAsia="x-none"/>
    </w:rPr>
  </w:style>
  <w:style w:type="paragraph" w:styleId="Heading2">
    <w:name w:val="heading 2"/>
    <w:aliases w:val="H2,sect 1.2,H21,R2,h2,Level 2 Topic Heading,Reset numbering,Heading 2 Hidden,Heading 2 CCBS,heading 2,l2,2nd level,2,Header 2,UNDERRUBRIK 1-2,Titre3,第一章 标题 2,ISO1,Underrubrik1,prop2,PIM2,sl2,1st Level Head,Major,hello,style2,Titre2,Head 2,HD2"/>
    <w:basedOn w:val="Normal"/>
    <w:next w:val="Normal"/>
    <w:link w:val="Heading2Char"/>
    <w:qFormat/>
    <w:rsid w:val="00DE11E7"/>
    <w:pPr>
      <w:keepNext/>
      <w:keepLines/>
      <w:numPr>
        <w:ilvl w:val="1"/>
        <w:numId w:val="24"/>
      </w:numPr>
      <w:tabs>
        <w:tab w:val="start" w:pos="32.20pt"/>
      </w:tabs>
      <w:spacing w:before="6pt" w:after="6pt"/>
      <w:outlineLvl w:val="1"/>
    </w:pPr>
    <w:rPr>
      <w:rFonts w:ascii="黑体" w:eastAsia="黑体"/>
      <w:sz w:val="28"/>
      <w:szCs w:val="28"/>
      <w:lang w:val="x-none" w:eastAsia="x-none"/>
    </w:rPr>
  </w:style>
  <w:style w:type="paragraph" w:styleId="Heading3">
    <w:name w:val="heading 3"/>
    <w:aliases w:val="H3,Heading 3 - old,h3,level_3,PIM 3,Level 3 Head,l3,CT,sect1.2.3,HeadC,Map,H31,Level 3 Topic Heading,Org Heading 1,Level 1 - 1,3rd level,Heading 3.,3,heading 3,- Maj Side,Bold Head,bh,ASAPHeading 3,H3&lt;------------------,(A-3),prop3,3heading,L"/>
    <w:basedOn w:val="Normal"/>
    <w:next w:val="Normal"/>
    <w:link w:val="Heading3Char"/>
    <w:uiPriority w:val="9"/>
    <w:qFormat/>
    <w:rsid w:val="00DE11E7"/>
    <w:pPr>
      <w:keepNext/>
      <w:keepLines/>
      <w:numPr>
        <w:ilvl w:val="2"/>
        <w:numId w:val="24"/>
      </w:numPr>
      <w:tabs>
        <w:tab w:val="start" w:pos="41.30pt"/>
      </w:tabs>
      <w:spacing w:before="6pt" w:after="6pt"/>
      <w:outlineLvl w:val="2"/>
    </w:pPr>
    <w:rPr>
      <w:rFonts w:ascii="黑体" w:eastAsia="黑体"/>
      <w:szCs w:val="24"/>
      <w:lang w:val="x-none" w:eastAsia="x-none"/>
    </w:rPr>
  </w:style>
  <w:style w:type="paragraph" w:styleId="Heading4">
    <w:name w:val="heading 4"/>
    <w:aliases w:val="H4,Ref Heading 1,rh1,Heading sql,sect 1.2.3.4,h4,First Subheading,Level 2 - a,Heading 4.,Map Title,- Minor Side,4,4heading,PIM 4,Fab-4,T5,H41,H42,H43,H44,H45,H46,H47,H48,H49,H410,H411,H421,H431,H441,H451,H461,H471,H481,H491,H4101,H412,H422"/>
    <w:basedOn w:val="Normal"/>
    <w:next w:val="Normal"/>
    <w:link w:val="Heading4Char"/>
    <w:qFormat/>
    <w:rsid w:val="00264BE1"/>
    <w:pPr>
      <w:keepNext/>
      <w:keepLines/>
      <w:numPr>
        <w:ilvl w:val="3"/>
        <w:numId w:val="24"/>
      </w:numPr>
      <w:tabs>
        <w:tab w:val="start" w:pos="53.20pt"/>
      </w:tabs>
      <w:spacing w:before="5pt" w:beforeAutospacing="1" w:after="5pt" w:afterAutospacing="1"/>
      <w:outlineLvl w:val="3"/>
    </w:pPr>
    <w:rPr>
      <w:rFonts w:ascii="黑体" w:eastAsia="黑体"/>
      <w:szCs w:val="24"/>
      <w:lang w:val="x-none" w:eastAsia="x-none"/>
    </w:rPr>
  </w:style>
  <w:style w:type="paragraph" w:styleId="Heading5">
    <w:name w:val="heading 5"/>
    <w:aliases w:val="H5,h5,Second Subheading,DO NOT USE_h5,Level 3 - i,PIM 5,第四层条,dash,ds,dd,heading 5,Roman list,Appendix A  Heading 5,口,口1,口2,Level 3 - (i),Table sub-headings,5,dash1,ds1,dd1,dash2,ds2,dd2,dash3,ds3,dd3,dash4,ds4,dd4,dash5,ds5,dd5,dash6,ds6,dd6"/>
    <w:basedOn w:val="Normal"/>
    <w:next w:val="Normal"/>
    <w:link w:val="Heading5Char"/>
    <w:uiPriority w:val="9"/>
    <w:qFormat/>
    <w:rsid w:val="008716F3"/>
    <w:pPr>
      <w:keepNext/>
      <w:keepLines/>
      <w:numPr>
        <w:ilvl w:val="4"/>
        <w:numId w:val="27"/>
      </w:numPr>
      <w:outlineLvl w:val="4"/>
    </w:pPr>
    <w:rPr>
      <w:szCs w:val="24"/>
      <w:lang w:val="x-none" w:eastAsia="x-none"/>
    </w:rPr>
  </w:style>
  <w:style w:type="paragraph" w:styleId="Heading6">
    <w:name w:val="heading 6"/>
    <w:aliases w:val="h6,Third Subheading,DO NOT USE_h6,Legal Level 1.,第五层条,PIM 6,H6,BOD 4,Bullet list,L6,正文六级标题,标题 6(ALT+6),(L6),Margin Note,IPO Input,DO NOT USE_h6 Char Char,l6,hs,标题 6 Char2,标题 6 Char1 Char,标题 6 Char Char Char,Char5 Char Char Char,标题 6 Char Char1"/>
    <w:basedOn w:val="Normal"/>
    <w:next w:val="Normal"/>
    <w:link w:val="Heading6Char"/>
    <w:qFormat/>
    <w:rsid w:val="000E3273"/>
    <w:pPr>
      <w:keepNext/>
      <w:keepLines/>
      <w:numPr>
        <w:ilvl w:val="5"/>
        <w:numId w:val="24"/>
      </w:numPr>
      <w:outlineLvl w:val="5"/>
    </w:pPr>
    <w:rPr>
      <w:rFonts w:hAnsi="Arial"/>
      <w:szCs w:val="24"/>
      <w:lang w:val="x-none" w:eastAsia="x-none"/>
    </w:rPr>
  </w:style>
  <w:style w:type="paragraph" w:styleId="Heading7">
    <w:name w:val="heading 7"/>
    <w:aliases w:val="Legal Level 1.1.,appendix,（1）,PIM 7,L7,不用,letter list,正文七级标题,H7,表头,标题 7 表,无节条 Char,无节条,标题 7 表1,无级项,表格标题1 Char,表格标题1,无节条 Char Char,标7,可研-标题 7,标7 Char,标7 Char Char Char,PIM 7 Char Char,标题 7 Char2,标题 7 Char1 Char,标题 7 Char Char Char"/>
    <w:basedOn w:val="Normal"/>
    <w:next w:val="Normal"/>
    <w:link w:val="Heading7Char"/>
    <w:qFormat/>
    <w:rsid w:val="00732471"/>
    <w:pPr>
      <w:keepNext/>
      <w:numPr>
        <w:ilvl w:val="6"/>
        <w:numId w:val="24"/>
      </w:numPr>
      <w:tabs>
        <w:tab w:val="start" w:pos="26pt"/>
      </w:tabs>
      <w:jc w:val="center"/>
      <w:outlineLvl w:val="6"/>
    </w:pPr>
    <w:rPr>
      <w:rFonts w:eastAsia="黑体"/>
      <w:szCs w:val="24"/>
      <w:lang w:val="x-none" w:eastAsia="x-none"/>
    </w:rPr>
  </w:style>
  <w:style w:type="paragraph" w:styleId="Heading8">
    <w:name w:val="heading 8"/>
    <w:aliases w:val="Legal Level 1.1.1.,标题 8 Char1,标题 8 Char Char,Legal Level 1.1.1. Char Char,Legal Level 1.1.1. Char1,（A）,Legal Level 1Heading 8,图题,图,不用8,注意框体,Heading 81,Level 1.1.1,8,FigureTitle,Condition,requirement,req2,req,figure title,heading 8,hd8,h8,H"/>
    <w:basedOn w:val="Normal"/>
    <w:next w:val="Normal"/>
    <w:link w:val="Heading8Char"/>
    <w:qFormat/>
    <w:rsid w:val="00732471"/>
    <w:pPr>
      <w:keepNext/>
      <w:keepLines/>
      <w:numPr>
        <w:ilvl w:val="7"/>
        <w:numId w:val="24"/>
      </w:numPr>
      <w:tabs>
        <w:tab w:val="start" w:pos="26pt"/>
      </w:tabs>
      <w:jc w:val="center"/>
      <w:outlineLvl w:val="7"/>
    </w:pPr>
    <w:rPr>
      <w:rFonts w:eastAsia="黑体" w:hAnsi="Arial"/>
      <w:szCs w:val="24"/>
      <w:lang w:val="x-none" w:eastAsia="x-none"/>
    </w:rPr>
  </w:style>
  <w:style w:type="paragraph" w:styleId="Heading9">
    <w:name w:val="heading 9"/>
    <w:aliases w:val="标题 9 Char1,标题 9 Char Char,Legal Level 1.1.1.1. Char Char,append Char Char,Legal Level 1.1.1.1. Char1,append Char1,Legal Level 1.1.1.1.,PIM 9,append,图的编号,标题 9 Char1 Char1,标题 9 Char Char1 Char1,标题 9 Char Char Char Char Char1,ASAPHeading 9,9,h9,不"/>
    <w:basedOn w:val="Normal"/>
    <w:next w:val="Normal"/>
    <w:link w:val="Heading9Char"/>
    <w:qFormat/>
    <w:rsid w:val="002965E4"/>
    <w:pPr>
      <w:keepNext/>
      <w:keepLines/>
      <w:numPr>
        <w:ilvl w:val="8"/>
        <w:numId w:val="24"/>
      </w:numPr>
      <w:outlineLvl w:val="8"/>
    </w:pPr>
    <w:rPr>
      <w:rFonts w:ascii="Arial" w:eastAsia="黑体" w:hAnsi="Arial"/>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customStyle="1" w:styleId="Heading1Char">
    <w:name w:val="Heading 1 Char"/>
    <w:aliases w:val="H1 Char,Heading 0 Char,R1 Char,H11 Char,h1 Char,Level 1 Topic Heading Char,Section Heading Char,Level 1 Char,dd heading 1 Char,dh1 Char,Section Head Char,1st level Char,l1 Char,1 Char,H12 Char,H13 Char,H14 Char,H15 Char,H16 Char,H17 Char"/>
    <w:link w:val="Heading1"/>
    <w:rsid w:val="00DE11E7"/>
    <w:rPr>
      <w:rFonts w:ascii="黑体" w:eastAsia="黑体"/>
      <w:kern w:val="44"/>
      <w:sz w:val="28"/>
      <w:szCs w:val="28"/>
      <w:lang w:val="x-none" w:eastAsia="x-none"/>
    </w:rPr>
  </w:style>
  <w:style w:type="character" w:customStyle="1" w:styleId="Heading2Char">
    <w:name w:val="Heading 2 Char"/>
    <w:aliases w:val="H2 Char,sect 1.2 Char,H21 Char,R2 Char,h2 Char,Level 2 Topic Heading Char,Reset numbering Char,Heading 2 Hidden Char,Heading 2 CCBS Char,heading 2 Char,l2 Char,2nd level Char,2 Char,Header 2 Char,UNDERRUBRIK 1-2 Char,Titre3 Char,PIM2 Char"/>
    <w:link w:val="Heading2"/>
    <w:rsid w:val="00DE11E7"/>
    <w:rPr>
      <w:rFonts w:ascii="黑体" w:eastAsia="黑体"/>
      <w:kern w:val="2"/>
      <w:sz w:val="28"/>
      <w:szCs w:val="28"/>
      <w:lang w:val="x-none" w:eastAsia="x-none"/>
    </w:rPr>
  </w:style>
  <w:style w:type="character" w:customStyle="1" w:styleId="Heading3Char">
    <w:name w:val="Heading 3 Char"/>
    <w:aliases w:val="H3 Char,Heading 3 - old Char,h3 Char,level_3 Char,PIM 3 Char,Level 3 Head Char,l3 Char,CT Char,sect1.2.3 Char,HeadC Char,Map Char,H31 Char,Level 3 Topic Heading Char,Org Heading 1 Char,Level 1 - 1 Char,3rd level Char,Heading 3. Char"/>
    <w:link w:val="Heading3"/>
    <w:uiPriority w:val="9"/>
    <w:rsid w:val="00DE11E7"/>
    <w:rPr>
      <w:rFonts w:ascii="黑体" w:eastAsia="黑体"/>
      <w:kern w:val="2"/>
      <w:sz w:val="24"/>
      <w:szCs w:val="24"/>
      <w:lang w:val="x-none" w:eastAsia="x-none"/>
    </w:rPr>
  </w:style>
  <w:style w:type="character" w:customStyle="1" w:styleId="Heading4Char">
    <w:name w:val="Heading 4 Char"/>
    <w:aliases w:val="H4 Char,Ref Heading 1 Char,rh1 Char,Heading sql Char,sect 1.2.3.4 Char,h4 Char,First Subheading Char,Level 2 - a Char,Heading 4. Char,Map Title Char,- Minor Side Char,4 Char,4heading Char,PIM 4 Char,Fab-4 Char,T5 Char,H41 Char,H42 Char"/>
    <w:link w:val="Heading4"/>
    <w:rsid w:val="00264BE1"/>
    <w:rPr>
      <w:rFonts w:ascii="黑体" w:eastAsia="黑体"/>
      <w:kern w:val="2"/>
      <w:sz w:val="24"/>
      <w:szCs w:val="24"/>
      <w:lang w:val="x-none" w:eastAsia="x-none"/>
    </w:rPr>
  </w:style>
  <w:style w:type="character" w:customStyle="1" w:styleId="Heading5Char">
    <w:name w:val="Heading 5 Char"/>
    <w:aliases w:val="H5 Char,h5 Char,Second Subheading Char,DO NOT USE_h5 Char,Level 3 - i Char,PIM 5 Char,第四层条 Char,dash Char,ds Char,dd Char,heading 5 Char,Roman list Char,Appendix A  Heading 5 Char,口 Char,口1 Char,口2 Char,Level 3 - (i) Char,5 Char,ds1 Char"/>
    <w:link w:val="Heading5"/>
    <w:uiPriority w:val="9"/>
    <w:rsid w:val="008716F3"/>
    <w:rPr>
      <w:rFonts w:ascii="宋体"/>
      <w:kern w:val="2"/>
      <w:sz w:val="24"/>
      <w:szCs w:val="24"/>
      <w:lang w:val="x-none" w:eastAsia="x-none"/>
    </w:rPr>
  </w:style>
  <w:style w:type="character" w:customStyle="1" w:styleId="Heading6Char">
    <w:name w:val="Heading 6 Char"/>
    <w:aliases w:val="h6 Char,Third Subheading Char,DO NOT USE_h6 Char,Legal Level 1. Char,第五层条 Char,PIM 6 Char,H6 Char,BOD 4 Char,Bullet list Char,L6 Char,正文六级标题 Char,标题 6(ALT+6) Char,(L6) Char,Margin Note Char,IPO Input Char,DO NOT USE_h6 Char Char Char"/>
    <w:link w:val="Heading6"/>
    <w:rsid w:val="000E3273"/>
    <w:rPr>
      <w:rFonts w:ascii="宋体" w:hAnsi="Arial"/>
      <w:kern w:val="2"/>
      <w:sz w:val="24"/>
      <w:szCs w:val="24"/>
      <w:lang w:val="x-none" w:eastAsia="x-none"/>
    </w:rPr>
  </w:style>
  <w:style w:type="character" w:customStyle="1" w:styleId="Heading7Char">
    <w:name w:val="Heading 7 Char"/>
    <w:aliases w:val="Legal Level 1.1. Char,appendix Char,（1） Char,PIM 7 Char,L7 Char,不用 Char,letter list Char,正文七级标题 Char,H7 Char,表头 Char,标题 7 表 Char,无节条 Char Char1,无节条 Char1,标题 7 表1 Char,无级项 Char,表格标题1 Char Char,表格标题1 Char1,无节条 Char Char Char,标7 Char1"/>
    <w:link w:val="Heading7"/>
    <w:rsid w:val="003C4D1A"/>
    <w:rPr>
      <w:rFonts w:ascii="宋体" w:eastAsia="黑体"/>
      <w:kern w:val="2"/>
      <w:sz w:val="24"/>
      <w:szCs w:val="24"/>
      <w:lang w:val="x-none" w:eastAsia="x-none"/>
    </w:rPr>
  </w:style>
  <w:style w:type="character" w:customStyle="1" w:styleId="Heading8Char">
    <w:name w:val="Heading 8 Char"/>
    <w:aliases w:val="Legal Level 1.1.1. Char,标题 8 Char1 Char,标题 8 Char Char Char,Legal Level 1.1.1. Char Char Char,Legal Level 1.1.1. Char1 Char,（A） Char,Legal Level 1Heading 8 Char,图题 Char,图 Char,不用8 Char,注意框体 Char,Heading 81 Char,Level 1.1.1 Char,8 Char"/>
    <w:link w:val="Heading8"/>
    <w:rsid w:val="00E02095"/>
    <w:rPr>
      <w:rFonts w:ascii="宋体" w:eastAsia="黑体" w:hAnsi="Arial"/>
      <w:kern w:val="2"/>
      <w:sz w:val="24"/>
      <w:szCs w:val="24"/>
      <w:lang w:val="x-none" w:eastAsia="x-none"/>
    </w:rPr>
  </w:style>
  <w:style w:type="character" w:customStyle="1" w:styleId="Heading9Char">
    <w:name w:val="Heading 9 Char"/>
    <w:aliases w:val="标题 9 Char1 Char,标题 9 Char Char Char,Legal Level 1.1.1.1. Char Char Char,append Char Char Char,Legal Level 1.1.1.1. Char1 Char,append Char1 Char,Legal Level 1.1.1.1. Char,PIM 9 Char,append Char,图的编号 Char,标题 9 Char1 Char1 Char,9 Char,不 Char"/>
    <w:link w:val="Heading9"/>
    <w:rsid w:val="002965E4"/>
    <w:rPr>
      <w:rFonts w:ascii="Arial" w:eastAsia="黑体" w:hAnsi="Arial"/>
      <w:kern w:val="2"/>
      <w:sz w:val="24"/>
      <w:lang w:val="x-none" w:eastAsia="x-none"/>
    </w:rPr>
  </w:style>
  <w:style w:type="paragraph" w:customStyle="1" w:styleId="18">
    <w:name w:val="列表1"/>
    <w:basedOn w:val="List"/>
    <w:rsid w:val="000B71E2"/>
    <w:pPr>
      <w:tabs>
        <w:tab w:val="start" w:pos="297pt"/>
      </w:tabs>
      <w:ind w:start="0pt" w:firstLine="0pt"/>
      <w:jc w:val="center"/>
    </w:pPr>
    <w:rPr>
      <w:sz w:val="32"/>
    </w:rPr>
  </w:style>
  <w:style w:type="paragraph" w:styleId="List">
    <w:name w:val="List"/>
    <w:basedOn w:val="Normal"/>
    <w:rsid w:val="009C6A2B"/>
    <w:pPr>
      <w:ind w:start="21pt" w:hanging="21pt"/>
    </w:pPr>
  </w:style>
  <w:style w:type="paragraph" w:styleId="TOC1">
    <w:name w:val="toc 1"/>
    <w:aliases w:val="Table Content"/>
    <w:basedOn w:val="Normal"/>
    <w:uiPriority w:val="39"/>
    <w:qFormat/>
    <w:rsid w:val="00FB44FD"/>
    <w:pPr>
      <w:tabs>
        <w:tab w:val="start" w:pos="18pt"/>
        <w:tab w:val="end" w:leader="dot" w:pos="453.60pt"/>
      </w:tabs>
    </w:pPr>
    <w:rPr>
      <w:b/>
      <w:noProof/>
    </w:rPr>
  </w:style>
  <w:style w:type="paragraph" w:customStyle="1" w:styleId="a">
    <w:name w:val="篇号及标题"/>
    <w:rsid w:val="00B65DBF"/>
    <w:pPr>
      <w:spacing w:line="18pt" w:lineRule="auto"/>
      <w:jc w:val="center"/>
    </w:pPr>
    <w:rPr>
      <w:rFonts w:ascii="宋体"/>
      <w:kern w:val="2"/>
      <w:sz w:val="44"/>
    </w:rPr>
  </w:style>
  <w:style w:type="character" w:styleId="CommentReference">
    <w:name w:val="annotation reference"/>
    <w:rsid w:val="009C6A2B"/>
    <w:rPr>
      <w:sz w:val="21"/>
    </w:rPr>
  </w:style>
  <w:style w:type="paragraph" w:customStyle="1" w:styleId="a0">
    <w:name w:val="前言"/>
    <w:next w:val="Normal"/>
    <w:rsid w:val="00B03D61"/>
    <w:pPr>
      <w:spacing w:line="18pt" w:lineRule="auto"/>
      <w:jc w:val="center"/>
    </w:pPr>
    <w:rPr>
      <w:rFonts w:ascii="宋体" w:eastAsia="黑体"/>
      <w:kern w:val="2"/>
      <w:sz w:val="32"/>
    </w:rPr>
  </w:style>
  <w:style w:type="paragraph" w:styleId="DocumentMap">
    <w:name w:val="Document Map"/>
    <w:basedOn w:val="Normal"/>
    <w:link w:val="DocumentMapChar"/>
    <w:uiPriority w:val="99"/>
    <w:rsid w:val="009C6A2B"/>
    <w:pPr>
      <w:shd w:val="clear" w:color="auto" w:fill="000080"/>
    </w:pPr>
    <w:rPr>
      <w:lang w:val="x-none" w:eastAsia="x-none"/>
    </w:rPr>
  </w:style>
  <w:style w:type="character" w:customStyle="1" w:styleId="DocumentMapChar">
    <w:name w:val="Document Map Char"/>
    <w:link w:val="DocumentMap"/>
    <w:uiPriority w:val="99"/>
    <w:rsid w:val="00326970"/>
    <w:rPr>
      <w:rFonts w:ascii="宋体"/>
      <w:kern w:val="2"/>
      <w:sz w:val="24"/>
      <w:shd w:val="clear" w:color="auto" w:fill="000080"/>
    </w:rPr>
  </w:style>
  <w:style w:type="paragraph" w:styleId="Date">
    <w:name w:val="Date"/>
    <w:basedOn w:val="Normal"/>
    <w:next w:val="Normal"/>
    <w:link w:val="DateChar"/>
    <w:rsid w:val="009C6A2B"/>
    <w:rPr>
      <w:sz w:val="32"/>
      <w:lang w:val="x-none" w:eastAsia="x-none"/>
    </w:rPr>
  </w:style>
  <w:style w:type="character" w:customStyle="1" w:styleId="DateChar">
    <w:name w:val="Date Char"/>
    <w:link w:val="Date"/>
    <w:rsid w:val="00326970"/>
    <w:rPr>
      <w:rFonts w:ascii="宋体"/>
      <w:kern w:val="2"/>
      <w:sz w:val="32"/>
    </w:rPr>
  </w:style>
  <w:style w:type="paragraph" w:customStyle="1" w:styleId="a1">
    <w:name w:val="表格内容"/>
    <w:basedOn w:val="Normal"/>
    <w:rsid w:val="00DB442E"/>
  </w:style>
  <w:style w:type="paragraph" w:styleId="TOC2">
    <w:name w:val="toc 2"/>
    <w:basedOn w:val="Normal"/>
    <w:next w:val="Normal"/>
    <w:uiPriority w:val="39"/>
    <w:qFormat/>
    <w:rsid w:val="00FB44FD"/>
    <w:pPr>
      <w:tabs>
        <w:tab w:val="start" w:pos="60pt"/>
        <w:tab w:val="end" w:leader="dot" w:pos="453.60pt"/>
      </w:tabs>
      <w:ind w:start="43.95pt" w:hanging="15.60pt"/>
    </w:pPr>
    <w:rPr>
      <w:noProof/>
    </w:rPr>
  </w:style>
  <w:style w:type="paragraph" w:styleId="TOC3">
    <w:name w:val="toc 3"/>
    <w:basedOn w:val="Normal"/>
    <w:next w:val="Normal"/>
    <w:autoRedefine/>
    <w:qFormat/>
    <w:rsid w:val="009C6A2B"/>
    <w:pPr>
      <w:ind w:start="42pt"/>
    </w:pPr>
  </w:style>
  <w:style w:type="paragraph" w:styleId="TOC4">
    <w:name w:val="toc 4"/>
    <w:basedOn w:val="Normal"/>
    <w:next w:val="Normal"/>
    <w:autoRedefine/>
    <w:rsid w:val="009C6A2B"/>
    <w:pPr>
      <w:ind w:start="63pt"/>
    </w:pPr>
  </w:style>
  <w:style w:type="paragraph" w:styleId="TOC5">
    <w:name w:val="toc 5"/>
    <w:basedOn w:val="Normal"/>
    <w:next w:val="Normal"/>
    <w:autoRedefine/>
    <w:rsid w:val="009C6A2B"/>
    <w:pPr>
      <w:ind w:start="84pt"/>
    </w:pPr>
  </w:style>
  <w:style w:type="paragraph" w:styleId="TOC6">
    <w:name w:val="toc 6"/>
    <w:basedOn w:val="Normal"/>
    <w:next w:val="Normal"/>
    <w:autoRedefine/>
    <w:rsid w:val="009C6A2B"/>
    <w:pPr>
      <w:ind w:start="105pt"/>
    </w:pPr>
  </w:style>
  <w:style w:type="paragraph" w:styleId="TOC7">
    <w:name w:val="toc 7"/>
    <w:basedOn w:val="Normal"/>
    <w:next w:val="Normal"/>
    <w:autoRedefine/>
    <w:rsid w:val="009C6A2B"/>
    <w:pPr>
      <w:ind w:start="126pt"/>
    </w:pPr>
  </w:style>
  <w:style w:type="paragraph" w:styleId="TOC8">
    <w:name w:val="toc 8"/>
    <w:basedOn w:val="Normal"/>
    <w:next w:val="Normal"/>
    <w:autoRedefine/>
    <w:rsid w:val="009C6A2B"/>
    <w:pPr>
      <w:ind w:start="147pt"/>
    </w:pPr>
  </w:style>
  <w:style w:type="paragraph" w:styleId="TOC9">
    <w:name w:val="toc 9"/>
    <w:basedOn w:val="Normal"/>
    <w:next w:val="Normal"/>
    <w:autoRedefine/>
    <w:rsid w:val="009C6A2B"/>
    <w:pPr>
      <w:ind w:start="168pt"/>
    </w:pPr>
  </w:style>
  <w:style w:type="paragraph" w:customStyle="1" w:styleId="a2">
    <w:name w:val="目次 附件名"/>
    <w:basedOn w:val="TOC1"/>
    <w:rsid w:val="00C039C5"/>
    <w:rPr>
      <w:b w:val="0"/>
    </w:rPr>
  </w:style>
  <w:style w:type="paragraph" w:styleId="CommentText">
    <w:name w:val="annotation text"/>
    <w:aliases w:val="批注文字 Char Char,批注文字 Char2 Char Char,批注文字 Char1 Char1 Char Char,批注文字 Char Char Char1 Char Char,批注文字 Char1 Char Char Char Char Char,批注文字 Char Char Char Char Char Char Char, Char2 Char Char1 Char Char Char Char Char"/>
    <w:basedOn w:val="Normal"/>
    <w:link w:val="CommentTextChar"/>
    <w:rsid w:val="009C6A2B"/>
    <w:pPr>
      <w:jc w:val="start"/>
    </w:pPr>
    <w:rPr>
      <w:lang w:val="x-none" w:eastAsia="x-none"/>
    </w:rPr>
  </w:style>
  <w:style w:type="character" w:customStyle="1" w:styleId="CommentTextChar">
    <w:name w:val="Comment Text Char"/>
    <w:aliases w:val="批注文字 Char Char Char2,批注文字 Char2 Char Char Char2,批注文字 Char1 Char1 Char Char Char2,批注文字 Char Char Char1 Char Char Char2,批注文字 Char1 Char Char Char Char Char Char2,批注文字 Char Char Char Char Char Char Char Char2"/>
    <w:link w:val="CommentText"/>
    <w:rsid w:val="00326970"/>
    <w:rPr>
      <w:rFonts w:ascii="宋体"/>
      <w:kern w:val="2"/>
      <w:sz w:val="24"/>
    </w:rPr>
  </w:style>
  <w:style w:type="paragraph" w:styleId="Header">
    <w:name w:val="header"/>
    <w:aliases w:val="带横线,Section Header,h"/>
    <w:basedOn w:val="Normal"/>
    <w:link w:val="HeaderChar"/>
    <w:uiPriority w:val="99"/>
    <w:rsid w:val="009C6A2B"/>
    <w:pPr>
      <w:pBdr>
        <w:bottom w:val="single" w:sz="6" w:space="1" w:color="auto"/>
      </w:pBdr>
      <w:tabs>
        <w:tab w:val="center" w:pos="207.65pt"/>
        <w:tab w:val="end" w:pos="415.30pt"/>
      </w:tabs>
      <w:spacing w:line="12pt" w:lineRule="auto"/>
    </w:pPr>
    <w:rPr>
      <w:sz w:val="18"/>
      <w:lang w:val="x-none" w:eastAsia="x-none"/>
    </w:rPr>
  </w:style>
  <w:style w:type="character" w:customStyle="1" w:styleId="HeaderChar">
    <w:name w:val="Header Char"/>
    <w:aliases w:val="带横线 Char,Section Header Char,h Char"/>
    <w:link w:val="Header"/>
    <w:uiPriority w:val="99"/>
    <w:rsid w:val="00326970"/>
    <w:rPr>
      <w:rFonts w:ascii="宋体"/>
      <w:kern w:val="2"/>
      <w:sz w:val="18"/>
    </w:rPr>
  </w:style>
  <w:style w:type="paragraph" w:styleId="Footer">
    <w:name w:val="footer"/>
    <w:aliases w:val="footer odd,Footer-Even"/>
    <w:basedOn w:val="Normal"/>
    <w:link w:val="FooterChar"/>
    <w:uiPriority w:val="99"/>
    <w:rsid w:val="009C6A2B"/>
    <w:pPr>
      <w:tabs>
        <w:tab w:val="center" w:pos="207.65pt"/>
        <w:tab w:val="end" w:pos="415.30pt"/>
      </w:tabs>
      <w:spacing w:line="12pt" w:lineRule="auto"/>
      <w:jc w:val="start"/>
    </w:pPr>
    <w:rPr>
      <w:sz w:val="18"/>
      <w:lang w:val="x-none" w:eastAsia="x-none"/>
    </w:rPr>
  </w:style>
  <w:style w:type="character" w:customStyle="1" w:styleId="FooterChar">
    <w:name w:val="Footer Char"/>
    <w:aliases w:val="footer odd Char,Footer-Even Char"/>
    <w:link w:val="Footer"/>
    <w:uiPriority w:val="99"/>
    <w:rsid w:val="00326970"/>
    <w:rPr>
      <w:rFonts w:ascii="宋体"/>
      <w:kern w:val="2"/>
      <w:sz w:val="18"/>
    </w:rPr>
  </w:style>
  <w:style w:type="character" w:styleId="PageNumber">
    <w:name w:val="page number"/>
    <w:rsid w:val="009C6A2B"/>
    <w:rPr>
      <w:rFonts w:eastAsia="宋体"/>
      <w:sz w:val="24"/>
    </w:rPr>
  </w:style>
  <w:style w:type="paragraph" w:customStyle="1" w:styleId="a3">
    <w:name w:val="页眉，无横线"/>
    <w:basedOn w:val="Header"/>
    <w:rsid w:val="009C6A2B"/>
    <w:pPr>
      <w:pBdr>
        <w:bottom w:val="none" w:sz="0" w:space="0" w:color="auto"/>
      </w:pBdr>
    </w:pPr>
  </w:style>
  <w:style w:type="paragraph" w:customStyle="1" w:styleId="a4">
    <w:name w:val="项目名称"/>
    <w:basedOn w:val="Normal"/>
    <w:rsid w:val="00BC72F7"/>
    <w:pPr>
      <w:jc w:val="center"/>
    </w:pPr>
    <w:rPr>
      <w:rFonts w:ascii="文鼎大标宋简" w:eastAsia="文鼎大标宋简"/>
      <w:sz w:val="56"/>
    </w:rPr>
  </w:style>
  <w:style w:type="paragraph" w:customStyle="1" w:styleId="a5">
    <w:name w:val="图章"/>
    <w:basedOn w:val="Normal"/>
    <w:autoRedefine/>
    <w:rsid w:val="009C6A2B"/>
    <w:pPr>
      <w:spacing w:line="12pt" w:lineRule="auto"/>
      <w:jc w:val="start"/>
    </w:pPr>
    <w:rPr>
      <w:snapToGrid w:val="0"/>
      <w:kern w:val="0"/>
      <w:sz w:val="18"/>
    </w:rPr>
  </w:style>
  <w:style w:type="paragraph" w:styleId="BalloonText">
    <w:name w:val="Balloon Text"/>
    <w:basedOn w:val="Normal"/>
    <w:link w:val="BalloonTextChar"/>
    <w:uiPriority w:val="99"/>
    <w:rsid w:val="00EB7025"/>
    <w:rPr>
      <w:sz w:val="18"/>
      <w:szCs w:val="18"/>
      <w:lang w:val="x-none" w:eastAsia="x-none"/>
    </w:rPr>
  </w:style>
  <w:style w:type="character" w:customStyle="1" w:styleId="BalloonTextChar">
    <w:name w:val="Balloon Text Char"/>
    <w:link w:val="BalloonText"/>
    <w:uiPriority w:val="99"/>
    <w:rsid w:val="00326970"/>
    <w:rPr>
      <w:rFonts w:ascii="宋体"/>
      <w:kern w:val="2"/>
      <w:sz w:val="18"/>
      <w:szCs w:val="18"/>
    </w:rPr>
  </w:style>
  <w:style w:type="paragraph" w:customStyle="1" w:styleId="a6">
    <w:name w:val="本册报告名称"/>
    <w:basedOn w:val="a4"/>
    <w:rsid w:val="0069797D"/>
    <w:rPr>
      <w:sz w:val="48"/>
    </w:rPr>
  </w:style>
  <w:style w:type="paragraph" w:customStyle="1" w:styleId="a7">
    <w:name w:val="目次"/>
    <w:next w:val="Normal"/>
    <w:rsid w:val="00B65DBF"/>
    <w:pPr>
      <w:spacing w:line="18pt" w:lineRule="auto"/>
      <w:jc w:val="center"/>
    </w:pPr>
    <w:rPr>
      <w:rFonts w:ascii="宋体" w:eastAsia="黑体"/>
      <w:kern w:val="2"/>
      <w:sz w:val="32"/>
    </w:rPr>
  </w:style>
  <w:style w:type="paragraph" w:customStyle="1" w:styleId="a8">
    <w:name w:val="编制人员情况"/>
    <w:basedOn w:val="Normal"/>
    <w:rsid w:val="00BC72F7"/>
    <w:pPr>
      <w:tabs>
        <w:tab w:val="start" w:pos="30pt"/>
        <w:tab w:val="start" w:pos="185pt"/>
        <w:tab w:val="start" w:pos="345pt"/>
      </w:tabs>
      <w:spacing w:after="6pt"/>
      <w:ind w:start="21pt" w:firstLine="9pt"/>
    </w:pPr>
    <w:rPr>
      <w:rFonts w:cs="宋体"/>
      <w:sz w:val="32"/>
    </w:rPr>
  </w:style>
  <w:style w:type="paragraph" w:customStyle="1" w:styleId="a9">
    <w:name w:val="附件标题"/>
    <w:rsid w:val="00E72AC3"/>
    <w:pPr>
      <w:spacing w:line="18pt" w:lineRule="auto"/>
      <w:jc w:val="center"/>
    </w:pPr>
    <w:rPr>
      <w:rFonts w:ascii="宋体" w:eastAsia="黑体"/>
      <w:kern w:val="2"/>
      <w:sz w:val="24"/>
    </w:rPr>
  </w:style>
  <w:style w:type="paragraph" w:customStyle="1" w:styleId="40">
    <w:name w:val="标题 4 宋体"/>
    <w:basedOn w:val="Heading4"/>
    <w:next w:val="Normal"/>
    <w:rsid w:val="00792EF4"/>
    <w:rPr>
      <w:rFonts w:ascii="宋体" w:eastAsia="宋体"/>
    </w:rPr>
  </w:style>
  <w:style w:type="paragraph" w:styleId="ListParagraph">
    <w:name w:val="List Paragraph"/>
    <w:aliases w:val="Bullet List,FooterText,numbered,List Paragraph1,Paragraphe de liste1,Bulletr List Paragraph,List Paragraph2,List Paragraph21,Listeafsnit1,Parágrafo da Lista1,Párrafo de lista1,リスト段落1,List Paragraph11,Foot"/>
    <w:basedOn w:val="Normal"/>
    <w:link w:val="ListParagraphChar"/>
    <w:uiPriority w:val="34"/>
    <w:qFormat/>
    <w:rsid w:val="002965E4"/>
    <w:pPr>
      <w:ind w:firstLineChars="200" w:firstLine="21pt"/>
    </w:pPr>
    <w:rPr>
      <w:lang w:val="x-none" w:eastAsia="x-none"/>
    </w:rPr>
  </w:style>
  <w:style w:type="paragraph" w:customStyle="1" w:styleId="TABLEHEAD">
    <w:name w:val="TABLE_HEAD"/>
    <w:basedOn w:val="Normal"/>
    <w:uiPriority w:val="99"/>
    <w:rsid w:val="00326970"/>
    <w:pPr>
      <w:widowControl/>
      <w:autoSpaceDE w:val="0"/>
      <w:autoSpaceDN w:val="0"/>
      <w:snapToGrid/>
      <w:spacing w:line="12pt" w:lineRule="auto"/>
      <w:jc w:val="center"/>
    </w:pPr>
    <w:rPr>
      <w:rFonts w:ascii="Arial" w:hAnsi="Arial" w:cs="Arial"/>
      <w:kern w:val="0"/>
      <w:sz w:val="16"/>
      <w:szCs w:val="16"/>
      <w:lang w:val="zh-CN"/>
    </w:rPr>
  </w:style>
  <w:style w:type="paragraph" w:customStyle="1" w:styleId="HEADFOOT">
    <w:name w:val="HEAD_FOOT"/>
    <w:basedOn w:val="Normal"/>
    <w:uiPriority w:val="99"/>
    <w:rsid w:val="00326970"/>
    <w:pPr>
      <w:widowControl/>
      <w:autoSpaceDE w:val="0"/>
      <w:autoSpaceDN w:val="0"/>
      <w:snapToGrid/>
      <w:spacing w:line="12pt" w:lineRule="auto"/>
      <w:jc w:val="start"/>
    </w:pPr>
    <w:rPr>
      <w:rFonts w:ascii="Arial" w:hAnsi="Arial" w:cs="Arial"/>
      <w:kern w:val="0"/>
      <w:sz w:val="18"/>
      <w:szCs w:val="18"/>
      <w:lang w:val="zh-CN"/>
    </w:rPr>
  </w:style>
  <w:style w:type="character" w:customStyle="1" w:styleId="Char">
    <w:name w:val="批注文字 Char"/>
    <w:aliases w:val="批注文字 Char1 Char1,批注文字 Char Char Char1,批注文字 Char2 Char Char Char1,批注文字 Char1 Char1 Char Char Char1,批注文字 Char Char Char1 Char Char Char1,批注文字 Char1 Char Char Char Char Char Char1,批注文字 Char Char Char Char Char Char Char Char1"/>
    <w:rsid w:val="00326970"/>
    <w:rPr>
      <w:rFonts w:ascii="宋体"/>
      <w:kern w:val="2"/>
      <w:sz w:val="24"/>
    </w:rPr>
  </w:style>
  <w:style w:type="paragraph" w:customStyle="1" w:styleId="5">
    <w:name w:val="标题5"/>
    <w:basedOn w:val="Heading5"/>
    <w:autoRedefine/>
    <w:rsid w:val="00326970"/>
    <w:pPr>
      <w:tabs>
        <w:tab w:val="num" w:pos="49.60pt"/>
      </w:tabs>
      <w:adjustRightInd/>
      <w:snapToGrid/>
      <w:spacing w:before="14pt" w:after="14.50pt" w:line="18.80pt" w:lineRule="auto"/>
      <w:ind w:start="49.60pt" w:hanging="49.60pt"/>
    </w:pPr>
    <w:rPr>
      <w:rFonts w:ascii="Times New Roman"/>
      <w:bCs/>
      <w:szCs w:val="28"/>
    </w:rPr>
  </w:style>
  <w:style w:type="character" w:customStyle="1" w:styleId="aa">
    <w:name w:val="章节标题"/>
    <w:semiHidden/>
    <w:rsid w:val="00326970"/>
    <w:rPr>
      <w:rFonts w:ascii="Times New Roman" w:eastAsia="黑体" w:hAnsi="Times New Roman"/>
      <w:b/>
      <w:sz w:val="32"/>
    </w:rPr>
  </w:style>
  <w:style w:type="paragraph" w:styleId="Caption">
    <w:name w:val="caption"/>
    <w:aliases w:val="FRAME_CAP,FRAME_CAP1,FRAME_CAP2,FRAME_CAP3,FRAME_CAP4,FRAME_CAP5,FRAME_CAP6,FRAME_CAP7,FRAME_CAP8,FRAME_CAP9,FRAME_CAP10,FRAME_CAP11,FRAME_CAP12,_Equation, Char1,Caption Char,信息主题,信息主题1"/>
    <w:basedOn w:val="Normal"/>
    <w:next w:val="Normal"/>
    <w:link w:val="CaptionChar1"/>
    <w:unhideWhenUsed/>
    <w:qFormat/>
    <w:rsid w:val="00A456C2"/>
    <w:pPr>
      <w:numPr>
        <w:numId w:val="12"/>
      </w:numPr>
    </w:pPr>
    <w:rPr>
      <w:rFonts w:ascii="Cambria" w:eastAsia="黑体" w:hAnsi="Cambria"/>
      <w:sz w:val="20"/>
      <w:lang w:val="x-none" w:eastAsia="x-none"/>
    </w:rPr>
  </w:style>
  <w:style w:type="paragraph" w:customStyle="1" w:styleId="P">
    <w:name w:val="P样式表"/>
    <w:basedOn w:val="Normal"/>
    <w:rsid w:val="00326970"/>
    <w:pPr>
      <w:adjustRightInd/>
      <w:spacing w:line="15pt" w:lineRule="auto"/>
      <w:jc w:val="center"/>
      <w:outlineLvl w:val="3"/>
    </w:pPr>
    <w:rPr>
      <w:rFonts w:ascii="黑体" w:eastAsia="黑体" w:hAnsi="Arial" w:cs="Arial"/>
      <w:szCs w:val="28"/>
    </w:rPr>
  </w:style>
  <w:style w:type="paragraph" w:customStyle="1" w:styleId="P0">
    <w:name w:val="P章节标题"/>
    <w:basedOn w:val="Heading1"/>
    <w:rsid w:val="00326970"/>
    <w:pPr>
      <w:tabs>
        <w:tab w:val="num" w:pos="10.50pt"/>
      </w:tabs>
      <w:adjustRightInd/>
      <w:spacing w:before="17pt" w:after="16.50pt" w:line="12pt" w:lineRule="auto"/>
      <w:ind w:start="10.50pt" w:hanging="10.50pt"/>
      <w:jc w:val="start"/>
    </w:pPr>
    <w:rPr>
      <w:rFonts w:ascii="Arial" w:hAnsi="Arial"/>
      <w:b/>
      <w:sz w:val="32"/>
      <w:szCs w:val="44"/>
    </w:rPr>
  </w:style>
  <w:style w:type="paragraph" w:customStyle="1" w:styleId="ab">
    <w:name w:val="图表"/>
    <w:basedOn w:val="Caption"/>
    <w:rsid w:val="00326970"/>
    <w:pPr>
      <w:adjustRightInd/>
      <w:spacing w:line="15pt" w:lineRule="auto"/>
      <w:ind w:firstLine="0pt"/>
      <w:jc w:val="center"/>
    </w:pPr>
    <w:rPr>
      <w:rFonts w:ascii="黑体" w:hAnsi="Arial" w:cs="宋体"/>
      <w:bCs/>
      <w:sz w:val="24"/>
    </w:rPr>
  </w:style>
  <w:style w:type="paragraph" w:styleId="NoSpacing">
    <w:name w:val="No Spacing"/>
    <w:link w:val="NoSpacingChar"/>
    <w:uiPriority w:val="1"/>
    <w:qFormat/>
    <w:rsid w:val="002965E4"/>
    <w:pPr>
      <w:widowControl w:val="0"/>
      <w:adjustRightInd w:val="0"/>
      <w:snapToGrid w:val="0"/>
      <w:spacing w:line="18pt" w:lineRule="auto"/>
      <w:ind w:firstLine="28.35pt"/>
      <w:jc w:val="both"/>
    </w:pPr>
    <w:rPr>
      <w:rFonts w:ascii="宋体"/>
      <w:kern w:val="2"/>
      <w:sz w:val="24"/>
    </w:rPr>
  </w:style>
  <w:style w:type="paragraph" w:styleId="CommentSubject">
    <w:name w:val="annotation subject"/>
    <w:aliases w:val="批注主题 Char1,批注主题 Char Char,批注主题 Char2 Char Char,批注主题 Char1 Char Char Char,批注主题 Char Char Char Char Char, Char1 Char Char Char Char Char,批注主题 Char Char1 Char Char, Char1 Char Char1 Char Char, Char1 Char1 Char Char,批注主题 Char2 Char1,批注主题 Cha"/>
    <w:basedOn w:val="CommentText"/>
    <w:next w:val="CommentText"/>
    <w:link w:val="CommentSubjectChar"/>
    <w:rsid w:val="00326970"/>
    <w:rPr>
      <w:b/>
      <w:bCs/>
    </w:rPr>
  </w:style>
  <w:style w:type="character" w:customStyle="1" w:styleId="CommentSubjectChar">
    <w:name w:val="Comment Subject Char"/>
    <w:aliases w:val="批注主题 Char1 Char,批注主题 Char Char Char,批注主题 Char2 Char Char Char,批注主题 Char1 Char Char Char Char,批注主题 Char Char Char Char Char Char, Char1 Char Char Char Char Char Char,批注主题 Char Char1 Char Char Char, Char1 Char Char1 Char Char Char"/>
    <w:link w:val="CommentSubject"/>
    <w:rsid w:val="00326970"/>
    <w:rPr>
      <w:rFonts w:ascii="宋体"/>
      <w:b/>
      <w:bCs/>
      <w:kern w:val="2"/>
      <w:sz w:val="24"/>
    </w:rPr>
  </w:style>
  <w:style w:type="table" w:styleId="TableGrid">
    <w:name w:val="Table Grid"/>
    <w:aliases w:val="网格型!"/>
    <w:basedOn w:val="TableNormal"/>
    <w:uiPriority w:val="59"/>
    <w:rsid w:val="00326970"/>
    <w:tblPr>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Pr>
  </w:style>
  <w:style w:type="paragraph" w:customStyle="1" w:styleId="ac">
    <w:name w:val="正文 缩进"/>
    <w:basedOn w:val="Normal"/>
    <w:rsid w:val="00326970"/>
    <w:pPr>
      <w:adjustRightInd/>
      <w:spacing w:line="15pt" w:lineRule="auto"/>
      <w:ind w:firstLineChars="200" w:firstLine="28pt"/>
    </w:pPr>
    <w:rPr>
      <w:rFonts w:ascii="Times New Roman" w:cs="宋体"/>
    </w:rPr>
  </w:style>
  <w:style w:type="paragraph" w:customStyle="1" w:styleId="CharCharCharChar">
    <w:name w:val="Char Char Char Char"/>
    <w:basedOn w:val="Normal"/>
    <w:autoRedefine/>
    <w:rsid w:val="00326970"/>
    <w:pPr>
      <w:adjustRightInd/>
      <w:snapToGrid/>
      <w:spacing w:before="5pt" w:beforeAutospacing="1" w:after="5pt" w:afterAutospacing="1"/>
      <w:ind w:firstLineChars="200" w:firstLine="24pt"/>
      <w:jc w:val="start"/>
    </w:pPr>
    <w:rPr>
      <w:rFonts w:ascii="Arial" w:hAnsi="Arial"/>
      <w:kern w:val="0"/>
      <w:szCs w:val="24"/>
      <w:lang w:eastAsia="en-US"/>
    </w:rPr>
  </w:style>
  <w:style w:type="table" w:customStyle="1" w:styleId="19">
    <w:name w:val="浅色网格1"/>
    <w:basedOn w:val="TableNormal"/>
    <w:uiPriority w:val="62"/>
    <w:rsid w:val="00326970"/>
    <w:tblPr>
      <w:tblStyleRowBandSize w:val="1"/>
      <w:tblStyleColBandSize w:val="1"/>
      <w:tblBorders>
        <w:top w:val="single" w:sz="8" w:space="0" w:color="000000"/>
        <w:start w:val="single" w:sz="8" w:space="0" w:color="000000"/>
        <w:bottom w:val="single" w:sz="8" w:space="0" w:color="000000"/>
        <w:end w:val="single" w:sz="8" w:space="0" w:color="000000"/>
        <w:insideH w:val="single" w:sz="8" w:space="0" w:color="000000"/>
        <w:insideV w:val="single" w:sz="8" w:space="0" w:color="000000"/>
      </w:tblBorders>
    </w:tblPr>
    <w:tblStylePr w:type="firstRow">
      <w:pPr>
        <w:spacing w:before="0pt" w:after="0pt" w:line="12pt" w:lineRule="auto"/>
      </w:pPr>
      <w:rPr>
        <w:rFonts w:ascii="Calibri Light" w:eastAsia="宋体" w:hAnsi="Calibri Light" w:cs="Times New Roman"/>
        <w:b/>
        <w:bCs/>
      </w:rPr>
      <w:tblPr/>
      <w:tcPr>
        <w:tcBorders>
          <w:top w:val="single" w:sz="8" w:space="0" w:color="000000"/>
          <w:start w:val="single" w:sz="8" w:space="0" w:color="000000"/>
          <w:bottom w:val="single" w:sz="18" w:space="0" w:color="000000"/>
          <w:end w:val="single" w:sz="8" w:space="0" w:color="000000"/>
          <w:insideH w:val="nil"/>
          <w:insideV w:val="single" w:sz="8" w:space="0" w:color="000000"/>
        </w:tcBorders>
      </w:tcPr>
    </w:tblStylePr>
    <w:tblStylePr w:type="lastRow">
      <w:pPr>
        <w:spacing w:before="0pt" w:after="0pt" w:line="12pt" w:lineRule="auto"/>
      </w:pPr>
      <w:rPr>
        <w:rFonts w:ascii="Calibri Light" w:eastAsia="宋体" w:hAnsi="Calibri Light" w:cs="Times New Roman"/>
        <w:b/>
        <w:bCs/>
      </w:rPr>
      <w:tblPr/>
      <w:tcPr>
        <w:tcBorders>
          <w:top w:val="double" w:sz="6" w:space="0" w:color="000000"/>
          <w:start w:val="single" w:sz="8" w:space="0" w:color="000000"/>
          <w:bottom w:val="single" w:sz="8" w:space="0" w:color="000000"/>
          <w:end w:val="single" w:sz="8" w:space="0" w:color="000000"/>
          <w:insideH w:val="nil"/>
          <w:insideV w:val="single" w:sz="8" w:space="0" w:color="000000"/>
        </w:tcBorders>
      </w:tcPr>
    </w:tblStylePr>
    <w:tblStylePr w:type="firstCol">
      <w:rPr>
        <w:rFonts w:ascii="Calibri Light" w:eastAsia="宋体" w:hAnsi="Calibri Light" w:cs="Times New Roman"/>
        <w:b/>
        <w:bCs/>
      </w:rPr>
    </w:tblStylePr>
    <w:tblStylePr w:type="lastCol">
      <w:rPr>
        <w:rFonts w:ascii="Calibri Light" w:eastAsia="宋体" w:hAnsi="Calibri Light" w:cs="Times New Roman"/>
        <w:b/>
        <w:bCs/>
      </w:rPr>
      <w:tblPr/>
      <w:tcPr>
        <w:tcBorders>
          <w:top w:val="single" w:sz="8" w:space="0" w:color="000000"/>
          <w:start w:val="single" w:sz="8" w:space="0" w:color="000000"/>
          <w:bottom w:val="single" w:sz="8" w:space="0" w:color="000000"/>
          <w:end w:val="single" w:sz="8" w:space="0" w:color="000000"/>
        </w:tcBorders>
      </w:tcPr>
    </w:tblStylePr>
    <w:tblStylePr w:type="band1Vert">
      <w:tblPr/>
      <w:tcPr>
        <w:tcBorders>
          <w:top w:val="single" w:sz="8" w:space="0" w:color="000000"/>
          <w:start w:val="single" w:sz="8" w:space="0" w:color="000000"/>
          <w:bottom w:val="single" w:sz="8" w:space="0" w:color="000000"/>
          <w:end w:val="single" w:sz="8" w:space="0" w:color="000000"/>
        </w:tcBorders>
        <w:shd w:val="clear" w:color="auto" w:fill="C0C0C0"/>
      </w:tcPr>
    </w:tblStylePr>
    <w:tblStylePr w:type="band1Horz">
      <w:tblPr/>
      <w:tcPr>
        <w:tcBorders>
          <w:top w:val="single" w:sz="8" w:space="0" w:color="000000"/>
          <w:start w:val="single" w:sz="8" w:space="0" w:color="000000"/>
          <w:bottom w:val="single" w:sz="8" w:space="0" w:color="000000"/>
          <w:end w:val="single" w:sz="8" w:space="0" w:color="000000"/>
          <w:insideV w:val="single" w:sz="8" w:space="0" w:color="000000"/>
        </w:tcBorders>
        <w:shd w:val="clear" w:color="auto" w:fill="C0C0C0"/>
      </w:tcPr>
    </w:tblStylePr>
    <w:tblStylePr w:type="band2Horz">
      <w:tblPr/>
      <w:tcPr>
        <w:tcBorders>
          <w:top w:val="single" w:sz="8" w:space="0" w:color="000000"/>
          <w:start w:val="single" w:sz="8" w:space="0" w:color="000000"/>
          <w:bottom w:val="single" w:sz="8" w:space="0" w:color="000000"/>
          <w:end w:val="single" w:sz="8" w:space="0" w:color="000000"/>
          <w:insideV w:val="single" w:sz="8" w:space="0" w:color="000000"/>
        </w:tcBorders>
      </w:tcPr>
    </w:tblStylePr>
  </w:style>
  <w:style w:type="character" w:customStyle="1" w:styleId="note">
    <w:name w:val="note"/>
    <w:basedOn w:val="DefaultParagraphFont"/>
    <w:rsid w:val="00326970"/>
  </w:style>
  <w:style w:type="paragraph" w:customStyle="1" w:styleId="Default">
    <w:name w:val="Default"/>
    <w:rsid w:val="00326970"/>
    <w:pPr>
      <w:autoSpaceDE w:val="0"/>
      <w:autoSpaceDN w:val="0"/>
      <w:adjustRightInd w:val="0"/>
      <w:spacing w:line="18pt" w:lineRule="auto"/>
      <w:jc w:val="center"/>
    </w:pPr>
    <w:rPr>
      <w:rFonts w:ascii="Arial" w:hAnsi="Arial" w:cs="Arial"/>
      <w:color w:val="000000"/>
      <w:sz w:val="24"/>
      <w:szCs w:val="24"/>
    </w:rPr>
  </w:style>
  <w:style w:type="paragraph" w:styleId="PlainText">
    <w:name w:val="Plain Text"/>
    <w:basedOn w:val="Normal"/>
    <w:link w:val="PlainTextChar"/>
    <w:rsid w:val="00326970"/>
    <w:pPr>
      <w:widowControl/>
      <w:adjustRightInd/>
      <w:snapToGrid/>
      <w:spacing w:before="6pt" w:after="6pt" w:line="12pt" w:lineRule="auto"/>
      <w:jc w:val="start"/>
    </w:pPr>
    <w:rPr>
      <w:rFonts w:ascii="Courier New" w:eastAsia="Times New Roman" w:hAnsi="Courier New"/>
      <w:kern w:val="0"/>
      <w:sz w:val="20"/>
      <w:lang w:val="x-none" w:eastAsia="en-US"/>
    </w:rPr>
  </w:style>
  <w:style w:type="character" w:customStyle="1" w:styleId="PlainTextChar">
    <w:name w:val="Plain Text Char"/>
    <w:link w:val="PlainText"/>
    <w:rsid w:val="00326970"/>
    <w:rPr>
      <w:rFonts w:ascii="Courier New" w:eastAsia="Times New Roman" w:hAnsi="Courier New"/>
      <w:lang w:eastAsia="en-US"/>
    </w:rPr>
  </w:style>
  <w:style w:type="character" w:styleId="Hyperlink">
    <w:name w:val="Hyperlink"/>
    <w:uiPriority w:val="99"/>
    <w:rsid w:val="00326970"/>
    <w:rPr>
      <w:color w:val="0000FF"/>
      <w:u w:val="single"/>
    </w:rPr>
  </w:style>
  <w:style w:type="paragraph" w:styleId="NormalWeb">
    <w:name w:val="Normal (Web)"/>
    <w:basedOn w:val="Normal"/>
    <w:unhideWhenUsed/>
    <w:rsid w:val="00326970"/>
    <w:pPr>
      <w:widowControl/>
      <w:adjustRightInd/>
      <w:snapToGrid/>
      <w:spacing w:before="5pt" w:beforeAutospacing="1" w:after="5pt" w:afterAutospacing="1" w:line="12pt" w:lineRule="auto"/>
      <w:jc w:val="start"/>
    </w:pPr>
    <w:rPr>
      <w:rFonts w:hAnsi="宋体" w:cs="宋体"/>
      <w:kern w:val="0"/>
      <w:szCs w:val="24"/>
    </w:rPr>
  </w:style>
  <w:style w:type="table" w:customStyle="1" w:styleId="1a">
    <w:name w:val="网格型1"/>
    <w:basedOn w:val="TableNormal"/>
    <w:next w:val="TableGrid"/>
    <w:uiPriority w:val="59"/>
    <w:rsid w:val="00326970"/>
    <w:rPr>
      <w:rFonts w:ascii="Calibri" w:hAnsi="Calibri"/>
      <w:kern w:val="2"/>
      <w:sz w:val="21"/>
      <w:szCs w:val="22"/>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table" w:customStyle="1" w:styleId="21">
    <w:name w:val="网格型2"/>
    <w:basedOn w:val="TableNormal"/>
    <w:next w:val="TableGrid"/>
    <w:uiPriority w:val="59"/>
    <w:rsid w:val="00326970"/>
    <w:rPr>
      <w:rFonts w:ascii="Calibri" w:hAnsi="Calibri"/>
      <w:kern w:val="2"/>
      <w:sz w:val="21"/>
      <w:szCs w:val="22"/>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BodyText">
    <w:name w:val="Body Text"/>
    <w:basedOn w:val="Normal"/>
    <w:link w:val="BodyTextChar"/>
    <w:rsid w:val="00326970"/>
    <w:pPr>
      <w:spacing w:after="6pt"/>
    </w:pPr>
    <w:rPr>
      <w:lang w:val="x-none" w:eastAsia="x-none"/>
    </w:rPr>
  </w:style>
  <w:style w:type="character" w:customStyle="1" w:styleId="BodyTextChar">
    <w:name w:val="Body Text Char"/>
    <w:link w:val="BodyText"/>
    <w:rsid w:val="00326970"/>
    <w:rPr>
      <w:rFonts w:ascii="宋体"/>
      <w:kern w:val="2"/>
      <w:sz w:val="24"/>
    </w:rPr>
  </w:style>
  <w:style w:type="paragraph" w:styleId="BodyTextFirstIndent">
    <w:name w:val="Body Text First Indent"/>
    <w:aliases w:val="Body Text First Indent Char1,Body Text First Indent Char Char,Body Text First Indent Char,Body Text First Indent Char1 Char,Body Text First Indent Char Char Char"/>
    <w:basedOn w:val="BodyText"/>
    <w:link w:val="BodyTextFirstIndentChar2"/>
    <w:unhideWhenUsed/>
    <w:rsid w:val="00326970"/>
    <w:pPr>
      <w:tabs>
        <w:tab w:val="start" w:pos="86.35pt"/>
        <w:tab w:val="start" w:pos="94.20pt"/>
      </w:tabs>
      <w:adjustRightInd/>
      <w:snapToGrid/>
      <w:spacing w:line="15pt" w:lineRule="auto"/>
      <w:ind w:firstLineChars="100" w:firstLine="21pt"/>
      <w:jc w:val="start"/>
    </w:pPr>
  </w:style>
  <w:style w:type="character" w:customStyle="1" w:styleId="BodyTextFirstIndentChar2">
    <w:name w:val="Body Text First Indent Char2"/>
    <w:aliases w:val="Body Text First Indent Char1 Char1,Body Text First Indent Char Char Char1,Body Text First Indent Char Char1,Body Text First Indent Char1 Char Char,Body Text First Indent Char Char Char Char"/>
    <w:link w:val="BodyTextFirstIndent"/>
    <w:rsid w:val="00326970"/>
    <w:rPr>
      <w:rFonts w:ascii="宋体"/>
      <w:kern w:val="2"/>
      <w:sz w:val="24"/>
    </w:rPr>
  </w:style>
  <w:style w:type="paragraph" w:customStyle="1" w:styleId="ad">
    <w:name w:val="表内容"/>
    <w:basedOn w:val="List"/>
    <w:rsid w:val="00326970"/>
    <w:pPr>
      <w:adjustRightInd/>
      <w:snapToGrid/>
      <w:spacing w:line="12pt" w:lineRule="auto"/>
      <w:ind w:start="0pt" w:firstLine="0pt"/>
    </w:pPr>
    <w:rPr>
      <w:rFonts w:ascii="Tahoma" w:hAnsi="Tahoma"/>
      <w:sz w:val="18"/>
      <w:szCs w:val="18"/>
    </w:rPr>
  </w:style>
  <w:style w:type="character" w:customStyle="1" w:styleId="apple-style-span">
    <w:name w:val="apple-style-span"/>
    <w:basedOn w:val="DefaultParagraphFont"/>
    <w:rsid w:val="00326970"/>
  </w:style>
  <w:style w:type="character" w:customStyle="1" w:styleId="apple-converted-space">
    <w:name w:val="apple-converted-space"/>
    <w:basedOn w:val="DefaultParagraphFont"/>
    <w:rsid w:val="00326970"/>
  </w:style>
  <w:style w:type="paragraph" w:customStyle="1" w:styleId="ae">
    <w:name w:val="表格"/>
    <w:basedOn w:val="Caption"/>
    <w:link w:val="Char0"/>
    <w:rsid w:val="00326970"/>
    <w:pPr>
      <w:adjustRightInd/>
      <w:spacing w:line="15pt" w:lineRule="auto"/>
      <w:ind w:firstLine="0pt"/>
      <w:jc w:val="center"/>
    </w:pPr>
    <w:rPr>
      <w:rFonts w:ascii="黑体" w:hAnsi="Arial"/>
      <w:sz w:val="24"/>
      <w:szCs w:val="28"/>
    </w:rPr>
  </w:style>
  <w:style w:type="paragraph" w:styleId="TOCHeading">
    <w:name w:val="TOC Heading"/>
    <w:basedOn w:val="Heading1"/>
    <w:next w:val="Normal"/>
    <w:uiPriority w:val="39"/>
    <w:unhideWhenUsed/>
    <w:qFormat/>
    <w:rsid w:val="002965E4"/>
    <w:pPr>
      <w:widowControl/>
      <w:adjustRightInd/>
      <w:snapToGrid/>
      <w:spacing w:before="24pt" w:after="0pt" w:line="13.80pt" w:lineRule="auto"/>
      <w:jc w:val="start"/>
      <w:outlineLvl w:val="9"/>
    </w:pPr>
    <w:rPr>
      <w:rFonts w:ascii="Cambria" w:eastAsia="宋体" w:hAnsi="Cambria"/>
      <w:b/>
      <w:bCs/>
      <w:color w:val="365F91"/>
      <w:kern w:val="0"/>
    </w:rPr>
  </w:style>
  <w:style w:type="paragraph" w:styleId="EndnoteText">
    <w:name w:val="endnote text"/>
    <w:basedOn w:val="Normal"/>
    <w:link w:val="EndnoteTextChar"/>
    <w:rsid w:val="00326970"/>
    <w:pPr>
      <w:widowControl/>
      <w:tabs>
        <w:tab w:val="start" w:pos="-36pt"/>
      </w:tabs>
      <w:suppressAutoHyphens/>
      <w:adjustRightInd/>
      <w:snapToGrid/>
      <w:spacing w:line="12pt" w:lineRule="auto"/>
    </w:pPr>
    <w:rPr>
      <w:rFonts w:ascii="Arial" w:eastAsia="Times New Roman" w:hAnsi="Arial"/>
      <w:kern w:val="0"/>
      <w:sz w:val="22"/>
      <w:lang w:val="x-none" w:eastAsia="en-US"/>
    </w:rPr>
  </w:style>
  <w:style w:type="character" w:customStyle="1" w:styleId="EndnoteTextChar">
    <w:name w:val="Endnote Text Char"/>
    <w:link w:val="EndnoteText"/>
    <w:rsid w:val="00326970"/>
    <w:rPr>
      <w:rFonts w:ascii="Arial" w:eastAsia="Times New Roman" w:hAnsi="Arial"/>
      <w:sz w:val="22"/>
      <w:lang w:eastAsia="en-US"/>
    </w:rPr>
  </w:style>
  <w:style w:type="character" w:styleId="EndnoteReference">
    <w:name w:val="endnote reference"/>
    <w:rsid w:val="00326970"/>
    <w:rPr>
      <w:vertAlign w:val="superscript"/>
    </w:rPr>
  </w:style>
  <w:style w:type="paragraph" w:styleId="FootnoteText">
    <w:name w:val="footnote text"/>
    <w:basedOn w:val="Normal"/>
    <w:link w:val="FootnoteTextChar"/>
    <w:rsid w:val="00326970"/>
    <w:pPr>
      <w:widowControl/>
      <w:tabs>
        <w:tab w:val="start" w:pos="-36pt"/>
      </w:tabs>
      <w:suppressAutoHyphens/>
      <w:adjustRightInd/>
      <w:snapToGrid/>
      <w:spacing w:line="12pt" w:lineRule="auto"/>
    </w:pPr>
    <w:rPr>
      <w:rFonts w:ascii="Arial" w:eastAsia="Times New Roman" w:hAnsi="Arial"/>
      <w:kern w:val="0"/>
      <w:sz w:val="22"/>
      <w:lang w:val="x-none" w:eastAsia="en-US"/>
    </w:rPr>
  </w:style>
  <w:style w:type="character" w:customStyle="1" w:styleId="FootnoteTextChar">
    <w:name w:val="Footnote Text Char"/>
    <w:link w:val="FootnoteText"/>
    <w:rsid w:val="00326970"/>
    <w:rPr>
      <w:rFonts w:ascii="Arial" w:eastAsia="Times New Roman" w:hAnsi="Arial"/>
      <w:sz w:val="22"/>
      <w:lang w:eastAsia="en-US"/>
    </w:rPr>
  </w:style>
  <w:style w:type="character" w:styleId="FootnoteReference">
    <w:name w:val="footnote reference"/>
    <w:rsid w:val="00326970"/>
    <w:rPr>
      <w:vertAlign w:val="superscript"/>
    </w:rPr>
  </w:style>
  <w:style w:type="paragraph" w:styleId="Index1">
    <w:name w:val="index 1"/>
    <w:basedOn w:val="Normal"/>
    <w:next w:val="Normal"/>
    <w:rsid w:val="00326970"/>
    <w:pPr>
      <w:widowControl/>
      <w:tabs>
        <w:tab w:val="start" w:pos="-36pt"/>
        <w:tab w:val="end" w:leader="dot" w:pos="468pt"/>
      </w:tabs>
      <w:suppressAutoHyphens/>
      <w:adjustRightInd/>
      <w:snapToGrid/>
      <w:spacing w:line="12pt" w:lineRule="auto"/>
      <w:ind w:start="72pt" w:end="36pt" w:hanging="72pt"/>
    </w:pPr>
    <w:rPr>
      <w:rFonts w:ascii="Arial" w:eastAsia="Times New Roman" w:hAnsi="Arial"/>
      <w:kern w:val="0"/>
      <w:sz w:val="22"/>
      <w:lang w:eastAsia="en-US"/>
    </w:rPr>
  </w:style>
  <w:style w:type="paragraph" w:styleId="Index2">
    <w:name w:val="index 2"/>
    <w:basedOn w:val="Normal"/>
    <w:next w:val="Normal"/>
    <w:rsid w:val="00326970"/>
    <w:pPr>
      <w:widowControl/>
      <w:tabs>
        <w:tab w:val="start" w:pos="-36pt"/>
        <w:tab w:val="end" w:leader="dot" w:pos="468pt"/>
      </w:tabs>
      <w:suppressAutoHyphens/>
      <w:adjustRightInd/>
      <w:snapToGrid/>
      <w:spacing w:line="12pt" w:lineRule="auto"/>
      <w:ind w:start="72pt" w:end="36pt" w:hanging="36pt"/>
    </w:pPr>
    <w:rPr>
      <w:rFonts w:ascii="Arial" w:eastAsia="Times New Roman" w:hAnsi="Arial"/>
      <w:kern w:val="0"/>
      <w:sz w:val="22"/>
      <w:lang w:eastAsia="en-US"/>
    </w:rPr>
  </w:style>
  <w:style w:type="paragraph" w:styleId="TOAHeading">
    <w:name w:val="toa heading"/>
    <w:basedOn w:val="Normal"/>
    <w:next w:val="Normal"/>
    <w:rsid w:val="00326970"/>
    <w:pPr>
      <w:widowControl/>
      <w:tabs>
        <w:tab w:val="start" w:pos="-36pt"/>
        <w:tab w:val="end" w:pos="468pt"/>
      </w:tabs>
      <w:suppressAutoHyphens/>
      <w:adjustRightInd/>
      <w:snapToGrid/>
      <w:spacing w:line="12pt" w:lineRule="auto"/>
    </w:pPr>
    <w:rPr>
      <w:rFonts w:ascii="Arial" w:eastAsia="Times New Roman" w:hAnsi="Arial"/>
      <w:kern w:val="0"/>
      <w:sz w:val="22"/>
      <w:lang w:eastAsia="en-US"/>
    </w:rPr>
  </w:style>
  <w:style w:type="paragraph" w:customStyle="1" w:styleId="FigureLabel">
    <w:name w:val="Figure Label"/>
    <w:basedOn w:val="Caption"/>
    <w:rsid w:val="00326970"/>
    <w:pPr>
      <w:keepNext/>
      <w:widowControl/>
      <w:suppressAutoHyphens/>
      <w:adjustRightInd/>
      <w:snapToGrid/>
      <w:spacing w:before="3pt" w:after="18pt" w:line="12pt" w:lineRule="auto"/>
      <w:ind w:firstLine="0pt"/>
      <w:jc w:val="center"/>
    </w:pPr>
    <w:rPr>
      <w:rFonts w:ascii="Arial" w:eastAsia="Times New Roman" w:hAnsi="Arial"/>
      <w:kern w:val="0"/>
      <w:lang w:eastAsia="en-US"/>
    </w:rPr>
  </w:style>
  <w:style w:type="paragraph" w:styleId="TableofFigures">
    <w:name w:val="table of figures"/>
    <w:basedOn w:val="Normal"/>
    <w:next w:val="Normal"/>
    <w:rsid w:val="00C72266"/>
    <w:pPr>
      <w:widowControl/>
      <w:numPr>
        <w:numId w:val="8"/>
      </w:numPr>
      <w:tabs>
        <w:tab w:val="end" w:leader="dot" w:pos="450pt"/>
      </w:tabs>
      <w:suppressAutoHyphens/>
      <w:adjustRightInd/>
      <w:snapToGrid/>
      <w:spacing w:line="12pt" w:lineRule="auto"/>
      <w:jc w:val="start"/>
    </w:pPr>
    <w:rPr>
      <w:rFonts w:ascii="Arial" w:eastAsia="Times New Roman" w:hAnsi="Arial"/>
      <w:kern w:val="0"/>
      <w:sz w:val="22"/>
      <w:lang w:eastAsia="en-US"/>
    </w:rPr>
  </w:style>
  <w:style w:type="paragraph" w:customStyle="1" w:styleId="TableText">
    <w:name w:val="TableText"/>
    <w:basedOn w:val="Normal"/>
    <w:rsid w:val="00326970"/>
    <w:pPr>
      <w:widowControl/>
      <w:tabs>
        <w:tab w:val="start" w:pos="-72pt"/>
        <w:tab w:val="start" w:pos="-36pt"/>
      </w:tabs>
      <w:suppressAutoHyphens/>
      <w:adjustRightInd/>
      <w:snapToGrid/>
      <w:spacing w:before="6pt" w:after="6pt" w:line="12pt" w:lineRule="auto"/>
      <w:ind w:start="18pt" w:hanging="18pt"/>
      <w:jc w:val="start"/>
    </w:pPr>
    <w:rPr>
      <w:rFonts w:ascii="Arial" w:eastAsia="Times New Roman" w:hAnsi="Arial"/>
      <w:spacing w:val="-3"/>
      <w:kern w:val="0"/>
      <w:sz w:val="22"/>
      <w:lang w:eastAsia="en-US"/>
    </w:rPr>
  </w:style>
  <w:style w:type="paragraph" w:customStyle="1" w:styleId="TableTitle">
    <w:name w:val="TableTitle"/>
    <w:basedOn w:val="Normal"/>
    <w:autoRedefine/>
    <w:rsid w:val="00326970"/>
    <w:pPr>
      <w:widowControl/>
      <w:suppressAutoHyphens/>
      <w:adjustRightInd/>
      <w:snapToGrid/>
      <w:spacing w:before="12pt" w:after="12pt" w:line="12pt" w:lineRule="auto"/>
      <w:jc w:val="center"/>
    </w:pPr>
    <w:rPr>
      <w:rFonts w:ascii="Arial" w:eastAsia="Times New Roman" w:hAnsi="Arial"/>
      <w:b/>
      <w:kern w:val="0"/>
      <w:sz w:val="22"/>
      <w:lang w:eastAsia="en-US"/>
    </w:rPr>
  </w:style>
  <w:style w:type="paragraph" w:customStyle="1" w:styleId="AppendixTitle">
    <w:name w:val="Appendix Title"/>
    <w:basedOn w:val="Normal"/>
    <w:rsid w:val="00326970"/>
    <w:pPr>
      <w:widowControl/>
      <w:tabs>
        <w:tab w:val="start" w:pos="-36pt"/>
      </w:tabs>
      <w:suppressAutoHyphens/>
      <w:adjustRightInd/>
      <w:snapToGrid/>
      <w:spacing w:line="12pt" w:lineRule="auto"/>
      <w:jc w:val="start"/>
    </w:pPr>
    <w:rPr>
      <w:rFonts w:ascii="Arial" w:eastAsia="Times New Roman" w:hAnsi="Arial"/>
      <w:b/>
      <w:kern w:val="0"/>
      <w:sz w:val="28"/>
      <w:lang w:eastAsia="en-US"/>
    </w:rPr>
  </w:style>
  <w:style w:type="paragraph" w:customStyle="1" w:styleId="tabletext0">
    <w:name w:val="tabletext"/>
    <w:basedOn w:val="Normal"/>
    <w:rsid w:val="00326970"/>
    <w:pPr>
      <w:widowControl/>
      <w:adjustRightInd/>
      <w:snapToGrid/>
      <w:spacing w:after="6pt" w:line="12pt" w:lineRule="atLeast"/>
      <w:jc w:val="start"/>
    </w:pPr>
    <w:rPr>
      <w:rFonts w:ascii="Arial" w:eastAsia="Arial Unicode MS" w:hAnsi="Arial" w:cs="Arial Unicode MS"/>
      <w:kern w:val="0"/>
      <w:sz w:val="20"/>
      <w:lang w:eastAsia="en-US"/>
    </w:rPr>
  </w:style>
  <w:style w:type="paragraph" w:styleId="ListBullet2">
    <w:name w:val="List Bullet 2"/>
    <w:basedOn w:val="Normal"/>
    <w:rsid w:val="00326970"/>
    <w:pPr>
      <w:widowControl/>
      <w:tabs>
        <w:tab w:val="start" w:pos="-36pt"/>
        <w:tab w:val="num" w:pos="36pt"/>
      </w:tabs>
      <w:suppressAutoHyphens/>
      <w:adjustRightInd/>
      <w:snapToGrid/>
      <w:spacing w:line="12pt" w:lineRule="auto"/>
      <w:ind w:start="36pt" w:hanging="18pt"/>
    </w:pPr>
    <w:rPr>
      <w:rFonts w:ascii="Arial" w:eastAsia="Times New Roman" w:hAnsi="Arial"/>
      <w:kern w:val="0"/>
      <w:sz w:val="22"/>
      <w:lang w:eastAsia="en-US"/>
    </w:rPr>
  </w:style>
  <w:style w:type="paragraph" w:customStyle="1" w:styleId="NumberedList">
    <w:name w:val="Numbered List"/>
    <w:basedOn w:val="Normal"/>
    <w:next w:val="Normal"/>
    <w:rsid w:val="00326970"/>
    <w:pPr>
      <w:widowControl/>
      <w:tabs>
        <w:tab w:val="num" w:pos="18pt"/>
      </w:tabs>
      <w:adjustRightInd/>
      <w:snapToGrid/>
      <w:spacing w:line="12pt" w:lineRule="auto"/>
      <w:ind w:start="18pt" w:hanging="18pt"/>
      <w:jc w:val="start"/>
    </w:pPr>
    <w:rPr>
      <w:rFonts w:ascii="Arial" w:eastAsia="Times New Roman" w:hAnsi="Arial"/>
      <w:snapToGrid w:val="0"/>
      <w:kern w:val="0"/>
      <w:sz w:val="22"/>
      <w:szCs w:val="24"/>
      <w:lang w:eastAsia="en-US"/>
    </w:rPr>
  </w:style>
  <w:style w:type="paragraph" w:customStyle="1" w:styleId="TitlePageText">
    <w:name w:val="Title Page Text"/>
    <w:basedOn w:val="Normal"/>
    <w:autoRedefine/>
    <w:rsid w:val="00326970"/>
    <w:pPr>
      <w:widowControl/>
      <w:adjustRightInd/>
      <w:snapToGrid/>
      <w:spacing w:before="12pt" w:line="12pt" w:lineRule="auto"/>
      <w:jc w:val="start"/>
    </w:pPr>
    <w:rPr>
      <w:rFonts w:ascii="Arial" w:eastAsia="Times New Roman" w:hAnsi="Arial"/>
      <w:b/>
      <w:kern w:val="0"/>
      <w:sz w:val="40"/>
      <w:szCs w:val="24"/>
      <w:lang w:eastAsia="en-US"/>
    </w:rPr>
  </w:style>
  <w:style w:type="paragraph" w:customStyle="1" w:styleId="Titles">
    <w:name w:val="Titles"/>
    <w:basedOn w:val="Normal"/>
    <w:autoRedefine/>
    <w:rsid w:val="00326970"/>
    <w:pPr>
      <w:widowControl/>
      <w:tabs>
        <w:tab w:val="start" w:pos="-36pt"/>
      </w:tabs>
      <w:adjustRightInd/>
      <w:snapToGrid/>
      <w:spacing w:before="24pt" w:after="18pt" w:line="13.80pt" w:lineRule="auto"/>
      <w:jc w:val="center"/>
    </w:pPr>
    <w:rPr>
      <w:rFonts w:ascii="Arial" w:hAnsi="Arial"/>
      <w:b/>
      <w:kern w:val="0"/>
      <w:sz w:val="32"/>
      <w:szCs w:val="32"/>
    </w:rPr>
  </w:style>
  <w:style w:type="paragraph" w:styleId="MessageHeader">
    <w:name w:val="Message Header"/>
    <w:basedOn w:val="BodyText"/>
    <w:link w:val="MessageHeaderChar"/>
    <w:rsid w:val="00326970"/>
    <w:pPr>
      <w:keepLines/>
      <w:widowControl/>
      <w:tabs>
        <w:tab w:val="start" w:pos="180pt"/>
        <w:tab w:val="start" w:pos="234pt"/>
      </w:tabs>
      <w:adjustRightInd/>
      <w:snapToGrid/>
      <w:spacing w:before="6pt" w:line="14pt" w:lineRule="exact"/>
      <w:ind w:end="108pt" w:hanging="54pt"/>
      <w:jc w:val="start"/>
    </w:pPr>
    <w:rPr>
      <w:rFonts w:ascii="Arial" w:eastAsia="Times New Roman" w:hAnsi="Arial"/>
      <w:snapToGrid w:val="0"/>
      <w:kern w:val="0"/>
      <w:sz w:val="22"/>
      <w:lang w:eastAsia="en-US"/>
    </w:rPr>
  </w:style>
  <w:style w:type="character" w:customStyle="1" w:styleId="MessageHeaderChar">
    <w:name w:val="Message Header Char"/>
    <w:link w:val="MessageHeader"/>
    <w:rsid w:val="00326970"/>
    <w:rPr>
      <w:rFonts w:ascii="Arial" w:eastAsia="Times New Roman" w:hAnsi="Arial"/>
      <w:snapToGrid w:val="0"/>
      <w:sz w:val="22"/>
      <w:lang w:eastAsia="en-US"/>
    </w:rPr>
  </w:style>
  <w:style w:type="paragraph" w:styleId="Index3">
    <w:name w:val="index 3"/>
    <w:basedOn w:val="Normal"/>
    <w:autoRedefine/>
    <w:rsid w:val="00326970"/>
    <w:pPr>
      <w:widowControl/>
      <w:adjustRightInd/>
      <w:snapToGrid/>
      <w:spacing w:before="6pt" w:after="6pt" w:line="12pt" w:lineRule="auto"/>
      <w:ind w:start="54pt" w:hanging="18pt"/>
    </w:pPr>
    <w:rPr>
      <w:rFonts w:ascii="Arial" w:eastAsia="Times New Roman" w:hAnsi="Arial"/>
      <w:snapToGrid w:val="0"/>
      <w:kern w:val="0"/>
      <w:sz w:val="18"/>
      <w:lang w:eastAsia="en-US"/>
    </w:rPr>
  </w:style>
  <w:style w:type="paragraph" w:styleId="Index4">
    <w:name w:val="index 4"/>
    <w:basedOn w:val="Normal"/>
    <w:autoRedefine/>
    <w:rsid w:val="00326970"/>
    <w:pPr>
      <w:widowControl/>
      <w:adjustRightInd/>
      <w:snapToGrid/>
      <w:spacing w:before="6pt" w:after="6pt" w:line="12pt" w:lineRule="auto"/>
      <w:ind w:start="72pt" w:hanging="18pt"/>
    </w:pPr>
    <w:rPr>
      <w:rFonts w:ascii="Arial" w:eastAsia="Times New Roman" w:hAnsi="Arial"/>
      <w:snapToGrid w:val="0"/>
      <w:kern w:val="0"/>
      <w:sz w:val="18"/>
      <w:lang w:eastAsia="en-US"/>
    </w:rPr>
  </w:style>
  <w:style w:type="paragraph" w:styleId="Index5">
    <w:name w:val="index 5"/>
    <w:basedOn w:val="Normal"/>
    <w:autoRedefine/>
    <w:rsid w:val="00326970"/>
    <w:pPr>
      <w:widowControl/>
      <w:adjustRightInd/>
      <w:snapToGrid/>
      <w:spacing w:before="6pt" w:after="6pt" w:line="12pt" w:lineRule="auto"/>
      <w:ind w:start="90pt" w:hanging="18pt"/>
    </w:pPr>
    <w:rPr>
      <w:rFonts w:ascii="Arial" w:eastAsia="Times New Roman" w:hAnsi="Arial"/>
      <w:snapToGrid w:val="0"/>
      <w:kern w:val="0"/>
      <w:sz w:val="18"/>
      <w:lang w:eastAsia="en-US"/>
    </w:rPr>
  </w:style>
  <w:style w:type="paragraph" w:styleId="IndexHeading">
    <w:name w:val="index heading"/>
    <w:basedOn w:val="Normal"/>
    <w:next w:val="Index1"/>
    <w:rsid w:val="00326970"/>
    <w:pPr>
      <w:keepNext/>
      <w:widowControl/>
      <w:adjustRightInd/>
      <w:snapToGrid/>
      <w:spacing w:after="6pt" w:line="24pt" w:lineRule="atLeast"/>
    </w:pPr>
    <w:rPr>
      <w:rFonts w:ascii="Arial Black" w:eastAsia="Times New Roman" w:hAnsi="Arial Black"/>
      <w:snapToGrid w:val="0"/>
      <w:spacing w:val="-5"/>
      <w:kern w:val="0"/>
      <w:lang w:eastAsia="en-US"/>
    </w:rPr>
  </w:style>
  <w:style w:type="character" w:styleId="LineNumber">
    <w:name w:val="line number"/>
    <w:rsid w:val="00326970"/>
    <w:rPr>
      <w:sz w:val="18"/>
    </w:rPr>
  </w:style>
  <w:style w:type="paragraph" w:styleId="ListBullet">
    <w:name w:val="List Bullet"/>
    <w:aliases w:val="UL"/>
    <w:basedOn w:val="List"/>
    <w:autoRedefine/>
    <w:rsid w:val="00326970"/>
    <w:pPr>
      <w:widowControl/>
      <w:adjustRightInd/>
      <w:snapToGrid/>
      <w:spacing w:before="6pt" w:after="6pt" w:line="12pt" w:lineRule="atLeast"/>
      <w:ind w:start="72pt" w:hanging="18pt"/>
    </w:pPr>
    <w:rPr>
      <w:rFonts w:ascii="Arial" w:eastAsia="Times New Roman" w:hAnsi="Arial"/>
      <w:snapToGrid w:val="0"/>
      <w:kern w:val="0"/>
      <w:sz w:val="22"/>
      <w:lang w:eastAsia="en-US"/>
    </w:rPr>
  </w:style>
  <w:style w:type="paragraph" w:styleId="ListNumber">
    <w:name w:val="List Number"/>
    <w:basedOn w:val="List"/>
    <w:rsid w:val="00326970"/>
    <w:pPr>
      <w:widowControl/>
      <w:adjustRightInd/>
      <w:snapToGrid/>
      <w:spacing w:before="6pt" w:after="6pt" w:line="12pt" w:lineRule="atLeast"/>
      <w:ind w:start="72pt" w:hanging="18pt"/>
    </w:pPr>
    <w:rPr>
      <w:rFonts w:ascii="Arial" w:eastAsia="Times New Roman" w:hAnsi="Arial"/>
      <w:snapToGrid w:val="0"/>
      <w:kern w:val="0"/>
      <w:sz w:val="22"/>
      <w:lang w:eastAsia="en-US"/>
    </w:rPr>
  </w:style>
  <w:style w:type="paragraph" w:styleId="MacroText">
    <w:name w:val="macro"/>
    <w:basedOn w:val="Normal"/>
    <w:link w:val="MacroTextChar"/>
    <w:rsid w:val="00326970"/>
    <w:pPr>
      <w:widowControl/>
      <w:adjustRightInd/>
      <w:snapToGrid/>
      <w:spacing w:before="6pt" w:after="6pt" w:line="12pt" w:lineRule="auto"/>
    </w:pPr>
    <w:rPr>
      <w:rFonts w:ascii="Courier New" w:eastAsia="Times New Roman" w:hAnsi="Courier New"/>
      <w:snapToGrid w:val="0"/>
      <w:kern w:val="0"/>
      <w:sz w:val="22"/>
      <w:lang w:val="x-none" w:eastAsia="en-US"/>
    </w:rPr>
  </w:style>
  <w:style w:type="character" w:customStyle="1" w:styleId="MacroTextChar">
    <w:name w:val="Macro Text Char"/>
    <w:link w:val="MacroText"/>
    <w:rsid w:val="00326970"/>
    <w:rPr>
      <w:rFonts w:ascii="Courier New" w:eastAsia="Times New Roman" w:hAnsi="Courier New"/>
      <w:snapToGrid w:val="0"/>
      <w:sz w:val="22"/>
      <w:lang w:eastAsia="en-US"/>
    </w:rPr>
  </w:style>
  <w:style w:type="paragraph" w:styleId="Subtitle">
    <w:name w:val="Subtitle"/>
    <w:basedOn w:val="Title"/>
    <w:next w:val="BodyText"/>
    <w:link w:val="SubtitleChar"/>
    <w:qFormat/>
    <w:rsid w:val="002965E4"/>
    <w:pPr>
      <w:pBdr>
        <w:top w:val="none" w:sz="0" w:space="0" w:color="auto"/>
      </w:pBdr>
      <w:spacing w:before="3pt" w:after="6pt" w:line="17pt" w:lineRule="atLeast"/>
    </w:pPr>
    <w:rPr>
      <w:rFonts w:ascii="Arial" w:eastAsia="宋体" w:hAnsi="Arial"/>
      <w:spacing w:val="-16"/>
      <w:sz w:val="32"/>
    </w:rPr>
  </w:style>
  <w:style w:type="paragraph" w:styleId="Title">
    <w:name w:val="Title"/>
    <w:basedOn w:val="Normal"/>
    <w:next w:val="Subtitle"/>
    <w:link w:val="TitleChar"/>
    <w:qFormat/>
    <w:rsid w:val="002965E4"/>
    <w:pPr>
      <w:keepNext/>
      <w:keepLines/>
      <w:widowControl/>
      <w:pBdr>
        <w:top w:val="single" w:sz="6" w:space="16" w:color="auto"/>
      </w:pBdr>
      <w:adjustRightInd/>
      <w:snapToGrid/>
      <w:spacing w:before="11pt" w:after="3pt" w:line="16pt" w:lineRule="atLeast"/>
    </w:pPr>
    <w:rPr>
      <w:rFonts w:ascii="Arial Black" w:eastAsia="Times New Roman" w:hAnsi="Arial Black"/>
      <w:snapToGrid w:val="0"/>
      <w:spacing w:val="-30"/>
      <w:kern w:val="28"/>
      <w:sz w:val="40"/>
      <w:lang w:val="x-none" w:eastAsia="en-US"/>
    </w:rPr>
  </w:style>
  <w:style w:type="character" w:customStyle="1" w:styleId="TitleChar">
    <w:name w:val="Title Char"/>
    <w:link w:val="Title"/>
    <w:rsid w:val="002965E4"/>
    <w:rPr>
      <w:rFonts w:ascii="Arial Black" w:eastAsia="Times New Roman" w:hAnsi="Arial Black"/>
      <w:snapToGrid w:val="0"/>
      <w:spacing w:val="-30"/>
      <w:kern w:val="28"/>
      <w:sz w:val="40"/>
      <w:lang w:eastAsia="en-US"/>
    </w:rPr>
  </w:style>
  <w:style w:type="character" w:customStyle="1" w:styleId="SubtitleChar">
    <w:name w:val="Subtitle Char"/>
    <w:link w:val="Subtitle"/>
    <w:rsid w:val="002965E4"/>
    <w:rPr>
      <w:rFonts w:ascii="Arial" w:hAnsi="Arial" w:cs="Times New Roman"/>
      <w:snapToGrid w:val="0"/>
      <w:spacing w:val="-16"/>
      <w:kern w:val="28"/>
      <w:sz w:val="32"/>
      <w:lang w:eastAsia="en-US"/>
    </w:rPr>
  </w:style>
  <w:style w:type="paragraph" w:styleId="BodyTextIndent">
    <w:name w:val="Body Text Indent"/>
    <w:basedOn w:val="Normal"/>
    <w:link w:val="BodyTextIndentChar"/>
    <w:rsid w:val="00326970"/>
    <w:pPr>
      <w:widowControl/>
      <w:adjustRightInd/>
      <w:snapToGrid/>
      <w:spacing w:before="6pt" w:after="6pt" w:line="12pt" w:lineRule="auto"/>
    </w:pPr>
    <w:rPr>
      <w:rFonts w:ascii="Arial" w:eastAsia="Times New Roman" w:hAnsi="Arial"/>
      <w:snapToGrid w:val="0"/>
      <w:kern w:val="0"/>
      <w:sz w:val="22"/>
      <w:lang w:val="x-none" w:eastAsia="en-US"/>
    </w:rPr>
  </w:style>
  <w:style w:type="character" w:customStyle="1" w:styleId="BodyTextIndentChar">
    <w:name w:val="Body Text Indent Char"/>
    <w:link w:val="BodyTextIndent"/>
    <w:rsid w:val="00326970"/>
    <w:rPr>
      <w:rFonts w:ascii="Arial" w:eastAsia="Times New Roman" w:hAnsi="Arial"/>
      <w:snapToGrid w:val="0"/>
      <w:sz w:val="22"/>
      <w:lang w:eastAsia="en-US"/>
    </w:rPr>
  </w:style>
  <w:style w:type="paragraph" w:styleId="ListNumber5">
    <w:name w:val="List Number 5"/>
    <w:basedOn w:val="ListNumber"/>
    <w:rsid w:val="00326970"/>
    <w:pPr>
      <w:ind w:start="144pt"/>
    </w:pPr>
  </w:style>
  <w:style w:type="paragraph" w:styleId="ListNumber4">
    <w:name w:val="List Number 4"/>
    <w:basedOn w:val="ListNumber"/>
    <w:rsid w:val="00326970"/>
    <w:pPr>
      <w:ind w:start="126pt"/>
    </w:pPr>
  </w:style>
  <w:style w:type="paragraph" w:styleId="ListNumber3">
    <w:name w:val="List Number 3"/>
    <w:basedOn w:val="ListNumber"/>
    <w:rsid w:val="00326970"/>
    <w:pPr>
      <w:ind w:start="108pt"/>
    </w:pPr>
  </w:style>
  <w:style w:type="paragraph" w:styleId="ListBullet3">
    <w:name w:val="List Bullet 3"/>
    <w:basedOn w:val="ListBullet"/>
    <w:autoRedefine/>
    <w:rsid w:val="00326970"/>
    <w:pPr>
      <w:ind w:start="108pt"/>
    </w:pPr>
  </w:style>
  <w:style w:type="paragraph" w:styleId="ListBullet4">
    <w:name w:val="List Bullet 4"/>
    <w:basedOn w:val="ListBullet"/>
    <w:autoRedefine/>
    <w:rsid w:val="00326970"/>
    <w:pPr>
      <w:ind w:start="126pt"/>
    </w:pPr>
  </w:style>
  <w:style w:type="paragraph" w:styleId="List5">
    <w:name w:val="List 5"/>
    <w:basedOn w:val="List"/>
    <w:rsid w:val="00326970"/>
    <w:pPr>
      <w:widowControl/>
      <w:adjustRightInd/>
      <w:snapToGrid/>
      <w:spacing w:before="6pt" w:after="6pt" w:line="12pt" w:lineRule="atLeast"/>
      <w:ind w:start="144pt" w:hanging="18pt"/>
    </w:pPr>
    <w:rPr>
      <w:rFonts w:ascii="Arial" w:eastAsia="Times New Roman" w:hAnsi="Arial"/>
      <w:snapToGrid w:val="0"/>
      <w:kern w:val="0"/>
      <w:sz w:val="22"/>
      <w:lang w:eastAsia="en-US"/>
    </w:rPr>
  </w:style>
  <w:style w:type="paragraph" w:styleId="List4">
    <w:name w:val="List 4"/>
    <w:basedOn w:val="List"/>
    <w:rsid w:val="00326970"/>
    <w:pPr>
      <w:widowControl/>
      <w:adjustRightInd/>
      <w:snapToGrid/>
      <w:spacing w:before="6pt" w:after="6pt" w:line="12pt" w:lineRule="atLeast"/>
      <w:ind w:start="126pt" w:hanging="18pt"/>
    </w:pPr>
    <w:rPr>
      <w:rFonts w:ascii="Arial" w:eastAsia="Times New Roman" w:hAnsi="Arial"/>
      <w:snapToGrid w:val="0"/>
      <w:kern w:val="0"/>
      <w:sz w:val="22"/>
      <w:lang w:eastAsia="en-US"/>
    </w:rPr>
  </w:style>
  <w:style w:type="paragraph" w:styleId="List3">
    <w:name w:val="List 3"/>
    <w:basedOn w:val="List"/>
    <w:rsid w:val="00326970"/>
    <w:pPr>
      <w:widowControl/>
      <w:adjustRightInd/>
      <w:snapToGrid/>
      <w:spacing w:before="6pt" w:after="6pt" w:line="12pt" w:lineRule="atLeast"/>
      <w:ind w:start="108pt" w:hanging="18pt"/>
    </w:pPr>
    <w:rPr>
      <w:rFonts w:ascii="Arial" w:eastAsia="Times New Roman" w:hAnsi="Arial"/>
      <w:snapToGrid w:val="0"/>
      <w:kern w:val="0"/>
      <w:sz w:val="22"/>
      <w:lang w:eastAsia="en-US"/>
    </w:rPr>
  </w:style>
  <w:style w:type="paragraph" w:styleId="List2">
    <w:name w:val="List 2"/>
    <w:basedOn w:val="List"/>
    <w:rsid w:val="00326970"/>
    <w:pPr>
      <w:widowControl/>
      <w:adjustRightInd/>
      <w:snapToGrid/>
      <w:spacing w:before="6pt" w:after="6pt" w:line="12pt" w:lineRule="atLeast"/>
      <w:ind w:start="90pt" w:hanging="18pt"/>
    </w:pPr>
    <w:rPr>
      <w:rFonts w:ascii="Arial" w:eastAsia="Times New Roman" w:hAnsi="Arial"/>
      <w:snapToGrid w:val="0"/>
      <w:kern w:val="0"/>
      <w:sz w:val="22"/>
      <w:lang w:eastAsia="en-US"/>
    </w:rPr>
  </w:style>
  <w:style w:type="character" w:styleId="Emphasis">
    <w:name w:val="Emphasis"/>
    <w:qFormat/>
    <w:rsid w:val="002965E4"/>
    <w:rPr>
      <w:rFonts w:ascii="Arial Black" w:hAnsi="Arial Black"/>
      <w:spacing w:val="-4"/>
      <w:sz w:val="18"/>
    </w:rPr>
  </w:style>
  <w:style w:type="paragraph" w:styleId="ListNumber2">
    <w:name w:val="List Number 2"/>
    <w:basedOn w:val="ListNumber"/>
    <w:rsid w:val="00326970"/>
    <w:pPr>
      <w:ind w:start="90pt"/>
    </w:pPr>
  </w:style>
  <w:style w:type="paragraph" w:styleId="ListContinue">
    <w:name w:val="List Continue"/>
    <w:basedOn w:val="List"/>
    <w:rsid w:val="00326970"/>
    <w:pPr>
      <w:widowControl/>
      <w:adjustRightInd/>
      <w:snapToGrid/>
      <w:spacing w:before="6pt" w:after="6pt" w:line="12pt" w:lineRule="atLeast"/>
      <w:ind w:start="72pt" w:firstLine="0pt"/>
    </w:pPr>
    <w:rPr>
      <w:rFonts w:ascii="Arial" w:eastAsia="Times New Roman" w:hAnsi="Arial"/>
      <w:snapToGrid w:val="0"/>
      <w:kern w:val="0"/>
      <w:sz w:val="22"/>
      <w:lang w:eastAsia="en-US"/>
    </w:rPr>
  </w:style>
  <w:style w:type="paragraph" w:styleId="ListContinue2">
    <w:name w:val="List Continue 2"/>
    <w:basedOn w:val="ListContinue"/>
    <w:rsid w:val="00326970"/>
    <w:pPr>
      <w:ind w:start="108pt"/>
    </w:pPr>
  </w:style>
  <w:style w:type="paragraph" w:styleId="ListContinue3">
    <w:name w:val="List Continue 3"/>
    <w:basedOn w:val="ListContinue"/>
    <w:rsid w:val="00326970"/>
    <w:pPr>
      <w:ind w:start="126pt"/>
    </w:pPr>
  </w:style>
  <w:style w:type="paragraph" w:styleId="ListContinue4">
    <w:name w:val="List Continue 4"/>
    <w:basedOn w:val="ListContinue"/>
    <w:rsid w:val="00326970"/>
    <w:pPr>
      <w:ind w:start="144pt"/>
    </w:pPr>
  </w:style>
  <w:style w:type="paragraph" w:styleId="ListContinue5">
    <w:name w:val="List Continue 5"/>
    <w:basedOn w:val="ListContinue"/>
    <w:rsid w:val="00326970"/>
    <w:pPr>
      <w:ind w:start="162pt"/>
    </w:pPr>
  </w:style>
  <w:style w:type="paragraph" w:styleId="NormalIndent">
    <w:name w:val="Normal Indent"/>
    <w:aliases w:val="表正文,正文非缩进,特点,ALT+Z,标题4,段1 Char Char,段1,Normal Indent Char,Normal Indent Char1 Char,Normal Indent Char Char Char,Normal Indent Char1 Char Char Char,Normal Indent Char Char Char Char Char,Normal Indent Char1 Char Char Char Char Ch,特点 Char,表"/>
    <w:basedOn w:val="Normal"/>
    <w:link w:val="NormalIndentChar1"/>
    <w:qFormat/>
    <w:rsid w:val="0059546E"/>
    <w:pPr>
      <w:widowControl/>
      <w:adjustRightInd/>
      <w:snapToGrid/>
      <w:spacing w:before="3pt" w:after="3pt" w:line="12pt" w:lineRule="auto"/>
    </w:pPr>
    <w:rPr>
      <w:rFonts w:ascii="Arial" w:hAnsi="Arial"/>
      <w:snapToGrid w:val="0"/>
      <w:kern w:val="0"/>
      <w:sz w:val="21"/>
      <w:lang w:val="x-none" w:eastAsia="en-US"/>
    </w:rPr>
  </w:style>
  <w:style w:type="character" w:customStyle="1" w:styleId="NormalIndentChar1">
    <w:name w:val="Normal Indent Char1"/>
    <w:aliases w:val="表正文 Char,正文非缩进 Char,特点 Char1,ALT+Z Char,标题4 Char,段1 Char Char Char,段1 Char,Normal Indent Char Char,Normal Indent Char1 Char Char,Normal Indent Char Char Char Char,Normal Indent Char1 Char Char Char Char,特点 Char Char,表 Char"/>
    <w:link w:val="NormalIndent"/>
    <w:locked/>
    <w:rsid w:val="0059546E"/>
    <w:rPr>
      <w:rFonts w:ascii="Arial" w:hAnsi="Arial"/>
      <w:snapToGrid w:val="0"/>
      <w:sz w:val="21"/>
      <w:lang w:val="x-none" w:eastAsia="en-US"/>
    </w:rPr>
  </w:style>
  <w:style w:type="paragraph" w:styleId="TableofAuthorities">
    <w:name w:val="table of authorities"/>
    <w:basedOn w:val="Normal"/>
    <w:rsid w:val="00326970"/>
    <w:pPr>
      <w:widowControl/>
      <w:tabs>
        <w:tab w:val="end" w:leader="dot" w:pos="378pt"/>
      </w:tabs>
      <w:adjustRightInd/>
      <w:snapToGrid/>
      <w:spacing w:before="6pt" w:after="6pt" w:line="12pt" w:lineRule="auto"/>
      <w:ind w:start="72pt" w:hanging="18pt"/>
    </w:pPr>
    <w:rPr>
      <w:rFonts w:ascii="Arial" w:eastAsia="Times New Roman" w:hAnsi="Arial"/>
      <w:snapToGrid w:val="0"/>
      <w:kern w:val="0"/>
      <w:sz w:val="22"/>
      <w:lang w:eastAsia="en-US"/>
    </w:rPr>
  </w:style>
  <w:style w:type="paragraph" w:styleId="ListBullet5">
    <w:name w:val="List Bullet 5"/>
    <w:basedOn w:val="ListBullet"/>
    <w:autoRedefine/>
    <w:rsid w:val="00326970"/>
    <w:pPr>
      <w:ind w:start="144pt"/>
    </w:pPr>
  </w:style>
  <w:style w:type="paragraph" w:styleId="BodyTextIndent2">
    <w:name w:val="Body Text Indent 2"/>
    <w:basedOn w:val="Normal"/>
    <w:link w:val="BodyTextIndent2Char"/>
    <w:rsid w:val="00326970"/>
    <w:pPr>
      <w:widowControl/>
      <w:adjustRightInd/>
      <w:snapToGrid/>
      <w:spacing w:before="6pt" w:after="6pt" w:line="12pt" w:lineRule="auto"/>
      <w:ind w:start="72pt" w:hanging="72pt"/>
    </w:pPr>
    <w:rPr>
      <w:rFonts w:ascii="Arial" w:eastAsia="Times New Roman" w:hAnsi="Arial"/>
      <w:i/>
      <w:snapToGrid w:val="0"/>
      <w:kern w:val="0"/>
      <w:sz w:val="22"/>
      <w:lang w:val="x-none" w:eastAsia="en-US"/>
    </w:rPr>
  </w:style>
  <w:style w:type="character" w:customStyle="1" w:styleId="BodyTextIndent2Char">
    <w:name w:val="Body Text Indent 2 Char"/>
    <w:link w:val="BodyTextIndent2"/>
    <w:rsid w:val="00326970"/>
    <w:rPr>
      <w:rFonts w:ascii="Arial" w:eastAsia="Times New Roman" w:hAnsi="Arial"/>
      <w:i/>
      <w:snapToGrid w:val="0"/>
      <w:sz w:val="22"/>
      <w:lang w:eastAsia="en-US"/>
    </w:rPr>
  </w:style>
  <w:style w:type="paragraph" w:styleId="BodyText2">
    <w:name w:val="Body Text 2"/>
    <w:basedOn w:val="Normal"/>
    <w:link w:val="BodyText2Char"/>
    <w:rsid w:val="00326970"/>
    <w:pPr>
      <w:widowControl/>
      <w:adjustRightInd/>
      <w:snapToGrid/>
      <w:spacing w:before="6pt" w:after="6pt" w:line="12pt" w:lineRule="auto"/>
      <w:jc w:val="start"/>
    </w:pPr>
    <w:rPr>
      <w:rFonts w:ascii="Arial" w:eastAsia="Times New Roman" w:hAnsi="Arial"/>
      <w:snapToGrid w:val="0"/>
      <w:kern w:val="0"/>
      <w:sz w:val="22"/>
      <w:lang w:val="x-none" w:eastAsia="en-US"/>
    </w:rPr>
  </w:style>
  <w:style w:type="character" w:customStyle="1" w:styleId="BodyText2Char">
    <w:name w:val="Body Text 2 Char"/>
    <w:link w:val="BodyText2"/>
    <w:rsid w:val="00326970"/>
    <w:rPr>
      <w:rFonts w:ascii="Arial" w:eastAsia="Times New Roman" w:hAnsi="Arial"/>
      <w:snapToGrid w:val="0"/>
      <w:sz w:val="22"/>
      <w:lang w:eastAsia="en-US"/>
    </w:rPr>
  </w:style>
  <w:style w:type="paragraph" w:styleId="BodyText3">
    <w:name w:val="Body Text 3"/>
    <w:basedOn w:val="Normal"/>
    <w:link w:val="BodyText3Char"/>
    <w:rsid w:val="00326970"/>
    <w:pPr>
      <w:widowControl/>
      <w:adjustRightInd/>
      <w:snapToGrid/>
      <w:spacing w:before="6pt" w:after="6pt" w:line="12pt" w:lineRule="auto"/>
      <w:jc w:val="start"/>
    </w:pPr>
    <w:rPr>
      <w:rFonts w:ascii="Arial" w:eastAsia="Times New Roman" w:hAnsi="Arial"/>
      <w:snapToGrid w:val="0"/>
      <w:kern w:val="0"/>
      <w:sz w:val="20"/>
      <w:lang w:val="x-none" w:eastAsia="en-US"/>
    </w:rPr>
  </w:style>
  <w:style w:type="character" w:customStyle="1" w:styleId="BodyText3Char">
    <w:name w:val="Body Text 3 Char"/>
    <w:link w:val="BodyText3"/>
    <w:rsid w:val="00326970"/>
    <w:rPr>
      <w:rFonts w:ascii="Arial" w:eastAsia="Times New Roman" w:hAnsi="Arial"/>
      <w:snapToGrid w:val="0"/>
      <w:lang w:eastAsia="en-US"/>
    </w:rPr>
  </w:style>
  <w:style w:type="paragraph" w:styleId="BodyTextIndent3">
    <w:name w:val="Body Text Indent 3"/>
    <w:basedOn w:val="Normal"/>
    <w:link w:val="BodyTextIndent3Char"/>
    <w:rsid w:val="00326970"/>
    <w:pPr>
      <w:widowControl/>
      <w:adjustRightInd/>
      <w:snapToGrid/>
      <w:spacing w:before="6pt" w:after="6pt" w:line="12pt" w:lineRule="auto"/>
      <w:ind w:start="72pt"/>
      <w:jc w:val="start"/>
    </w:pPr>
    <w:rPr>
      <w:rFonts w:ascii="Courier New" w:eastAsia="Times New Roman" w:hAnsi="Courier New"/>
      <w:i/>
      <w:snapToGrid w:val="0"/>
      <w:kern w:val="0"/>
      <w:sz w:val="20"/>
      <w:lang w:val="x-none" w:eastAsia="en-US"/>
    </w:rPr>
  </w:style>
  <w:style w:type="character" w:customStyle="1" w:styleId="BodyTextIndent3Char">
    <w:name w:val="Body Text Indent 3 Char"/>
    <w:link w:val="BodyTextIndent3"/>
    <w:rsid w:val="00326970"/>
    <w:rPr>
      <w:rFonts w:ascii="Courier New" w:eastAsia="Times New Roman" w:hAnsi="Courier New"/>
      <w:i/>
      <w:snapToGrid w:val="0"/>
      <w:lang w:eastAsia="en-US"/>
    </w:rPr>
  </w:style>
  <w:style w:type="character" w:styleId="FollowedHyperlink">
    <w:name w:val="FollowedHyperlink"/>
    <w:uiPriority w:val="99"/>
    <w:rsid w:val="00326970"/>
    <w:rPr>
      <w:color w:val="800080"/>
      <w:u w:val="single"/>
    </w:rPr>
  </w:style>
  <w:style w:type="character" w:styleId="Strong">
    <w:name w:val="Strong"/>
    <w:uiPriority w:val="22"/>
    <w:qFormat/>
    <w:rsid w:val="002965E4"/>
    <w:rPr>
      <w:b/>
    </w:rPr>
  </w:style>
  <w:style w:type="paragraph" w:customStyle="1" w:styleId="LandscapeHeader">
    <w:name w:val="Landscape Header"/>
    <w:basedOn w:val="Header"/>
    <w:autoRedefine/>
    <w:rsid w:val="00326970"/>
    <w:pPr>
      <w:widowControl/>
      <w:pBdr>
        <w:bottom w:val="none" w:sz="0" w:space="0" w:color="auto"/>
      </w:pBdr>
      <w:tabs>
        <w:tab w:val="clear" w:pos="207.65pt"/>
        <w:tab w:val="clear" w:pos="415.30pt"/>
        <w:tab w:val="center" w:pos="225pt"/>
        <w:tab w:val="center" w:pos="233.10pt"/>
        <w:tab w:val="end" w:pos="450pt"/>
      </w:tabs>
      <w:suppressAutoHyphens/>
      <w:adjustRightInd/>
      <w:snapToGrid/>
      <w:jc w:val="center"/>
    </w:pPr>
    <w:rPr>
      <w:rFonts w:ascii="Arial" w:eastAsia="Times New Roman" w:hAnsi="Arial" w:cs="Arial"/>
      <w:kern w:val="0"/>
      <w:sz w:val="16"/>
      <w:szCs w:val="16"/>
      <w:lang w:eastAsia="en-US"/>
    </w:rPr>
  </w:style>
  <w:style w:type="paragraph" w:customStyle="1" w:styleId="Appendix">
    <w:name w:val="Appendix"/>
    <w:basedOn w:val="Heading1"/>
    <w:next w:val="Normal"/>
    <w:rsid w:val="00326970"/>
    <w:pPr>
      <w:keepNext w:val="0"/>
      <w:keepLines w:val="0"/>
      <w:widowControl/>
      <w:tabs>
        <w:tab w:val="start" w:pos="36pt"/>
        <w:tab w:val="num" w:pos="46.35pt"/>
        <w:tab w:val="num" w:pos="54pt"/>
      </w:tabs>
      <w:adjustRightInd/>
      <w:snapToGrid/>
      <w:spacing w:before="28pt" w:after="28pt" w:line="12pt" w:lineRule="auto"/>
      <w:ind w:start="54pt" w:hanging="54pt"/>
      <w:jc w:val="end"/>
      <w:outlineLvl w:val="9"/>
    </w:pPr>
    <w:rPr>
      <w:rFonts w:ascii="Arial" w:eastAsia="宋体" w:hAnsi="Arial" w:cs="Arial"/>
      <w:kern w:val="0"/>
      <w:sz w:val="56"/>
      <w:szCs w:val="20"/>
    </w:rPr>
  </w:style>
  <w:style w:type="paragraph" w:customStyle="1" w:styleId="covertitle">
    <w:name w:val="cover_title"/>
    <w:basedOn w:val="Normal"/>
    <w:rsid w:val="00326970"/>
    <w:pPr>
      <w:widowControl/>
      <w:adjustRightInd/>
      <w:snapToGrid/>
      <w:spacing w:line="12pt" w:lineRule="auto"/>
      <w:jc w:val="center"/>
    </w:pPr>
    <w:rPr>
      <w:rFonts w:ascii="Arial" w:eastAsia="Times New Roman" w:hAnsi="Arial"/>
      <w:b/>
      <w:kern w:val="0"/>
      <w:sz w:val="32"/>
      <w:lang w:eastAsia="en-US"/>
    </w:rPr>
  </w:style>
  <w:style w:type="paragraph" w:customStyle="1" w:styleId="TableHeading">
    <w:name w:val="TableHeading"/>
    <w:basedOn w:val="Normal"/>
    <w:rsid w:val="00326970"/>
    <w:pPr>
      <w:widowControl/>
      <w:adjustRightInd/>
      <w:snapToGrid/>
      <w:spacing w:before="3pt" w:after="3pt" w:line="12pt" w:lineRule="auto"/>
      <w:jc w:val="start"/>
    </w:pPr>
    <w:rPr>
      <w:rFonts w:ascii="Helvetica-Narrow" w:eastAsia="Times New Roman" w:hAnsi="Helvetica-Narrow"/>
      <w:b/>
      <w:spacing w:val="-2"/>
      <w:kern w:val="28"/>
      <w:sz w:val="18"/>
      <w:lang w:eastAsia="en-US"/>
    </w:rPr>
  </w:style>
  <w:style w:type="paragraph" w:customStyle="1" w:styleId="listheader">
    <w:name w:val="list_header"/>
    <w:basedOn w:val="Normal"/>
    <w:rsid w:val="00326970"/>
    <w:pPr>
      <w:widowControl/>
      <w:adjustRightInd/>
      <w:snapToGrid/>
      <w:spacing w:line="12pt" w:lineRule="auto"/>
      <w:jc w:val="start"/>
    </w:pPr>
    <w:rPr>
      <w:rFonts w:ascii="Arial" w:eastAsia="Times New Roman" w:hAnsi="Arial"/>
      <w:b/>
      <w:i/>
      <w:kern w:val="0"/>
      <w:sz w:val="22"/>
      <w:lang w:eastAsia="en-US"/>
    </w:rPr>
  </w:style>
  <w:style w:type="paragraph" w:customStyle="1" w:styleId="TableHeading0">
    <w:name w:val="Table Heading"/>
    <w:basedOn w:val="Normal"/>
    <w:rsid w:val="00326970"/>
    <w:pPr>
      <w:widowControl/>
      <w:adjustRightInd/>
      <w:snapToGrid/>
      <w:spacing w:before="6pt" w:after="3pt" w:line="12pt" w:lineRule="auto"/>
      <w:jc w:val="start"/>
    </w:pPr>
    <w:rPr>
      <w:rFonts w:ascii="Arial" w:eastAsia="Times New Roman" w:hAnsi="Arial"/>
      <w:b/>
      <w:kern w:val="0"/>
      <w:sz w:val="20"/>
      <w:lang w:eastAsia="en-US"/>
    </w:rPr>
  </w:style>
  <w:style w:type="paragraph" w:customStyle="1" w:styleId="Note0">
    <w:name w:val="Note"/>
    <w:basedOn w:val="BodyText"/>
    <w:next w:val="BodyText"/>
    <w:rsid w:val="00326970"/>
    <w:pPr>
      <w:keepLines/>
      <w:widowControl/>
      <w:pBdr>
        <w:top w:val="single" w:sz="12" w:space="0" w:color="auto"/>
        <w:bottom w:val="single" w:sz="12" w:space="0" w:color="auto"/>
      </w:pBdr>
      <w:adjustRightInd/>
      <w:snapToGrid/>
      <w:spacing w:before="3pt" w:after="0pt" w:line="12pt" w:lineRule="auto"/>
      <w:jc w:val="start"/>
    </w:pPr>
    <w:rPr>
      <w:rFonts w:ascii="Times New Roman" w:eastAsia="Times New Roman"/>
      <w:kern w:val="0"/>
      <w:lang w:eastAsia="en-US"/>
    </w:rPr>
  </w:style>
  <w:style w:type="paragraph" w:customStyle="1" w:styleId="TableText1">
    <w:name w:val="Table Text"/>
    <w:basedOn w:val="Normal"/>
    <w:rsid w:val="00326970"/>
    <w:pPr>
      <w:widowControl/>
      <w:adjustRightInd/>
      <w:snapToGrid/>
      <w:spacing w:before="3pt" w:line="12pt" w:lineRule="auto"/>
      <w:jc w:val="start"/>
    </w:pPr>
    <w:rPr>
      <w:rFonts w:ascii="Times New Roman" w:eastAsia="Times New Roman"/>
      <w:kern w:val="0"/>
      <w:sz w:val="22"/>
      <w:lang w:eastAsia="en-US"/>
    </w:rPr>
  </w:style>
  <w:style w:type="paragraph" w:customStyle="1" w:styleId="NoteBullet">
    <w:name w:val="Note Bullet"/>
    <w:basedOn w:val="Note0"/>
    <w:rsid w:val="00326970"/>
    <w:pPr>
      <w:tabs>
        <w:tab w:val="start" w:pos="18pt"/>
      </w:tabs>
      <w:ind w:start="18pt" w:hanging="18pt"/>
    </w:pPr>
  </w:style>
  <w:style w:type="paragraph" w:customStyle="1" w:styleId="ATTableText">
    <w:name w:val="AT_TableText"/>
    <w:basedOn w:val="Normal"/>
    <w:link w:val="ATTableTextChar"/>
    <w:rsid w:val="00326970"/>
    <w:pPr>
      <w:widowControl/>
      <w:adjustRightInd/>
      <w:snapToGrid/>
      <w:spacing w:before="3pt" w:line="12pt" w:lineRule="auto"/>
      <w:jc w:val="start"/>
    </w:pPr>
    <w:rPr>
      <w:rFonts w:ascii="Times New Roman" w:eastAsia="Times New Roman"/>
      <w:kern w:val="0"/>
      <w:sz w:val="22"/>
      <w:lang w:val="x-none" w:eastAsia="en-US"/>
    </w:rPr>
  </w:style>
  <w:style w:type="character" w:customStyle="1" w:styleId="ATTableTextChar">
    <w:name w:val="AT_TableText Char"/>
    <w:link w:val="ATTableText"/>
    <w:rsid w:val="00326970"/>
    <w:rPr>
      <w:rFonts w:eastAsia="Times New Roman"/>
      <w:sz w:val="22"/>
      <w:lang w:eastAsia="en-US"/>
    </w:rPr>
  </w:style>
  <w:style w:type="paragraph" w:customStyle="1" w:styleId="PuceNiveau1">
    <w:name w:val="PuceNiveau1"/>
    <w:basedOn w:val="Texte"/>
    <w:rsid w:val="00326970"/>
    <w:pPr>
      <w:tabs>
        <w:tab w:val="num" w:pos="18pt"/>
      </w:tabs>
      <w:spacing w:after="6pt"/>
      <w:ind w:start="17.85pt" w:hanging="17.85pt"/>
    </w:pPr>
  </w:style>
  <w:style w:type="paragraph" w:customStyle="1" w:styleId="Texte">
    <w:name w:val="Texte"/>
    <w:basedOn w:val="Normal"/>
    <w:rsid w:val="00326970"/>
    <w:pPr>
      <w:widowControl/>
      <w:adjustRightInd/>
      <w:snapToGrid/>
      <w:spacing w:before="2pt" w:after="4pt" w:line="12pt" w:lineRule="auto"/>
      <w:ind w:start="28.35pt"/>
    </w:pPr>
    <w:rPr>
      <w:rFonts w:ascii="Arial" w:eastAsia="Times New Roman" w:hAnsi="Arial" w:cs="Arial"/>
      <w:kern w:val="0"/>
      <w:sz w:val="22"/>
      <w:szCs w:val="22"/>
      <w:lang w:val="en-GB" w:eastAsia="en-US"/>
    </w:rPr>
  </w:style>
  <w:style w:type="paragraph" w:customStyle="1" w:styleId="PuceNiveau2">
    <w:name w:val="PuceNiveau2"/>
    <w:basedOn w:val="PuceNiveau1"/>
    <w:rsid w:val="00326970"/>
    <w:pPr>
      <w:tabs>
        <w:tab w:val="clear" w:pos="18pt"/>
        <w:tab w:val="num" w:pos="34pt"/>
        <w:tab w:val="num" w:pos="67.65pt"/>
      </w:tabs>
      <w:ind w:start="35.70pt"/>
    </w:pPr>
  </w:style>
  <w:style w:type="paragraph" w:customStyle="1" w:styleId="RemarqueTitrehorstm">
    <w:name w:val="Remarque Titre (hors tm)"/>
    <w:basedOn w:val="Normal"/>
    <w:rsid w:val="00326970"/>
    <w:pPr>
      <w:widowControl/>
      <w:adjustRightInd/>
      <w:snapToGrid/>
      <w:spacing w:before="3pt" w:after="3pt" w:line="12pt" w:lineRule="auto"/>
      <w:ind w:start="28.35pt"/>
    </w:pPr>
    <w:rPr>
      <w:rFonts w:ascii="Arial Narrow" w:eastAsia="Times New Roman" w:hAnsi="Arial Narrow" w:cs="Arial Narrow"/>
      <w:i/>
      <w:iCs/>
      <w:color w:val="800000"/>
      <w:kern w:val="0"/>
      <w:sz w:val="22"/>
      <w:szCs w:val="22"/>
      <w:lang w:val="en-GB" w:eastAsia="en-US"/>
    </w:rPr>
  </w:style>
  <w:style w:type="paragraph" w:customStyle="1" w:styleId="Tableau">
    <w:name w:val="Tableau"/>
    <w:basedOn w:val="Normal"/>
    <w:rsid w:val="00326970"/>
    <w:pPr>
      <w:widowControl/>
      <w:adjustRightInd/>
      <w:snapToGrid/>
      <w:spacing w:after="15pt" w:line="12pt" w:lineRule="atLeast"/>
      <w:ind w:start="28.35pt"/>
    </w:pPr>
    <w:rPr>
      <w:rFonts w:ascii="Book Antiqua" w:eastAsia="Times New Roman" w:hAnsi="Book Antiqua" w:cs="Book Antiqua"/>
      <w:kern w:val="0"/>
      <w:sz w:val="20"/>
      <w:lang w:val="fr-FR" w:eastAsia="en-US"/>
    </w:rPr>
  </w:style>
  <w:style w:type="paragraph" w:customStyle="1" w:styleId="Pictolibell">
    <w:name w:val="Picto libellé"/>
    <w:basedOn w:val="Texte"/>
    <w:rsid w:val="00326970"/>
    <w:pPr>
      <w:tabs>
        <w:tab w:val="start" w:pos="95.75pt"/>
      </w:tabs>
    </w:pPr>
    <w:rPr>
      <w:b/>
      <w:bCs/>
      <w:i/>
      <w:iCs/>
      <w:color w:val="800000"/>
    </w:rPr>
  </w:style>
  <w:style w:type="paragraph" w:customStyle="1" w:styleId="Titrehorstm">
    <w:name w:val="Titre hors tm"/>
    <w:basedOn w:val="Normal"/>
    <w:next w:val="Normal"/>
    <w:rsid w:val="00326970"/>
    <w:pPr>
      <w:widowControl/>
      <w:adjustRightInd/>
      <w:snapToGrid/>
      <w:spacing w:line="12pt" w:lineRule="auto"/>
      <w:ind w:start="28.35pt"/>
    </w:pPr>
    <w:rPr>
      <w:rFonts w:ascii="Arial" w:eastAsia="Times New Roman" w:hAnsi="Arial" w:cs="Arial"/>
      <w:b/>
      <w:bCs/>
      <w:color w:val="000080"/>
      <w:kern w:val="0"/>
      <w:sz w:val="30"/>
      <w:szCs w:val="30"/>
      <w:lang w:val="en-GB" w:eastAsia="en-US"/>
    </w:rPr>
  </w:style>
  <w:style w:type="paragraph" w:customStyle="1" w:styleId="ListBulleted">
    <w:name w:val="List Bulleted"/>
    <w:basedOn w:val="Normal"/>
    <w:rsid w:val="00326970"/>
    <w:pPr>
      <w:widowControl/>
      <w:adjustRightInd/>
      <w:snapToGrid/>
      <w:spacing w:before="3pt" w:line="12pt" w:lineRule="auto"/>
      <w:ind w:start="18pt" w:hanging="18pt"/>
    </w:pPr>
    <w:rPr>
      <w:rFonts w:ascii="Arial" w:eastAsia="Times New Roman" w:hAnsi="Arial" w:cs="Arial"/>
      <w:kern w:val="0"/>
      <w:sz w:val="22"/>
      <w:szCs w:val="22"/>
      <w:lang w:val="en-GB" w:eastAsia="en-US"/>
    </w:rPr>
  </w:style>
  <w:style w:type="paragraph" w:customStyle="1" w:styleId="IndentedText">
    <w:name w:val="Indented Text"/>
    <w:basedOn w:val="Normal"/>
    <w:rsid w:val="00326970"/>
    <w:pPr>
      <w:adjustRightInd/>
      <w:snapToGrid/>
      <w:spacing w:line="12pt" w:lineRule="auto"/>
      <w:ind w:start="18pt"/>
    </w:pPr>
    <w:rPr>
      <w:rFonts w:ascii="Arial" w:eastAsia="Times New Roman" w:hAnsi="Arial"/>
      <w:kern w:val="0"/>
      <w:szCs w:val="24"/>
      <w:lang w:eastAsia="en-US"/>
    </w:rPr>
  </w:style>
  <w:style w:type="paragraph" w:customStyle="1" w:styleId="Notenonumber">
    <w:name w:val="Note no number"/>
    <w:basedOn w:val="Normal"/>
    <w:rsid w:val="00326970"/>
    <w:pPr>
      <w:adjustRightInd/>
      <w:snapToGrid/>
      <w:spacing w:line="12pt" w:lineRule="auto"/>
      <w:ind w:start="28.35pt"/>
    </w:pPr>
    <w:rPr>
      <w:rFonts w:ascii="Arial" w:eastAsia="Times New Roman" w:hAnsi="Arial" w:cs="Arial"/>
      <w:i/>
      <w:iCs/>
      <w:color w:val="0000FF"/>
      <w:kern w:val="0"/>
      <w:sz w:val="22"/>
      <w:szCs w:val="22"/>
      <w:lang w:eastAsia="en-US"/>
    </w:rPr>
  </w:style>
  <w:style w:type="paragraph" w:customStyle="1" w:styleId="StyleJustifiedLeft175cmAfter6pt">
    <w:name w:val="Style Justified Left:  1.75 cm After:  6 pt"/>
    <w:basedOn w:val="Normal"/>
    <w:rsid w:val="00326970"/>
    <w:pPr>
      <w:widowControl/>
      <w:adjustRightInd/>
      <w:snapToGrid/>
      <w:spacing w:after="6pt" w:line="12pt" w:lineRule="auto"/>
      <w:ind w:start="28.35pt"/>
    </w:pPr>
    <w:rPr>
      <w:rFonts w:ascii="Arial" w:eastAsia="Times New Roman" w:hAnsi="Arial" w:cs="Arial"/>
      <w:kern w:val="0"/>
      <w:sz w:val="20"/>
      <w:lang w:val="en-GB" w:eastAsia="en-US"/>
    </w:rPr>
  </w:style>
  <w:style w:type="paragraph" w:customStyle="1" w:styleId="InsideAddress">
    <w:name w:val="Inside Address"/>
    <w:basedOn w:val="Normal"/>
    <w:rsid w:val="00326970"/>
    <w:pPr>
      <w:widowControl/>
      <w:adjustRightInd/>
      <w:snapToGrid/>
      <w:spacing w:line="12pt" w:lineRule="auto"/>
      <w:ind w:start="28.35pt"/>
    </w:pPr>
    <w:rPr>
      <w:rFonts w:ascii="Arial" w:eastAsia="Times New Roman" w:hAnsi="Arial" w:cs="Arial"/>
      <w:kern w:val="0"/>
      <w:sz w:val="20"/>
      <w:lang w:val="en-GB" w:eastAsia="en-US"/>
    </w:rPr>
  </w:style>
  <w:style w:type="paragraph" w:customStyle="1" w:styleId="ReferenceLine">
    <w:name w:val="Reference Line"/>
    <w:basedOn w:val="BodyText"/>
    <w:rsid w:val="00326970"/>
    <w:pPr>
      <w:widowControl/>
      <w:adjustRightInd/>
      <w:snapToGrid/>
      <w:spacing w:line="12pt" w:lineRule="auto"/>
      <w:ind w:start="28.35pt"/>
    </w:pPr>
    <w:rPr>
      <w:rFonts w:ascii="Arial" w:eastAsia="Times New Roman" w:hAnsi="Arial" w:cs="Arial"/>
      <w:kern w:val="0"/>
      <w:sz w:val="20"/>
      <w:lang w:val="en-GB" w:eastAsia="en-US"/>
    </w:rPr>
  </w:style>
  <w:style w:type="character" w:customStyle="1" w:styleId="t1">
    <w:name w:val="t1"/>
    <w:rsid w:val="00326970"/>
    <w:rPr>
      <w:color w:val="990000"/>
    </w:rPr>
  </w:style>
  <w:style w:type="character" w:customStyle="1" w:styleId="b1">
    <w:name w:val="b1"/>
    <w:rsid w:val="00326970"/>
    <w:rPr>
      <w:rFonts w:ascii="Courier New" w:hAnsi="Courier New" w:cs="Courier New"/>
      <w:b/>
      <w:bCs/>
      <w:color w:val="FF0000"/>
      <w:u w:val="none"/>
      <w:effect w:val="none"/>
    </w:rPr>
  </w:style>
  <w:style w:type="character" w:customStyle="1" w:styleId="m1">
    <w:name w:val="m1"/>
    <w:rsid w:val="00326970"/>
    <w:rPr>
      <w:color w:val="0000FF"/>
    </w:rPr>
  </w:style>
  <w:style w:type="character" w:customStyle="1" w:styleId="tx1">
    <w:name w:val="tx1"/>
    <w:rsid w:val="00326970"/>
    <w:rPr>
      <w:b/>
      <w:bCs/>
    </w:rPr>
  </w:style>
  <w:style w:type="character" w:customStyle="1" w:styleId="pi1">
    <w:name w:val="pi1"/>
    <w:rsid w:val="00326970"/>
    <w:rPr>
      <w:color w:val="0000FF"/>
    </w:rPr>
  </w:style>
  <w:style w:type="character" w:customStyle="1" w:styleId="CarattereCarattere">
    <w:name w:val="Carattere Carattere"/>
    <w:rsid w:val="00326970"/>
    <w:rPr>
      <w:rFonts w:ascii="Arial" w:hAnsi="Arial"/>
      <w:lang w:val="en-GB" w:eastAsia="en-US" w:bidi="ar-SA"/>
    </w:rPr>
  </w:style>
  <w:style w:type="paragraph" w:customStyle="1" w:styleId="ListHeader0">
    <w:name w:val="List Header"/>
    <w:basedOn w:val="Normal"/>
    <w:rsid w:val="00326970"/>
    <w:pPr>
      <w:widowControl/>
      <w:adjustRightInd/>
      <w:snapToGrid/>
      <w:spacing w:before="12pt" w:after="6pt" w:line="12pt" w:lineRule="auto"/>
      <w:jc w:val="start"/>
    </w:pPr>
    <w:rPr>
      <w:rFonts w:ascii="Arial" w:hAnsi="Arial"/>
      <w:b/>
      <w:i/>
      <w:kern w:val="0"/>
      <w:sz w:val="22"/>
      <w:szCs w:val="24"/>
      <w:lang w:eastAsia="en-US"/>
    </w:rPr>
  </w:style>
  <w:style w:type="paragraph" w:customStyle="1" w:styleId="Title2">
    <w:name w:val="Title2"/>
    <w:basedOn w:val="Normal"/>
    <w:rsid w:val="00326970"/>
    <w:pPr>
      <w:widowControl/>
      <w:adjustRightInd/>
      <w:snapToGrid/>
      <w:spacing w:before="18pt" w:after="12pt" w:line="12pt" w:lineRule="auto"/>
      <w:jc w:val="start"/>
    </w:pPr>
    <w:rPr>
      <w:rFonts w:ascii="Arial" w:hAnsi="Arial"/>
      <w:b/>
      <w:kern w:val="0"/>
      <w:sz w:val="26"/>
      <w:szCs w:val="24"/>
      <w:lang w:eastAsia="en-US"/>
    </w:rPr>
  </w:style>
  <w:style w:type="paragraph" w:customStyle="1" w:styleId="Style1">
    <w:name w:val="Style1"/>
    <w:basedOn w:val="Heading2"/>
    <w:rsid w:val="00326970"/>
    <w:pPr>
      <w:keepLines w:val="0"/>
      <w:widowControl/>
      <w:tabs>
        <w:tab w:val="clear" w:pos="32.20pt"/>
        <w:tab w:val="num" w:pos="28.80pt"/>
      </w:tabs>
      <w:adjustRightInd/>
      <w:snapToGrid/>
      <w:spacing w:before="12pt" w:after="3pt" w:line="12pt" w:lineRule="auto"/>
      <w:jc w:val="start"/>
    </w:pPr>
    <w:rPr>
      <w:rFonts w:ascii="Arial" w:eastAsia="MS Mincho" w:hAnsi="Arial" w:cs="Arial"/>
      <w:b/>
      <w:bCs/>
      <w:i/>
      <w:iCs/>
      <w:kern w:val="0"/>
    </w:rPr>
  </w:style>
  <w:style w:type="table" w:styleId="MediumGrid1-Accent1">
    <w:name w:val="Medium Grid 1 Accent 1"/>
    <w:basedOn w:val="TableNormal"/>
    <w:uiPriority w:val="67"/>
    <w:rsid w:val="00326970"/>
    <w:tblPr>
      <w:tblStyleRowBandSize w:val="1"/>
      <w:tblStyleColBandSize w:val="1"/>
      <w:tblBorders>
        <w:top w:val="single" w:sz="8" w:space="0" w:color="7BA0CD"/>
        <w:start w:val="single" w:sz="8" w:space="0" w:color="7BA0CD"/>
        <w:bottom w:val="single" w:sz="8" w:space="0" w:color="7BA0CD"/>
        <w:end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paragraph" w:customStyle="1" w:styleId="TableText2">
    <w:name w:val="Table Text 2"/>
    <w:basedOn w:val="Normal"/>
    <w:rsid w:val="00326970"/>
    <w:pPr>
      <w:keepLines/>
      <w:widowControl/>
      <w:spacing w:line="15pt" w:lineRule="auto"/>
      <w:ind w:firstLineChars="7" w:firstLine="0.35pt"/>
      <w:jc w:val="start"/>
      <w:textAlignment w:val="center"/>
    </w:pPr>
    <w:rPr>
      <w:rFonts w:ascii="Times New Roman" w:hAnsi="宋体"/>
      <w:kern w:val="0"/>
      <w:szCs w:val="24"/>
      <w:lang w:val="en-GB"/>
    </w:rPr>
  </w:style>
  <w:style w:type="paragraph" w:customStyle="1" w:styleId="17">
    <w:name w:val="正文（1）"/>
    <w:basedOn w:val="Normal"/>
    <w:link w:val="1Char"/>
    <w:rsid w:val="0091740B"/>
    <w:pPr>
      <w:numPr>
        <w:numId w:val="1"/>
      </w:numPr>
      <w:ind w:endChars="117" w:end="14.05pt"/>
    </w:pPr>
    <w:rPr>
      <w:lang w:val="x-none" w:eastAsia="x-none"/>
    </w:rPr>
  </w:style>
  <w:style w:type="character" w:customStyle="1" w:styleId="1Char">
    <w:name w:val="正文（1） Char"/>
    <w:link w:val="17"/>
    <w:rsid w:val="0091740B"/>
    <w:rPr>
      <w:rFonts w:ascii="宋体"/>
      <w:kern w:val="2"/>
      <w:sz w:val="24"/>
      <w:lang w:val="x-none" w:eastAsia="x-none"/>
    </w:rPr>
  </w:style>
  <w:style w:type="paragraph" w:customStyle="1" w:styleId="1b">
    <w:name w:val="正文序号（1）"/>
    <w:basedOn w:val="Normal"/>
    <w:next w:val="17"/>
    <w:link w:val="1Char0"/>
    <w:qFormat/>
    <w:rsid w:val="009F3757"/>
    <w:pPr>
      <w:ind w:endChars="117" w:end="14.05pt"/>
    </w:pPr>
    <w:rPr>
      <w:lang w:val="x-none" w:eastAsia="x-none"/>
    </w:rPr>
  </w:style>
  <w:style w:type="character" w:customStyle="1" w:styleId="1Char0">
    <w:name w:val="正文序号（1） Char"/>
    <w:link w:val="1b"/>
    <w:rsid w:val="009F3757"/>
    <w:rPr>
      <w:rFonts w:ascii="宋体"/>
      <w:kern w:val="2"/>
      <w:sz w:val="24"/>
    </w:rPr>
  </w:style>
  <w:style w:type="paragraph" w:styleId="Revision">
    <w:name w:val="Revision"/>
    <w:hidden/>
    <w:uiPriority w:val="99"/>
    <w:semiHidden/>
    <w:rsid w:val="002E5DB9"/>
    <w:pPr>
      <w:spacing w:line="18pt" w:lineRule="auto"/>
      <w:jc w:val="center"/>
    </w:pPr>
    <w:rPr>
      <w:rFonts w:ascii="宋体"/>
      <w:kern w:val="2"/>
      <w:sz w:val="24"/>
    </w:rPr>
  </w:style>
  <w:style w:type="character" w:customStyle="1" w:styleId="Char2">
    <w:name w:val="批注文字 Char2"/>
    <w:aliases w:val="批注文字 Char1 Char,批注文字 Char Char Char,批注文字 Char2 Char Char Char,批注文字 Char1 Char1 Char Char Char,批注文字 Char Char Char1 Char Char Char,批注文字 Char1 Char Char Char Char Char Char,批注文字 Char Char Char Char Char Char Char Char,批注文字 Char Char1"/>
    <w:rsid w:val="00621562"/>
    <w:rPr>
      <w:rFonts w:ascii="宋体" w:hAnsi="Times New Roman"/>
      <w:kern w:val="2"/>
      <w:sz w:val="24"/>
    </w:rPr>
  </w:style>
  <w:style w:type="paragraph" w:customStyle="1" w:styleId="af">
    <w:name w:val="表内文字"/>
    <w:basedOn w:val="Normal"/>
    <w:link w:val="Char1"/>
    <w:rsid w:val="00621562"/>
    <w:pPr>
      <w:adjustRightInd/>
      <w:spacing w:line="15pt" w:lineRule="auto"/>
      <w:jc w:val="start"/>
    </w:pPr>
    <w:rPr>
      <w:rFonts w:ascii="Times New Roman"/>
      <w:szCs w:val="24"/>
      <w:lang w:val="x-none" w:eastAsia="x-none"/>
    </w:rPr>
  </w:style>
  <w:style w:type="character" w:customStyle="1" w:styleId="Char1">
    <w:name w:val="表内文字 Char"/>
    <w:link w:val="af"/>
    <w:rsid w:val="00621562"/>
    <w:rPr>
      <w:kern w:val="2"/>
      <w:sz w:val="24"/>
      <w:szCs w:val="24"/>
    </w:rPr>
  </w:style>
  <w:style w:type="numbering" w:customStyle="1" w:styleId="1c">
    <w:name w:val="无列表1"/>
    <w:next w:val="NoList"/>
    <w:uiPriority w:val="99"/>
    <w:semiHidden/>
    <w:unhideWhenUsed/>
    <w:rsid w:val="00621562"/>
  </w:style>
  <w:style w:type="character" w:customStyle="1" w:styleId="af0">
    <w:name w:val="篇号"/>
    <w:rsid w:val="00621562"/>
    <w:rPr>
      <w:rFonts w:eastAsia="宋体"/>
    </w:rPr>
  </w:style>
  <w:style w:type="paragraph" w:customStyle="1" w:styleId="af1">
    <w:name w:val="报告名"/>
    <w:basedOn w:val="Normal"/>
    <w:autoRedefine/>
    <w:rsid w:val="00621562"/>
    <w:pPr>
      <w:tabs>
        <w:tab w:val="start" w:pos="56pt"/>
      </w:tabs>
      <w:snapToGrid/>
      <w:spacing w:line="15pt" w:lineRule="auto"/>
      <w:jc w:val="center"/>
      <w:outlineLvl w:val="0"/>
    </w:pPr>
    <w:rPr>
      <w:rFonts w:ascii="文鼎大标宋简" w:eastAsia="文鼎大标宋简"/>
      <w:sz w:val="56"/>
    </w:rPr>
  </w:style>
  <w:style w:type="paragraph" w:customStyle="1" w:styleId="1d">
    <w:name w:val="标题1"/>
    <w:basedOn w:val="Heading1"/>
    <w:rsid w:val="00621562"/>
    <w:pPr>
      <w:adjustRightInd/>
      <w:spacing w:before="17pt" w:after="16.50pt" w:line="12pt" w:lineRule="auto"/>
      <w:jc w:val="start"/>
    </w:pPr>
    <w:rPr>
      <w:rFonts w:eastAsia="宋体" w:hAnsi="Arial"/>
      <w:b/>
      <w:sz w:val="32"/>
      <w:szCs w:val="44"/>
    </w:rPr>
  </w:style>
  <w:style w:type="paragraph" w:customStyle="1" w:styleId="22">
    <w:name w:val="标题2"/>
    <w:basedOn w:val="Heading2"/>
    <w:rsid w:val="00621562"/>
    <w:pPr>
      <w:tabs>
        <w:tab w:val="clear" w:pos="32.20pt"/>
      </w:tabs>
      <w:adjustRightInd/>
      <w:spacing w:line="15pt" w:lineRule="auto"/>
      <w:jc w:val="start"/>
    </w:pPr>
    <w:rPr>
      <w:rFonts w:ascii="Arial" w:eastAsia="宋体" w:hAnsi="Arial"/>
      <w:b/>
      <w:bCs/>
      <w:szCs w:val="32"/>
    </w:rPr>
  </w:style>
  <w:style w:type="paragraph" w:customStyle="1" w:styleId="30">
    <w:name w:val="标题3"/>
    <w:basedOn w:val="Heading3"/>
    <w:rsid w:val="00621562"/>
    <w:pPr>
      <w:tabs>
        <w:tab w:val="clear" w:pos="41.30pt"/>
      </w:tabs>
      <w:adjustRightInd/>
      <w:spacing w:before="13pt" w:after="13pt" w:line="20.80pt" w:lineRule="auto"/>
    </w:pPr>
    <w:rPr>
      <w:rFonts w:ascii="宋体" w:eastAsia="宋体" w:hAnsi="宋体"/>
      <w:szCs w:val="32"/>
    </w:rPr>
  </w:style>
  <w:style w:type="paragraph" w:customStyle="1" w:styleId="af2">
    <w:name w:val="目录头"/>
    <w:basedOn w:val="Normal"/>
    <w:rsid w:val="00621562"/>
    <w:pPr>
      <w:adjustRightInd/>
      <w:spacing w:line="15pt" w:lineRule="auto"/>
      <w:jc w:val="center"/>
    </w:pPr>
    <w:rPr>
      <w:rFonts w:ascii="Times New Roman" w:cs="宋体"/>
      <w:b/>
      <w:bCs/>
      <w:sz w:val="32"/>
    </w:rPr>
  </w:style>
  <w:style w:type="paragraph" w:customStyle="1" w:styleId="tty">
    <w:name w:val="tty"/>
    <w:basedOn w:val="Normal"/>
    <w:rsid w:val="00621562"/>
    <w:pPr>
      <w:widowControl/>
      <w:adjustRightInd/>
      <w:snapToGrid/>
      <w:spacing w:before="5pt" w:beforeAutospacing="1" w:after="5pt" w:afterAutospacing="1" w:line="15pt" w:lineRule="atLeast"/>
      <w:jc w:val="start"/>
    </w:pPr>
    <w:rPr>
      <w:rFonts w:hAnsi="宋体" w:cs="宋体"/>
      <w:kern w:val="0"/>
      <w:sz w:val="18"/>
      <w:szCs w:val="18"/>
    </w:rPr>
  </w:style>
  <w:style w:type="character" w:customStyle="1" w:styleId="tty1">
    <w:name w:val="tty1"/>
    <w:rsid w:val="00621562"/>
    <w:rPr>
      <w:rFonts w:ascii="宋体" w:eastAsia="宋体" w:hAnsi="宋体" w:hint="eastAsia"/>
      <w:sz w:val="18"/>
      <w:szCs w:val="18"/>
    </w:rPr>
  </w:style>
  <w:style w:type="character" w:customStyle="1" w:styleId="9Char1Char1Char1">
    <w:name w:val="标题 9 Char1 Char1 Char1"/>
    <w:aliases w:val="标题 9 Char Char1 Char1 Char1,标题 9 Char Char Char Char Char1 Char1,Char2 Char Char2 Char Char Char Char1 Char1,标题 9 Char Char Char1 Char1 Char1,Char2 Char Char2 Char Char1 Char1 Char1,标题 9 Char Char2 Char1,标题 9 Char2"/>
    <w:uiPriority w:val="99"/>
    <w:semiHidden/>
    <w:rsid w:val="00621562"/>
    <w:rPr>
      <w:rFonts w:ascii="Cambria" w:eastAsia="宋体" w:hAnsi="Cambria" w:cs="Times New Roman"/>
      <w:kern w:val="2"/>
      <w:sz w:val="21"/>
      <w:szCs w:val="21"/>
    </w:rPr>
  </w:style>
  <w:style w:type="paragraph" w:customStyle="1" w:styleId="Char3">
    <w:name w:val="Char"/>
    <w:basedOn w:val="Heading2"/>
    <w:autoRedefine/>
    <w:rsid w:val="00621562"/>
    <w:pPr>
      <w:keepLines w:val="0"/>
      <w:widowControl/>
      <w:tabs>
        <w:tab w:val="clear" w:pos="32.20pt"/>
        <w:tab w:val="num" w:pos="18pt"/>
      </w:tabs>
      <w:adjustRightInd/>
      <w:snapToGrid/>
      <w:spacing w:before="12pt" w:after="8pt" w:line="12pt" w:lineRule="auto"/>
      <w:ind w:start="70.35pt" w:hanging="21pt"/>
      <w:jc w:val="center"/>
    </w:pPr>
    <w:rPr>
      <w:rFonts w:ascii="Verdana" w:eastAsia="宋体" w:hAnsi="Verdana" w:cs="Arial"/>
      <w:bCs/>
      <w:iCs/>
      <w:kern w:val="0"/>
      <w:sz w:val="36"/>
      <w:szCs w:val="20"/>
      <w:lang w:eastAsia="en-US"/>
    </w:rPr>
  </w:style>
  <w:style w:type="character" w:customStyle="1" w:styleId="Char10">
    <w:name w:val="页脚 Char1"/>
    <w:aliases w:val="footer odd Char1"/>
    <w:semiHidden/>
    <w:rsid w:val="00621562"/>
    <w:rPr>
      <w:kern w:val="2"/>
      <w:sz w:val="18"/>
      <w:szCs w:val="18"/>
    </w:rPr>
  </w:style>
  <w:style w:type="character" w:customStyle="1" w:styleId="1Char3">
    <w:name w:val="标题 1 Char3"/>
    <w:aliases w:val="标题 1 Char2 Char,标题 1 Char1 Char Char,标题 1 Char Char Char Char, Char8 Char Char Char Char,标题 1 Char Char1 Char, Char8 Char Char1 Char,标题 1 Char1 Char1,标题 1 Char Char Char1, Char8 Char Char Char1,标题 1 Char Char2, Char8 Char Char2,Char8 Char Cha"/>
    <w:rsid w:val="00621562"/>
    <w:rPr>
      <w:rFonts w:ascii="黑体" w:eastAsia="黑体"/>
      <w:kern w:val="2"/>
      <w:sz w:val="28"/>
    </w:rPr>
  </w:style>
  <w:style w:type="character" w:customStyle="1" w:styleId="3Char1">
    <w:name w:val="标题 3 Char1"/>
    <w:aliases w:val="标题 3 Char Char,标题 3 Char1 Char Char,标题 3 Char Char Char Char,标题 3 Char2 Char Char Char Char,标题 3 Char Char Char Char Char Char,标题 3 Char1 Char Char Char Char Char Char,标题 3 Char Char Char Char Char Char Char Char,标题 3 Char Char1 Cha Char"/>
    <w:rsid w:val="00621562"/>
    <w:rPr>
      <w:b/>
      <w:bCs/>
      <w:kern w:val="2"/>
      <w:sz w:val="32"/>
      <w:szCs w:val="32"/>
    </w:rPr>
  </w:style>
  <w:style w:type="character" w:customStyle="1" w:styleId="4Char3">
    <w:name w:val="标题 4 Char3"/>
    <w:aliases w:val="标题 4 Char2 Char,标题 4 Char1 Char Char,标题 4 Char Char Char Char, Char7 Char Char Char Char,标题 4 Char Char1 Char, Char7 Char Char1 Char,标题 4 Char1 Char1,标题 4 Char Char Char1, Char7 Char Char Char1,标题 4 Char Char2, Char7 Char Char2,Char7 Char Cha"/>
    <w:rsid w:val="00621562"/>
    <w:rPr>
      <w:rFonts w:ascii="Arial" w:eastAsia="黑体" w:hAnsi="Arial"/>
      <w:b/>
      <w:bCs/>
      <w:kern w:val="2"/>
      <w:sz w:val="28"/>
      <w:szCs w:val="28"/>
    </w:rPr>
  </w:style>
  <w:style w:type="character" w:customStyle="1" w:styleId="7Char3">
    <w:name w:val="标题 7 Char3"/>
    <w:aliases w:val="标题 7 Char2 Char,标题 7 Char1 Char Char,标题 7 Char Char Char Char, Char4 Char Char Char Char,标题 7 Char Char1 Char, Char4 Char Char1 Char,标题 7 Char1 Char1,标题 7 Char Char Char1, Char4 Char Char Char1, Char4 Char Char2,Char4 Char Char Char Char"/>
    <w:rsid w:val="00621562"/>
    <w:rPr>
      <w:b/>
      <w:bCs/>
      <w:kern w:val="2"/>
      <w:sz w:val="24"/>
      <w:szCs w:val="24"/>
    </w:rPr>
  </w:style>
  <w:style w:type="paragraph" w:customStyle="1" w:styleId="CharCharCharCharCharCharCharCharCharCharCharCharCharCharCharCharCharCharCharCharCharCharCharCharCharCharChar1Char">
    <w:name w:val="无标题正文 Char Char Char Char Char Char Char Char Char Char Char Char Char Char Char Char Char Char Char Char Char Char Char Char Char Char Char1 Char"/>
    <w:basedOn w:val="Normal"/>
    <w:autoRedefine/>
    <w:rsid w:val="00621562"/>
    <w:pPr>
      <w:widowControl/>
      <w:adjustRightInd/>
      <w:snapToGrid/>
      <w:spacing w:after="8pt" w:line="12pt" w:lineRule="exact"/>
      <w:jc w:val="center"/>
    </w:pPr>
    <w:rPr>
      <w:rFonts w:ascii="Arial" w:hAnsi="Arial"/>
      <w:kern w:val="0"/>
      <w:sz w:val="20"/>
      <w:lang w:eastAsia="en-US"/>
    </w:rPr>
  </w:style>
  <w:style w:type="paragraph" w:customStyle="1" w:styleId="CharCharCharCharCharCharCharCharCharCharCharCharCharCharCharCharChar">
    <w:name w:val="Char Char Char Char Char Char Char Char Char Char Char Char Char Char Char Char Char"/>
    <w:basedOn w:val="Normal"/>
    <w:rsid w:val="00621562"/>
    <w:pPr>
      <w:widowControl/>
      <w:numPr>
        <w:ilvl w:val="1"/>
        <w:numId w:val="3"/>
      </w:numPr>
      <w:tabs>
        <w:tab w:val="clear" w:pos="86.20pt"/>
      </w:tabs>
      <w:adjustRightInd/>
      <w:snapToGrid/>
      <w:spacing w:after="8pt" w:line="12pt" w:lineRule="exact"/>
      <w:ind w:start="0pt" w:firstLine="0pt"/>
      <w:jc w:val="start"/>
    </w:pPr>
    <w:rPr>
      <w:rFonts w:ascii="Verdana" w:hAnsi="Verdana"/>
      <w:kern w:val="0"/>
      <w:sz w:val="20"/>
      <w:lang w:eastAsia="en-US"/>
    </w:rPr>
  </w:style>
  <w:style w:type="paragraph" w:customStyle="1" w:styleId="CharCharCharChar1CharCharCharChar">
    <w:name w:val="正文 缩进 Char Char Char Char1 Char Char Char Char"/>
    <w:basedOn w:val="Normal"/>
    <w:link w:val="CharCharCharChar1CharCharCharCharChar"/>
    <w:rsid w:val="00621562"/>
    <w:pPr>
      <w:adjustRightInd/>
      <w:spacing w:line="15pt" w:lineRule="auto"/>
      <w:ind w:firstLineChars="200" w:firstLine="28pt"/>
    </w:pPr>
    <w:rPr>
      <w:rFonts w:ascii="Times New Roman"/>
      <w:szCs w:val="24"/>
      <w:lang w:val="x-none" w:eastAsia="x-none"/>
    </w:rPr>
  </w:style>
  <w:style w:type="character" w:customStyle="1" w:styleId="CharCharCharChar1CharCharCharCharChar">
    <w:name w:val="正文 缩进 Char Char Char Char1 Char Char Char Char Char"/>
    <w:link w:val="CharCharCharChar1CharCharCharChar"/>
    <w:rsid w:val="00621562"/>
    <w:rPr>
      <w:rFonts w:cs="宋体"/>
      <w:kern w:val="2"/>
      <w:sz w:val="24"/>
      <w:szCs w:val="24"/>
    </w:rPr>
  </w:style>
  <w:style w:type="paragraph" w:customStyle="1" w:styleId="af3">
    <w:name w:val="段"/>
    <w:rsid w:val="00621562"/>
    <w:pPr>
      <w:autoSpaceDE w:val="0"/>
      <w:autoSpaceDN w:val="0"/>
      <w:spacing w:line="18pt" w:lineRule="auto"/>
      <w:ind w:firstLineChars="200" w:firstLine="10pt"/>
      <w:jc w:val="both"/>
    </w:pPr>
    <w:rPr>
      <w:rFonts w:ascii="宋体"/>
      <w:noProof/>
      <w:sz w:val="21"/>
    </w:rPr>
  </w:style>
  <w:style w:type="paragraph" w:customStyle="1" w:styleId="CharCharCharChar1CharChar">
    <w:name w:val="正文 缩进 Char Char Char Char1 Char Char"/>
    <w:basedOn w:val="Normal"/>
    <w:link w:val="CharCharCharChar1CharCharChar"/>
    <w:rsid w:val="00621562"/>
    <w:pPr>
      <w:adjustRightInd/>
      <w:spacing w:line="15pt" w:lineRule="auto"/>
      <w:ind w:firstLineChars="200" w:firstLine="28pt"/>
    </w:pPr>
    <w:rPr>
      <w:rFonts w:ascii="Times New Roman"/>
      <w:szCs w:val="24"/>
      <w:lang w:val="x-none" w:eastAsia="x-none"/>
    </w:rPr>
  </w:style>
  <w:style w:type="character" w:customStyle="1" w:styleId="CharCharCharChar1CharCharChar">
    <w:name w:val="正文 缩进 Char Char Char Char1 Char Char Char"/>
    <w:link w:val="CharCharCharChar1CharChar"/>
    <w:rsid w:val="00621562"/>
    <w:rPr>
      <w:rFonts w:cs="宋体"/>
      <w:kern w:val="2"/>
      <w:sz w:val="24"/>
      <w:szCs w:val="24"/>
    </w:rPr>
  </w:style>
  <w:style w:type="character" w:customStyle="1" w:styleId="CharCharCharChar2CharCharChar">
    <w:name w:val="正文 缩进 Char Char Char Char2 Char Char Char"/>
    <w:link w:val="CharCharCharChar2CharChar"/>
    <w:rsid w:val="00621562"/>
    <w:rPr>
      <w:rFonts w:cs="宋体"/>
      <w:kern w:val="2"/>
      <w:sz w:val="24"/>
      <w:szCs w:val="24"/>
    </w:rPr>
  </w:style>
  <w:style w:type="paragraph" w:customStyle="1" w:styleId="CharCharCharChar2CharChar">
    <w:name w:val="正文 缩进 Char Char Char Char2 Char Char"/>
    <w:basedOn w:val="Normal"/>
    <w:link w:val="CharCharCharChar2CharCharChar"/>
    <w:rsid w:val="00621562"/>
    <w:pPr>
      <w:adjustRightInd/>
      <w:spacing w:line="15pt" w:lineRule="auto"/>
      <w:ind w:firstLineChars="200" w:firstLine="28pt"/>
    </w:pPr>
    <w:rPr>
      <w:rFonts w:ascii="Times New Roman"/>
      <w:szCs w:val="24"/>
      <w:lang w:val="x-none" w:eastAsia="x-none"/>
    </w:rPr>
  </w:style>
  <w:style w:type="paragraph" w:customStyle="1" w:styleId="Bullet1Char">
    <w:name w:val="Bullet 1 Char"/>
    <w:basedOn w:val="Normal"/>
    <w:rsid w:val="00621562"/>
    <w:pPr>
      <w:numPr>
        <w:numId w:val="4"/>
      </w:numPr>
      <w:adjustRightInd/>
      <w:spacing w:line="15pt" w:lineRule="auto"/>
    </w:pPr>
    <w:rPr>
      <w:rFonts w:ascii="Times New Roman"/>
      <w:szCs w:val="24"/>
    </w:rPr>
  </w:style>
  <w:style w:type="paragraph" w:customStyle="1" w:styleId="af4">
    <w:name w:val="首页标题 居中"/>
    <w:basedOn w:val="Normal"/>
    <w:next w:val="Normal"/>
    <w:rsid w:val="00621562"/>
    <w:pPr>
      <w:adjustRightInd/>
      <w:spacing w:line="15pt" w:lineRule="auto"/>
      <w:ind w:firstLine="24pt"/>
      <w:jc w:val="center"/>
    </w:pPr>
    <w:rPr>
      <w:rFonts w:ascii="Times New Roman" w:eastAsia="黑体"/>
      <w:sz w:val="44"/>
      <w:szCs w:val="24"/>
    </w:rPr>
  </w:style>
  <w:style w:type="paragraph" w:customStyle="1" w:styleId="CharChar">
    <w:name w:val="Char Char"/>
    <w:basedOn w:val="Normal"/>
    <w:autoRedefine/>
    <w:rsid w:val="00621562"/>
    <w:pPr>
      <w:widowControl/>
      <w:adjustRightInd/>
      <w:snapToGrid/>
      <w:spacing w:after="8pt" w:line="12pt" w:lineRule="exact"/>
      <w:jc w:val="center"/>
    </w:pPr>
    <w:rPr>
      <w:rFonts w:ascii="Arial" w:hAnsi="Arial"/>
      <w:kern w:val="0"/>
      <w:sz w:val="20"/>
      <w:lang w:eastAsia="en-US"/>
    </w:rPr>
  </w:style>
  <w:style w:type="paragraph" w:customStyle="1" w:styleId="CharCharCharChar2">
    <w:name w:val="正文 缩进 Char Char Char Char2"/>
    <w:basedOn w:val="Normal"/>
    <w:rsid w:val="00621562"/>
    <w:pPr>
      <w:adjustRightInd/>
      <w:spacing w:line="15pt" w:lineRule="auto"/>
      <w:ind w:firstLineChars="200" w:firstLine="28pt"/>
    </w:pPr>
    <w:rPr>
      <w:rFonts w:ascii="Times New Roman" w:cs="宋体"/>
      <w:szCs w:val="24"/>
    </w:rPr>
  </w:style>
  <w:style w:type="paragraph" w:customStyle="1" w:styleId="CharCharCharChar1">
    <w:name w:val="正文 缩进 Char Char Char Char1"/>
    <w:basedOn w:val="Normal"/>
    <w:rsid w:val="00621562"/>
    <w:pPr>
      <w:adjustRightInd/>
      <w:spacing w:line="15pt" w:lineRule="auto"/>
      <w:ind w:firstLineChars="200" w:firstLine="28pt"/>
    </w:pPr>
    <w:rPr>
      <w:rFonts w:ascii="Times New Roman" w:cs="宋体"/>
      <w:szCs w:val="24"/>
    </w:rPr>
  </w:style>
  <w:style w:type="paragraph" w:customStyle="1" w:styleId="CharCharCharCharCharCharCharCharChar">
    <w:name w:val="无标题正文 Char Char Char Char Char Char Char Char Char"/>
    <w:basedOn w:val="Normal"/>
    <w:autoRedefine/>
    <w:rsid w:val="00621562"/>
    <w:pPr>
      <w:widowControl/>
      <w:adjustRightInd/>
      <w:snapToGrid/>
      <w:spacing w:after="8pt" w:line="12pt" w:lineRule="exact"/>
      <w:jc w:val="center"/>
    </w:pPr>
    <w:rPr>
      <w:rFonts w:ascii="Arial" w:hAnsi="Arial"/>
      <w:kern w:val="0"/>
      <w:sz w:val="20"/>
      <w:lang w:eastAsia="en-US"/>
    </w:rPr>
  </w:style>
  <w:style w:type="paragraph" w:customStyle="1" w:styleId="CharChar1CharCharChar">
    <w:name w:val="Char Char1 Char Char Char"/>
    <w:basedOn w:val="Normal"/>
    <w:autoRedefine/>
    <w:rsid w:val="00621562"/>
    <w:pPr>
      <w:widowControl/>
      <w:adjustRightInd/>
      <w:snapToGrid/>
      <w:spacing w:after="8pt" w:line="12pt" w:lineRule="exact"/>
      <w:jc w:val="center"/>
    </w:pPr>
    <w:rPr>
      <w:rFonts w:ascii="Arial" w:hAnsi="Arial"/>
      <w:kern w:val="0"/>
      <w:sz w:val="20"/>
      <w:lang w:eastAsia="en-US"/>
    </w:rPr>
  </w:style>
  <w:style w:type="paragraph" w:customStyle="1" w:styleId="CharCharCharCharCharCharCharCharCharCharCharChar">
    <w:name w:val="无标题正文 Char Char Char Char Char Char Char Char Char Char Char Char"/>
    <w:basedOn w:val="Normal"/>
    <w:autoRedefine/>
    <w:rsid w:val="00621562"/>
    <w:pPr>
      <w:widowControl/>
      <w:adjustRightInd/>
      <w:snapToGrid/>
      <w:spacing w:after="8pt" w:line="12pt" w:lineRule="exact"/>
      <w:jc w:val="center"/>
    </w:pPr>
    <w:rPr>
      <w:rFonts w:ascii="Arial" w:hAnsi="Arial"/>
      <w:kern w:val="0"/>
      <w:sz w:val="20"/>
      <w:lang w:eastAsia="en-US"/>
    </w:rPr>
  </w:style>
  <w:style w:type="paragraph" w:customStyle="1" w:styleId="CharCharCharCharCharCharCharCharCharCharCharCharChar">
    <w:name w:val="无标题正文 Char Char Char Char Char Char Char Char Char Char Char Char Char"/>
    <w:basedOn w:val="Normal"/>
    <w:autoRedefine/>
    <w:rsid w:val="00621562"/>
    <w:pPr>
      <w:widowControl/>
      <w:adjustRightInd/>
      <w:snapToGrid/>
      <w:spacing w:after="8pt" w:line="12pt" w:lineRule="exact"/>
      <w:jc w:val="center"/>
    </w:pPr>
    <w:rPr>
      <w:rFonts w:ascii="Arial" w:hAnsi="Arial"/>
      <w:kern w:val="0"/>
      <w:sz w:val="20"/>
      <w:lang w:eastAsia="en-US"/>
    </w:rPr>
  </w:style>
  <w:style w:type="paragraph" w:customStyle="1" w:styleId="CharCharCharCharCharCharCharCharCharCharCharCharCharCharCharChar">
    <w:name w:val="无标题正文 Char Char Char Char Char Char Char Char Char Char Char Char Char Char Char Char"/>
    <w:basedOn w:val="Normal"/>
    <w:autoRedefine/>
    <w:rsid w:val="00621562"/>
    <w:pPr>
      <w:widowControl/>
      <w:adjustRightInd/>
      <w:snapToGrid/>
      <w:spacing w:after="8pt" w:line="12pt" w:lineRule="exact"/>
      <w:jc w:val="center"/>
    </w:pPr>
    <w:rPr>
      <w:rFonts w:ascii="Arial" w:hAnsi="Arial"/>
      <w:kern w:val="0"/>
      <w:sz w:val="20"/>
      <w:lang w:eastAsia="en-US"/>
    </w:rPr>
  </w:style>
  <w:style w:type="paragraph" w:customStyle="1" w:styleId="CharCharCharCharCharCharCharCharCharCharCharCharCharCharChar">
    <w:name w:val="无标题正文 Char Char Char Char Char Char Char Char Char Char Char Char Char Char Char"/>
    <w:basedOn w:val="Normal"/>
    <w:autoRedefine/>
    <w:rsid w:val="00621562"/>
    <w:pPr>
      <w:widowControl/>
      <w:adjustRightInd/>
      <w:snapToGrid/>
      <w:spacing w:after="8pt" w:line="12pt" w:lineRule="exact"/>
      <w:jc w:val="center"/>
    </w:pPr>
    <w:rPr>
      <w:rFonts w:ascii="Arial" w:hAnsi="Arial"/>
      <w:kern w:val="0"/>
      <w:sz w:val="20"/>
      <w:lang w:eastAsia="en-US"/>
    </w:rPr>
  </w:style>
  <w:style w:type="paragraph" w:customStyle="1" w:styleId="CharCharCharChar2Char">
    <w:name w:val="正文 缩进 Char Char Char Char2 Char"/>
    <w:basedOn w:val="Normal"/>
    <w:rsid w:val="00621562"/>
    <w:pPr>
      <w:adjustRightInd/>
      <w:spacing w:line="15pt" w:lineRule="auto"/>
      <w:ind w:firstLineChars="200" w:firstLine="28pt"/>
    </w:pPr>
    <w:rPr>
      <w:rFonts w:ascii="Times New Roman" w:cs="宋体"/>
      <w:szCs w:val="24"/>
    </w:rPr>
  </w:style>
  <w:style w:type="paragraph" w:customStyle="1" w:styleId="CharCharCharCharCharCharCharCharCharCharCharCharCharCharCharCharCharCharCharChar1CharCharCharCharCharChar">
    <w:name w:val="Char Char Char Char Char Char Char Char Char Char Char Char Char Char Char Char Char Char Char Char1 Char Char Char Char Char Char"/>
    <w:basedOn w:val="Normal"/>
    <w:rsid w:val="00621562"/>
    <w:pPr>
      <w:widowControl/>
      <w:adjustRightInd/>
      <w:snapToGrid/>
      <w:spacing w:after="8pt" w:line="12pt" w:lineRule="exact"/>
      <w:jc w:val="start"/>
    </w:pPr>
    <w:rPr>
      <w:rFonts w:ascii="Verdana" w:hAnsi="Verdana"/>
      <w:kern w:val="0"/>
      <w:sz w:val="20"/>
      <w:lang w:eastAsia="en-US"/>
    </w:rPr>
  </w:style>
  <w:style w:type="paragraph" w:customStyle="1" w:styleId="CharCharCharCharCharCharCharCharCharCharCharCharCharCharCharCharCharChar">
    <w:name w:val="无标题正文 Char Char Char Char Char Char Char Char Char Char Char Char Char Char Char Char Char Char"/>
    <w:basedOn w:val="Normal"/>
    <w:autoRedefine/>
    <w:rsid w:val="00621562"/>
    <w:pPr>
      <w:widowControl/>
      <w:adjustRightInd/>
      <w:snapToGrid/>
      <w:spacing w:after="8pt" w:line="12pt" w:lineRule="exact"/>
      <w:jc w:val="center"/>
    </w:pPr>
    <w:rPr>
      <w:rFonts w:ascii="Arial" w:hAnsi="Arial"/>
      <w:kern w:val="0"/>
      <w:sz w:val="20"/>
      <w:lang w:eastAsia="en-US"/>
    </w:rPr>
  </w:style>
  <w:style w:type="paragraph" w:customStyle="1" w:styleId="CharCharCharChar1Char">
    <w:name w:val="正文 缩进 Char Char Char Char1 Char"/>
    <w:basedOn w:val="Normal"/>
    <w:rsid w:val="00621562"/>
    <w:pPr>
      <w:adjustRightInd/>
      <w:spacing w:line="15pt" w:lineRule="auto"/>
      <w:ind w:firstLineChars="200" w:firstLine="28pt"/>
    </w:pPr>
    <w:rPr>
      <w:rFonts w:ascii="Times New Roman" w:cs="宋体"/>
      <w:szCs w:val="24"/>
    </w:rPr>
  </w:style>
  <w:style w:type="paragraph" w:customStyle="1" w:styleId="CharCharCharCharCharCharCharCharCharCharCharCharCharCharCharCharCharCharCharCharCharCharCharCharCharCharChar">
    <w:name w:val="无标题正文 Char Char Char Char Char Char Char Char Char Char Char Char Char Char Char Char Char Char Char Char Char Char Char Char Char Char Char"/>
    <w:basedOn w:val="Normal"/>
    <w:autoRedefine/>
    <w:rsid w:val="00621562"/>
    <w:pPr>
      <w:widowControl/>
      <w:adjustRightInd/>
      <w:snapToGrid/>
      <w:spacing w:after="8pt" w:line="12pt" w:lineRule="exact"/>
      <w:jc w:val="center"/>
    </w:pPr>
    <w:rPr>
      <w:rFonts w:ascii="Arial" w:hAnsi="Arial"/>
      <w:kern w:val="0"/>
      <w:sz w:val="20"/>
      <w:lang w:eastAsia="en-US"/>
    </w:rPr>
  </w:style>
  <w:style w:type="character" w:customStyle="1" w:styleId="2Char2">
    <w:name w:val="标题 2 Char2"/>
    <w:aliases w:val="标题 2 Char1 Char1,标题 2 Char Char Char1,标题 2 Char1 Char Char Char1,标题 2 Char Char Char Char Char1,sect 1.2 Char Char Char Char Char1,H2 Char Char Char Char Char1,H21 Char Char Char Char Char1,R2 Char Char Char Char Char1,标题 2 Ch Char"/>
    <w:rsid w:val="00621562"/>
    <w:rPr>
      <w:rFonts w:ascii="Cambria" w:eastAsia="宋体" w:hAnsi="Cambria" w:cs="Times New Roman"/>
      <w:b/>
      <w:bCs/>
      <w:kern w:val="2"/>
      <w:sz w:val="32"/>
      <w:szCs w:val="32"/>
    </w:rPr>
  </w:style>
  <w:style w:type="character" w:customStyle="1" w:styleId="Char20">
    <w:name w:val="批注主题 Char2"/>
    <w:aliases w:val="批注主题 Char1 Char1,批注主题 Char Char Char1,批注主题 Char2 Char Char Char1,批注主题 Char1 Char Char Char Char1,批注主题 Char Char Char Char Char Char1,Char1 Char Char Char Char Char Char1,批注主题 Char Char1 Char Char Char1,Char1 Char Char1 Char Char Char1"/>
    <w:semiHidden/>
    <w:rsid w:val="00621562"/>
    <w:rPr>
      <w:rFonts w:ascii="宋体" w:hAnsi="Times New Roman"/>
      <w:b/>
      <w:bCs/>
      <w:kern w:val="2"/>
      <w:sz w:val="21"/>
      <w:szCs w:val="24"/>
    </w:rPr>
  </w:style>
  <w:style w:type="numbering" w:customStyle="1" w:styleId="110">
    <w:name w:val="无列表11"/>
    <w:next w:val="NoList"/>
    <w:semiHidden/>
    <w:unhideWhenUsed/>
    <w:rsid w:val="00621562"/>
  </w:style>
  <w:style w:type="character" w:customStyle="1" w:styleId="footeroddCharChar">
    <w:name w:val="footer odd Char Char"/>
    <w:rsid w:val="00621562"/>
    <w:rPr>
      <w:kern w:val="2"/>
      <w:sz w:val="18"/>
    </w:rPr>
  </w:style>
  <w:style w:type="character" w:customStyle="1" w:styleId="CharChar6">
    <w:name w:val="Char Char6"/>
    <w:rsid w:val="00621562"/>
    <w:rPr>
      <w:kern w:val="2"/>
      <w:sz w:val="18"/>
    </w:rPr>
  </w:style>
  <w:style w:type="paragraph" w:customStyle="1" w:styleId="Char11">
    <w:name w:val="Char1"/>
    <w:basedOn w:val="Normal"/>
    <w:rsid w:val="00621562"/>
    <w:pPr>
      <w:widowControl/>
      <w:adjustRightInd/>
      <w:snapToGrid/>
      <w:spacing w:after="8pt" w:line="12pt" w:lineRule="exact"/>
      <w:jc w:val="start"/>
    </w:pPr>
    <w:rPr>
      <w:rFonts w:ascii="Verdana" w:hAnsi="Verdana"/>
      <w:kern w:val="0"/>
      <w:sz w:val="20"/>
      <w:lang w:eastAsia="en-US"/>
    </w:rPr>
  </w:style>
  <w:style w:type="paragraph" w:customStyle="1" w:styleId="af5">
    <w:name w:val="自动更正"/>
    <w:rsid w:val="00621562"/>
    <w:pPr>
      <w:widowControl w:val="0"/>
      <w:spacing w:line="18pt" w:lineRule="auto"/>
      <w:jc w:val="both"/>
    </w:pPr>
    <w:rPr>
      <w:rFonts w:ascii="Calibri" w:hAnsi="Calibri"/>
      <w:kern w:val="2"/>
      <w:sz w:val="21"/>
      <w:szCs w:val="22"/>
    </w:rPr>
  </w:style>
  <w:style w:type="numbering" w:customStyle="1" w:styleId="1">
    <w:name w:val="样式1"/>
    <w:rsid w:val="00621562"/>
    <w:pPr>
      <w:numPr>
        <w:numId w:val="2"/>
      </w:numPr>
    </w:pPr>
  </w:style>
  <w:style w:type="numbering" w:customStyle="1" w:styleId="11">
    <w:name w:val="样式11"/>
    <w:next w:val="1"/>
    <w:uiPriority w:val="99"/>
    <w:rsid w:val="00621562"/>
    <w:pPr>
      <w:numPr>
        <w:numId w:val="5"/>
      </w:numPr>
    </w:pPr>
  </w:style>
  <w:style w:type="numbering" w:customStyle="1" w:styleId="2">
    <w:name w:val="样式2"/>
    <w:uiPriority w:val="99"/>
    <w:rsid w:val="00621562"/>
    <w:pPr>
      <w:numPr>
        <w:numId w:val="6"/>
      </w:numPr>
    </w:pPr>
  </w:style>
  <w:style w:type="paragraph" w:customStyle="1" w:styleId="af6">
    <w:name w:val="表格标题"/>
    <w:basedOn w:val="a1"/>
    <w:link w:val="Char4"/>
    <w:autoRedefine/>
    <w:qFormat/>
    <w:rsid w:val="00A51AB9"/>
    <w:pPr>
      <w:jc w:val="center"/>
    </w:pPr>
    <w:rPr>
      <w:sz w:val="21"/>
      <w:lang w:val="x-none" w:eastAsia="x-none"/>
    </w:rPr>
  </w:style>
  <w:style w:type="character" w:customStyle="1" w:styleId="Char4">
    <w:name w:val="表格标题 Char"/>
    <w:link w:val="af6"/>
    <w:rsid w:val="00A51AB9"/>
    <w:rPr>
      <w:rFonts w:ascii="宋体"/>
      <w:kern w:val="2"/>
      <w:sz w:val="21"/>
      <w:lang w:val="x-none" w:eastAsia="x-none"/>
    </w:rPr>
  </w:style>
  <w:style w:type="paragraph" w:customStyle="1" w:styleId="20">
    <w:name w:val="项目符号2"/>
    <w:basedOn w:val="NormalIndent"/>
    <w:link w:val="2Char"/>
    <w:qFormat/>
    <w:rsid w:val="004D3160"/>
    <w:pPr>
      <w:widowControl w:val="0"/>
      <w:numPr>
        <w:numId w:val="7"/>
      </w:numPr>
      <w:adjustRightInd w:val="0"/>
      <w:snapToGrid w:val="0"/>
      <w:spacing w:before="0pt" w:after="0pt" w:line="18pt" w:lineRule="auto"/>
      <w:ind w:start="51.05pt" w:hanging="22.70pt"/>
    </w:pPr>
    <w:rPr>
      <w:snapToGrid/>
      <w:kern w:val="2"/>
    </w:rPr>
  </w:style>
  <w:style w:type="paragraph" w:customStyle="1" w:styleId="2sect12H2H21R2h2Level2TopicHeadingResetnumber">
    <w:name w:val="样式 标题 2sect 1.2H2H21R2h2Level 2 Topic HeadingReset number..."/>
    <w:basedOn w:val="Heading2"/>
    <w:rsid w:val="003D06E8"/>
    <w:pPr>
      <w:tabs>
        <w:tab w:val="clear" w:pos="32.20pt"/>
        <w:tab w:val="start" w:pos="0pt"/>
        <w:tab w:val="start" w:pos="34pt"/>
      </w:tabs>
      <w:adjustRightInd/>
      <w:snapToGrid/>
      <w:ind w:start="42.25pt" w:endChars="19" w:end="2.30pt" w:hanging="21pt"/>
    </w:pPr>
    <w:rPr>
      <w:rFonts w:ascii="Arial" w:hAnsi="Arial"/>
      <w:bCs/>
      <w:szCs w:val="20"/>
      <w:lang w:val="en-GB"/>
    </w:rPr>
  </w:style>
  <w:style w:type="paragraph" w:customStyle="1" w:styleId="1e">
    <w:name w:val="正文文本缩进1"/>
    <w:basedOn w:val="Normal"/>
    <w:rsid w:val="00B65991"/>
    <w:pPr>
      <w:spacing w:after="6pt"/>
      <w:ind w:startChars="200" w:start="21pt" w:firstLine="21pt"/>
    </w:pPr>
  </w:style>
  <w:style w:type="paragraph" w:customStyle="1" w:styleId="1f">
    <w:name w:val="（1）黑体"/>
    <w:basedOn w:val="Heading6"/>
    <w:qFormat/>
    <w:rsid w:val="00462531"/>
  </w:style>
  <w:style w:type="paragraph" w:customStyle="1" w:styleId="af7">
    <w:name w:val="修改"/>
    <w:basedOn w:val="Normal"/>
    <w:link w:val="Char5"/>
    <w:rsid w:val="00B83951"/>
    <w:rPr>
      <w:rFonts w:ascii="仿宋_GB2312" w:hAnsi="宋体"/>
      <w:color w:val="0033CC"/>
      <w:szCs w:val="28"/>
      <w:lang w:val="x-none" w:eastAsia="x-none"/>
    </w:rPr>
  </w:style>
  <w:style w:type="character" w:customStyle="1" w:styleId="Char5">
    <w:name w:val="修改 Char"/>
    <w:link w:val="af7"/>
    <w:rsid w:val="00B83951"/>
    <w:rPr>
      <w:rFonts w:ascii="仿宋_GB2312" w:hAnsi="宋体"/>
      <w:color w:val="0033CC"/>
      <w:kern w:val="2"/>
      <w:sz w:val="24"/>
      <w:szCs w:val="28"/>
    </w:rPr>
  </w:style>
  <w:style w:type="character" w:customStyle="1" w:styleId="CaptionChar1">
    <w:name w:val="Caption Char1"/>
    <w:aliases w:val="FRAME_CAP Char,FRAME_CAP1 Char,FRAME_CAP2 Char,FRAME_CAP3 Char,FRAME_CAP4 Char,FRAME_CAP5 Char,FRAME_CAP6 Char,FRAME_CAP7 Char,FRAME_CAP8 Char,FRAME_CAP9 Char,FRAME_CAP10 Char,FRAME_CAP11 Char,FRAME_CAP12 Char,_Equation Char, Char1 Char"/>
    <w:link w:val="Caption"/>
    <w:rsid w:val="00A456C2"/>
    <w:rPr>
      <w:rFonts w:ascii="Cambria" w:eastAsia="黑体" w:hAnsi="Cambria"/>
      <w:kern w:val="2"/>
      <w:lang w:val="x-none" w:eastAsia="x-none"/>
    </w:rPr>
  </w:style>
  <w:style w:type="character" w:customStyle="1" w:styleId="ListParagraphChar">
    <w:name w:val="List Paragraph Char"/>
    <w:aliases w:val="Bullet List Char,FooterText Char,numbered Char,List Paragraph1 Char,Paragraphe de liste1 Char,Bulletr List Paragraph Char,List Paragraph2 Char,List Paragraph21 Char,Listeafsnit1 Char,Parágrafo da Lista1 Char,Párrafo de lista1 Char"/>
    <w:link w:val="ListParagraph"/>
    <w:uiPriority w:val="34"/>
    <w:rsid w:val="00B44FC8"/>
    <w:rPr>
      <w:rFonts w:ascii="宋体"/>
      <w:kern w:val="2"/>
      <w:sz w:val="24"/>
    </w:rPr>
  </w:style>
  <w:style w:type="character" w:customStyle="1" w:styleId="l2CharCharChar">
    <w:name w:val="l2 Char Char Char"/>
    <w:rsid w:val="00B44FC8"/>
    <w:rPr>
      <w:rFonts w:ascii="Arial" w:eastAsia="黑体" w:hAnsi="Arial"/>
      <w:b/>
      <w:bCs/>
      <w:kern w:val="2"/>
      <w:sz w:val="32"/>
      <w:szCs w:val="32"/>
      <w:lang w:val="en-US" w:eastAsia="zh-CN" w:bidi="ar-SA"/>
    </w:rPr>
  </w:style>
  <w:style w:type="character" w:customStyle="1" w:styleId="Heading3-oldCharCharChar">
    <w:name w:val="Heading 3 - old Char Char Char"/>
    <w:aliases w:val="H3 Char Char Char,h3 Char Char Char,level_3 Char Char Char,PIM 3 Char Char Char,Level 3 Head Char Char Char,l3 Char Char Char,CT Char Char Char,sect1.2.3 Char Char Char"/>
    <w:rsid w:val="00B44FC8"/>
    <w:rPr>
      <w:rFonts w:eastAsia="宋体"/>
      <w:b/>
      <w:bCs/>
      <w:kern w:val="2"/>
      <w:sz w:val="32"/>
      <w:szCs w:val="32"/>
      <w:lang w:val="en-US" w:eastAsia="zh-CN" w:bidi="ar-SA"/>
    </w:rPr>
  </w:style>
  <w:style w:type="character" w:customStyle="1" w:styleId="Char2Char1CharCharCharCharChar">
    <w:name w:val="Char2 Char1 Char Char Char Char Char"/>
    <w:semiHidden/>
    <w:rsid w:val="00B44FC8"/>
    <w:rPr>
      <w:rFonts w:eastAsia="宋体"/>
      <w:kern w:val="2"/>
      <w:sz w:val="24"/>
      <w:szCs w:val="24"/>
      <w:lang w:val="en-US" w:eastAsia="zh-CN" w:bidi="ar-SA"/>
    </w:rPr>
  </w:style>
  <w:style w:type="paragraph" w:customStyle="1" w:styleId="af8">
    <w:name w:val="表标题"/>
    <w:basedOn w:val="Normal"/>
    <w:rsid w:val="00861244"/>
    <w:pPr>
      <w:widowControl/>
      <w:adjustRightInd/>
      <w:snapToGrid/>
      <w:spacing w:line="15pt" w:lineRule="auto"/>
      <w:jc w:val="center"/>
    </w:pPr>
    <w:rPr>
      <w:rFonts w:ascii="Arial" w:eastAsia="黑体" w:hAnsi="Arial"/>
      <w:kern w:val="0"/>
      <w:lang w:val="en-AU" w:eastAsia="en-US"/>
    </w:rPr>
  </w:style>
  <w:style w:type="paragraph" w:customStyle="1" w:styleId="HQ">
    <w:name w:val="*正文HQ"/>
    <w:basedOn w:val="Normal"/>
    <w:qFormat/>
    <w:rsid w:val="00B347AE"/>
    <w:pPr>
      <w:widowControl/>
      <w:adjustRightInd/>
      <w:snapToGrid/>
      <w:ind w:firstLineChars="200" w:firstLine="24pt"/>
    </w:pPr>
    <w:rPr>
      <w:rFonts w:ascii="Verdana" w:hAnsi="Verdana"/>
      <w:color w:val="000000"/>
      <w:kern w:val="0"/>
      <w:szCs w:val="21"/>
      <w:lang w:val="en-GB"/>
    </w:rPr>
  </w:style>
  <w:style w:type="paragraph" w:customStyle="1" w:styleId="font5">
    <w:name w:val="font5"/>
    <w:basedOn w:val="Normal"/>
    <w:rsid w:val="00467EAF"/>
    <w:pPr>
      <w:widowControl/>
      <w:adjustRightInd/>
      <w:snapToGrid/>
      <w:spacing w:before="5pt" w:beforeAutospacing="1" w:after="5pt" w:afterAutospacing="1" w:line="12pt" w:lineRule="auto"/>
      <w:jc w:val="start"/>
    </w:pPr>
    <w:rPr>
      <w:rFonts w:hAnsi="宋体" w:cs="宋体"/>
      <w:kern w:val="0"/>
      <w:sz w:val="18"/>
      <w:szCs w:val="18"/>
    </w:rPr>
  </w:style>
  <w:style w:type="paragraph" w:customStyle="1" w:styleId="font6">
    <w:name w:val="font6"/>
    <w:basedOn w:val="Normal"/>
    <w:rsid w:val="00467EAF"/>
    <w:pPr>
      <w:widowControl/>
      <w:adjustRightInd/>
      <w:snapToGrid/>
      <w:spacing w:before="5pt" w:beforeAutospacing="1" w:after="5pt" w:afterAutospacing="1" w:line="12pt" w:lineRule="auto"/>
      <w:jc w:val="start"/>
    </w:pPr>
    <w:rPr>
      <w:rFonts w:hAnsi="宋体" w:cs="宋体"/>
      <w:kern w:val="0"/>
      <w:sz w:val="18"/>
      <w:szCs w:val="18"/>
    </w:rPr>
  </w:style>
  <w:style w:type="paragraph" w:customStyle="1" w:styleId="xl64">
    <w:name w:val="xl64"/>
    <w:basedOn w:val="Normal"/>
    <w:rsid w:val="00467EAF"/>
    <w:pPr>
      <w:widowControl/>
      <w:adjustRightInd/>
      <w:snapToGrid/>
      <w:spacing w:before="5pt" w:beforeAutospacing="1" w:after="5pt" w:afterAutospacing="1" w:line="12pt" w:lineRule="auto"/>
      <w:jc w:val="center"/>
      <w:textAlignment w:val="center"/>
    </w:pPr>
    <w:rPr>
      <w:rFonts w:hAnsi="宋体" w:cs="宋体"/>
      <w:kern w:val="0"/>
      <w:szCs w:val="24"/>
    </w:rPr>
  </w:style>
  <w:style w:type="paragraph" w:customStyle="1" w:styleId="xl65">
    <w:name w:val="xl65"/>
    <w:basedOn w:val="Normal"/>
    <w:rsid w:val="00467EAF"/>
    <w:pPr>
      <w:widowControl/>
      <w:pBdr>
        <w:top w:val="single" w:sz="4" w:space="0" w:color="auto"/>
        <w:left w:val="single" w:sz="4" w:space="0" w:color="auto"/>
        <w:bottom w:val="single" w:sz="4" w:space="0" w:color="auto"/>
        <w:right w:val="single" w:sz="4" w:space="0" w:color="auto"/>
      </w:pBdr>
      <w:adjustRightInd/>
      <w:snapToGrid/>
      <w:spacing w:before="5pt" w:beforeAutospacing="1" w:after="5pt" w:afterAutospacing="1" w:line="12pt" w:lineRule="auto"/>
      <w:jc w:val="center"/>
      <w:textAlignment w:val="center"/>
    </w:pPr>
    <w:rPr>
      <w:rFonts w:hAnsi="宋体" w:cs="宋体"/>
      <w:kern w:val="0"/>
      <w:szCs w:val="24"/>
    </w:rPr>
  </w:style>
  <w:style w:type="paragraph" w:customStyle="1" w:styleId="xl66">
    <w:name w:val="xl66"/>
    <w:basedOn w:val="Normal"/>
    <w:rsid w:val="00467EAF"/>
    <w:pPr>
      <w:widowControl/>
      <w:pBdr>
        <w:top w:val="single" w:sz="4" w:space="0" w:color="auto"/>
        <w:left w:val="single" w:sz="4" w:space="0" w:color="auto"/>
        <w:bottom w:val="single" w:sz="4" w:space="0" w:color="auto"/>
        <w:right w:val="single" w:sz="4" w:space="0" w:color="auto"/>
      </w:pBdr>
      <w:adjustRightInd/>
      <w:snapToGrid/>
      <w:spacing w:before="5pt" w:beforeAutospacing="1" w:after="5pt" w:afterAutospacing="1" w:line="12pt" w:lineRule="auto"/>
      <w:jc w:val="center"/>
      <w:textAlignment w:val="center"/>
    </w:pPr>
    <w:rPr>
      <w:rFonts w:hAnsi="宋体" w:cs="宋体"/>
      <w:kern w:val="0"/>
      <w:sz w:val="21"/>
      <w:szCs w:val="21"/>
    </w:rPr>
  </w:style>
  <w:style w:type="paragraph" w:customStyle="1" w:styleId="xl67">
    <w:name w:val="xl67"/>
    <w:basedOn w:val="Normal"/>
    <w:rsid w:val="00467EAF"/>
    <w:pPr>
      <w:widowControl/>
      <w:pBdr>
        <w:top w:val="single" w:sz="4" w:space="0" w:color="auto"/>
        <w:left w:val="single" w:sz="4" w:space="0" w:color="auto"/>
        <w:bottom w:val="single" w:sz="4" w:space="0" w:color="auto"/>
        <w:right w:val="single" w:sz="4" w:space="0" w:color="auto"/>
      </w:pBdr>
      <w:adjustRightInd/>
      <w:snapToGrid/>
      <w:spacing w:before="5pt" w:beforeAutospacing="1" w:after="5pt" w:afterAutospacing="1" w:line="12pt" w:lineRule="auto"/>
      <w:jc w:val="center"/>
      <w:textAlignment w:val="center"/>
    </w:pPr>
    <w:rPr>
      <w:rFonts w:hAnsi="宋体" w:cs="宋体"/>
      <w:kern w:val="0"/>
      <w:sz w:val="21"/>
      <w:szCs w:val="21"/>
    </w:rPr>
  </w:style>
  <w:style w:type="paragraph" w:customStyle="1" w:styleId="xl68">
    <w:name w:val="xl68"/>
    <w:basedOn w:val="Normal"/>
    <w:rsid w:val="00467EAF"/>
    <w:pPr>
      <w:widowControl/>
      <w:pBdr>
        <w:top w:val="single" w:sz="4" w:space="0" w:color="auto"/>
        <w:left w:val="single" w:sz="4" w:space="0" w:color="auto"/>
        <w:bottom w:val="single" w:sz="4" w:space="0" w:color="auto"/>
        <w:right w:val="single" w:sz="4" w:space="0" w:color="auto"/>
      </w:pBdr>
      <w:adjustRightInd/>
      <w:snapToGrid/>
      <w:spacing w:before="5pt" w:beforeAutospacing="1" w:after="5pt" w:afterAutospacing="1" w:line="12pt" w:lineRule="auto"/>
      <w:jc w:val="center"/>
      <w:textAlignment w:val="center"/>
    </w:pPr>
    <w:rPr>
      <w:rFonts w:hAnsi="宋体" w:cs="宋体"/>
      <w:kern w:val="0"/>
      <w:szCs w:val="24"/>
    </w:rPr>
  </w:style>
  <w:style w:type="paragraph" w:customStyle="1" w:styleId="xl69">
    <w:name w:val="xl69"/>
    <w:basedOn w:val="Normal"/>
    <w:rsid w:val="00467EAF"/>
    <w:pPr>
      <w:widowControl/>
      <w:pBdr>
        <w:top w:val="single" w:sz="4" w:space="0" w:color="auto"/>
        <w:left w:val="single" w:sz="4" w:space="0" w:color="auto"/>
        <w:right w:val="single" w:sz="4" w:space="0" w:color="auto"/>
      </w:pBdr>
      <w:adjustRightInd/>
      <w:snapToGrid/>
      <w:spacing w:before="5pt" w:beforeAutospacing="1" w:after="5pt" w:afterAutospacing="1" w:line="12pt" w:lineRule="auto"/>
      <w:jc w:val="center"/>
      <w:textAlignment w:val="center"/>
    </w:pPr>
    <w:rPr>
      <w:rFonts w:hAnsi="宋体" w:cs="宋体"/>
      <w:kern w:val="0"/>
      <w:szCs w:val="24"/>
    </w:rPr>
  </w:style>
  <w:style w:type="paragraph" w:customStyle="1" w:styleId="xl70">
    <w:name w:val="xl70"/>
    <w:basedOn w:val="Normal"/>
    <w:rsid w:val="00467EAF"/>
    <w:pPr>
      <w:widowControl/>
      <w:pBdr>
        <w:left w:val="single" w:sz="4" w:space="0" w:color="auto"/>
        <w:right w:val="single" w:sz="4" w:space="0" w:color="auto"/>
      </w:pBdr>
      <w:adjustRightInd/>
      <w:snapToGrid/>
      <w:spacing w:before="5pt" w:beforeAutospacing="1" w:after="5pt" w:afterAutospacing="1" w:line="12pt" w:lineRule="auto"/>
      <w:jc w:val="center"/>
      <w:textAlignment w:val="center"/>
    </w:pPr>
    <w:rPr>
      <w:rFonts w:hAnsi="宋体" w:cs="宋体"/>
      <w:kern w:val="0"/>
      <w:szCs w:val="24"/>
    </w:rPr>
  </w:style>
  <w:style w:type="paragraph" w:customStyle="1" w:styleId="xl71">
    <w:name w:val="xl71"/>
    <w:basedOn w:val="Normal"/>
    <w:rsid w:val="00467EAF"/>
    <w:pPr>
      <w:widowControl/>
      <w:pBdr>
        <w:top w:val="single" w:sz="8" w:space="0" w:color="auto"/>
        <w:left w:val="single" w:sz="4" w:space="0" w:color="auto"/>
        <w:right w:val="single" w:sz="4" w:space="0" w:color="auto"/>
      </w:pBdr>
      <w:adjustRightInd/>
      <w:snapToGrid/>
      <w:spacing w:before="5pt" w:beforeAutospacing="1" w:after="5pt" w:afterAutospacing="1" w:line="12pt" w:lineRule="auto"/>
      <w:jc w:val="center"/>
      <w:textAlignment w:val="center"/>
    </w:pPr>
    <w:rPr>
      <w:rFonts w:hAnsi="宋体" w:cs="宋体"/>
      <w:b/>
      <w:bCs/>
      <w:kern w:val="0"/>
      <w:sz w:val="18"/>
      <w:szCs w:val="18"/>
    </w:rPr>
  </w:style>
  <w:style w:type="paragraph" w:customStyle="1" w:styleId="xl72">
    <w:name w:val="xl72"/>
    <w:basedOn w:val="Normal"/>
    <w:rsid w:val="00467EAF"/>
    <w:pPr>
      <w:widowControl/>
      <w:pBdr>
        <w:top w:val="single" w:sz="4" w:space="0" w:color="auto"/>
        <w:left w:val="single" w:sz="4" w:space="0" w:color="auto"/>
        <w:bottom w:val="single" w:sz="4" w:space="0" w:color="auto"/>
        <w:right w:val="single" w:sz="4" w:space="0" w:color="auto"/>
      </w:pBdr>
      <w:adjustRightInd/>
      <w:snapToGrid/>
      <w:spacing w:before="5pt" w:beforeAutospacing="1" w:after="5pt" w:afterAutospacing="1" w:line="12pt" w:lineRule="auto"/>
      <w:jc w:val="center"/>
      <w:textAlignment w:val="center"/>
    </w:pPr>
    <w:rPr>
      <w:rFonts w:hAnsi="宋体" w:cs="宋体"/>
      <w:b/>
      <w:bCs/>
      <w:kern w:val="0"/>
      <w:sz w:val="18"/>
      <w:szCs w:val="18"/>
    </w:rPr>
  </w:style>
  <w:style w:type="paragraph" w:customStyle="1" w:styleId="xl73">
    <w:name w:val="xl73"/>
    <w:basedOn w:val="Normal"/>
    <w:rsid w:val="00467EAF"/>
    <w:pPr>
      <w:widowControl/>
      <w:pBdr>
        <w:left w:val="single" w:sz="4" w:space="0" w:color="auto"/>
        <w:bottom w:val="single" w:sz="4" w:space="0" w:color="auto"/>
        <w:right w:val="single" w:sz="4" w:space="0" w:color="auto"/>
      </w:pBdr>
      <w:adjustRightInd/>
      <w:snapToGrid/>
      <w:spacing w:before="5pt" w:beforeAutospacing="1" w:after="5pt" w:afterAutospacing="1" w:line="12pt" w:lineRule="auto"/>
      <w:jc w:val="center"/>
      <w:textAlignment w:val="center"/>
    </w:pPr>
    <w:rPr>
      <w:rFonts w:hAnsi="宋体" w:cs="宋体"/>
      <w:b/>
      <w:bCs/>
      <w:kern w:val="0"/>
      <w:sz w:val="18"/>
      <w:szCs w:val="18"/>
    </w:rPr>
  </w:style>
  <w:style w:type="paragraph" w:customStyle="1" w:styleId="xl74">
    <w:name w:val="xl74"/>
    <w:basedOn w:val="Normal"/>
    <w:rsid w:val="00467EAF"/>
    <w:pPr>
      <w:widowControl/>
      <w:pBdr>
        <w:top w:val="single" w:sz="4" w:space="0" w:color="auto"/>
        <w:left w:val="single" w:sz="4" w:space="0" w:color="auto"/>
        <w:bottom w:val="single" w:sz="4" w:space="0" w:color="auto"/>
        <w:right w:val="single" w:sz="4" w:space="0" w:color="auto"/>
      </w:pBdr>
      <w:adjustRightInd/>
      <w:snapToGrid/>
      <w:spacing w:before="5pt" w:beforeAutospacing="1" w:after="5pt" w:afterAutospacing="1" w:line="12pt" w:lineRule="auto"/>
      <w:jc w:val="center"/>
      <w:textAlignment w:val="center"/>
    </w:pPr>
    <w:rPr>
      <w:rFonts w:hAnsi="宋体" w:cs="宋体"/>
      <w:b/>
      <w:bCs/>
      <w:kern w:val="0"/>
      <w:sz w:val="20"/>
    </w:rPr>
  </w:style>
  <w:style w:type="paragraph" w:customStyle="1" w:styleId="xl75">
    <w:name w:val="xl75"/>
    <w:basedOn w:val="Normal"/>
    <w:rsid w:val="00467EAF"/>
    <w:pPr>
      <w:widowControl/>
      <w:pBdr>
        <w:left w:val="single" w:sz="4" w:space="0" w:color="auto"/>
        <w:bottom w:val="single" w:sz="4" w:space="0" w:color="auto"/>
        <w:right w:val="single" w:sz="4" w:space="0" w:color="auto"/>
      </w:pBdr>
      <w:adjustRightInd/>
      <w:snapToGrid/>
      <w:spacing w:before="5pt" w:beforeAutospacing="1" w:after="5pt" w:afterAutospacing="1" w:line="12pt" w:lineRule="auto"/>
      <w:jc w:val="center"/>
      <w:textAlignment w:val="center"/>
    </w:pPr>
    <w:rPr>
      <w:rFonts w:hAnsi="宋体" w:cs="宋体"/>
      <w:b/>
      <w:bCs/>
      <w:kern w:val="0"/>
      <w:sz w:val="18"/>
      <w:szCs w:val="18"/>
    </w:rPr>
  </w:style>
  <w:style w:type="paragraph" w:customStyle="1" w:styleId="font7">
    <w:name w:val="font7"/>
    <w:basedOn w:val="Normal"/>
    <w:rsid w:val="00467EAF"/>
    <w:pPr>
      <w:widowControl/>
      <w:adjustRightInd/>
      <w:snapToGrid/>
      <w:spacing w:before="5pt" w:beforeAutospacing="1" w:after="5pt" w:afterAutospacing="1" w:line="12pt" w:lineRule="auto"/>
      <w:jc w:val="start"/>
    </w:pPr>
    <w:rPr>
      <w:rFonts w:hAnsi="宋体" w:cs="宋体"/>
      <w:kern w:val="0"/>
      <w:sz w:val="21"/>
      <w:szCs w:val="21"/>
    </w:rPr>
  </w:style>
  <w:style w:type="paragraph" w:customStyle="1" w:styleId="xl76">
    <w:name w:val="xl76"/>
    <w:basedOn w:val="Normal"/>
    <w:rsid w:val="00467EAF"/>
    <w:pPr>
      <w:widowControl/>
      <w:pBdr>
        <w:left w:val="single" w:sz="4" w:space="0" w:color="auto"/>
        <w:right w:val="single" w:sz="4" w:space="0" w:color="auto"/>
      </w:pBdr>
      <w:adjustRightInd/>
      <w:snapToGrid/>
      <w:spacing w:before="5pt" w:beforeAutospacing="1" w:after="5pt" w:afterAutospacing="1" w:line="12pt" w:lineRule="auto"/>
      <w:jc w:val="center"/>
      <w:textAlignment w:val="center"/>
    </w:pPr>
    <w:rPr>
      <w:rFonts w:hAnsi="宋体" w:cs="宋体"/>
      <w:kern w:val="0"/>
      <w:szCs w:val="24"/>
    </w:rPr>
  </w:style>
  <w:style w:type="paragraph" w:customStyle="1" w:styleId="xl77">
    <w:name w:val="xl77"/>
    <w:basedOn w:val="Normal"/>
    <w:rsid w:val="00467EAF"/>
    <w:pPr>
      <w:widowControl/>
      <w:pBdr>
        <w:left w:val="single" w:sz="4" w:space="0" w:color="auto"/>
        <w:bottom w:val="single" w:sz="4" w:space="0" w:color="auto"/>
        <w:right w:val="single" w:sz="4" w:space="0" w:color="auto"/>
      </w:pBdr>
      <w:adjustRightInd/>
      <w:snapToGrid/>
      <w:spacing w:before="5pt" w:beforeAutospacing="1" w:after="5pt" w:afterAutospacing="1" w:line="12pt" w:lineRule="auto"/>
      <w:jc w:val="center"/>
      <w:textAlignment w:val="center"/>
    </w:pPr>
    <w:rPr>
      <w:rFonts w:hAnsi="宋体" w:cs="宋体"/>
      <w:kern w:val="0"/>
      <w:szCs w:val="24"/>
    </w:rPr>
  </w:style>
  <w:style w:type="paragraph" w:customStyle="1" w:styleId="xl78">
    <w:name w:val="xl78"/>
    <w:basedOn w:val="Normal"/>
    <w:rsid w:val="00467EAF"/>
    <w:pPr>
      <w:widowControl/>
      <w:pBdr>
        <w:top w:val="single" w:sz="8" w:space="0" w:color="auto"/>
        <w:left w:val="single" w:sz="4" w:space="0" w:color="auto"/>
        <w:right w:val="single" w:sz="4" w:space="0" w:color="auto"/>
      </w:pBdr>
      <w:adjustRightInd/>
      <w:snapToGrid/>
      <w:spacing w:before="5pt" w:beforeAutospacing="1" w:after="5pt" w:afterAutospacing="1" w:line="12pt" w:lineRule="auto"/>
      <w:jc w:val="center"/>
      <w:textAlignment w:val="center"/>
    </w:pPr>
    <w:rPr>
      <w:rFonts w:hAnsi="宋体" w:cs="宋体"/>
      <w:b/>
      <w:bCs/>
      <w:kern w:val="0"/>
      <w:sz w:val="18"/>
      <w:szCs w:val="18"/>
    </w:rPr>
  </w:style>
  <w:style w:type="paragraph" w:customStyle="1" w:styleId="xl79">
    <w:name w:val="xl79"/>
    <w:basedOn w:val="Normal"/>
    <w:rsid w:val="00467EAF"/>
    <w:pPr>
      <w:widowControl/>
      <w:pBdr>
        <w:top w:val="single" w:sz="4" w:space="0" w:color="auto"/>
        <w:left w:val="single" w:sz="4" w:space="0" w:color="auto"/>
        <w:bottom w:val="single" w:sz="4" w:space="0" w:color="auto"/>
        <w:right w:val="single" w:sz="4" w:space="0" w:color="auto"/>
      </w:pBdr>
      <w:adjustRightInd/>
      <w:snapToGrid/>
      <w:spacing w:before="5pt" w:beforeAutospacing="1" w:after="5pt" w:afterAutospacing="1" w:line="12pt" w:lineRule="auto"/>
      <w:jc w:val="center"/>
      <w:textAlignment w:val="center"/>
    </w:pPr>
    <w:rPr>
      <w:rFonts w:hAnsi="宋体" w:cs="宋体"/>
      <w:b/>
      <w:bCs/>
      <w:kern w:val="0"/>
      <w:sz w:val="18"/>
      <w:szCs w:val="18"/>
    </w:rPr>
  </w:style>
  <w:style w:type="paragraph" w:customStyle="1" w:styleId="xl80">
    <w:name w:val="xl80"/>
    <w:basedOn w:val="Normal"/>
    <w:rsid w:val="00467EAF"/>
    <w:pPr>
      <w:widowControl/>
      <w:pBdr>
        <w:top w:val="single" w:sz="8" w:space="0" w:color="auto"/>
        <w:left w:val="single" w:sz="4" w:space="0" w:color="auto"/>
      </w:pBdr>
      <w:adjustRightInd/>
      <w:snapToGrid/>
      <w:spacing w:before="5pt" w:beforeAutospacing="1" w:after="5pt" w:afterAutospacing="1" w:line="12pt" w:lineRule="auto"/>
      <w:jc w:val="center"/>
      <w:textAlignment w:val="center"/>
    </w:pPr>
    <w:rPr>
      <w:rFonts w:hAnsi="宋体" w:cs="宋体"/>
      <w:b/>
      <w:bCs/>
      <w:kern w:val="0"/>
      <w:sz w:val="18"/>
      <w:szCs w:val="18"/>
    </w:rPr>
  </w:style>
  <w:style w:type="paragraph" w:customStyle="1" w:styleId="xl81">
    <w:name w:val="xl81"/>
    <w:basedOn w:val="Normal"/>
    <w:rsid w:val="00467EAF"/>
    <w:pPr>
      <w:widowControl/>
      <w:pBdr>
        <w:left w:val="single" w:sz="4" w:space="0" w:color="auto"/>
        <w:bottom w:val="single" w:sz="4" w:space="0" w:color="auto"/>
        <w:right w:val="single" w:sz="4" w:space="0" w:color="auto"/>
      </w:pBdr>
      <w:adjustRightInd/>
      <w:snapToGrid/>
      <w:spacing w:before="5pt" w:beforeAutospacing="1" w:after="5pt" w:afterAutospacing="1" w:line="12pt" w:lineRule="auto"/>
      <w:jc w:val="center"/>
      <w:textAlignment w:val="center"/>
    </w:pPr>
    <w:rPr>
      <w:rFonts w:hAnsi="宋体" w:cs="宋体"/>
      <w:b/>
      <w:bCs/>
      <w:kern w:val="0"/>
      <w:sz w:val="18"/>
      <w:szCs w:val="18"/>
    </w:rPr>
  </w:style>
  <w:style w:type="paragraph" w:customStyle="1" w:styleId="xl82">
    <w:name w:val="xl82"/>
    <w:basedOn w:val="Normal"/>
    <w:rsid w:val="00467EAF"/>
    <w:pPr>
      <w:widowControl/>
      <w:pBdr>
        <w:top w:val="single" w:sz="4" w:space="0" w:color="auto"/>
        <w:left w:val="single" w:sz="4" w:space="0" w:color="auto"/>
        <w:bottom w:val="single" w:sz="4" w:space="0" w:color="auto"/>
        <w:right w:val="single" w:sz="4" w:space="0" w:color="auto"/>
      </w:pBdr>
      <w:adjustRightInd/>
      <w:snapToGrid/>
      <w:spacing w:before="5pt" w:beforeAutospacing="1" w:after="5pt" w:afterAutospacing="1" w:line="12pt" w:lineRule="auto"/>
      <w:jc w:val="center"/>
      <w:textAlignment w:val="center"/>
    </w:pPr>
    <w:rPr>
      <w:rFonts w:hAnsi="宋体" w:cs="宋体"/>
      <w:b/>
      <w:bCs/>
      <w:kern w:val="0"/>
      <w:sz w:val="20"/>
    </w:rPr>
  </w:style>
  <w:style w:type="paragraph" w:customStyle="1" w:styleId="xl83">
    <w:name w:val="xl83"/>
    <w:basedOn w:val="Normal"/>
    <w:rsid w:val="00467EAF"/>
    <w:pPr>
      <w:widowControl/>
      <w:pBdr>
        <w:left w:val="single" w:sz="4" w:space="0" w:color="auto"/>
        <w:bottom w:val="single" w:sz="4" w:space="0" w:color="auto"/>
        <w:right w:val="single" w:sz="4" w:space="0" w:color="auto"/>
      </w:pBdr>
      <w:adjustRightInd/>
      <w:snapToGrid/>
      <w:spacing w:before="5pt" w:beforeAutospacing="1" w:after="5pt" w:afterAutospacing="1" w:line="12pt" w:lineRule="auto"/>
      <w:jc w:val="center"/>
      <w:textAlignment w:val="center"/>
    </w:pPr>
    <w:rPr>
      <w:rFonts w:hAnsi="宋体" w:cs="宋体"/>
      <w:b/>
      <w:bCs/>
      <w:kern w:val="0"/>
      <w:sz w:val="18"/>
      <w:szCs w:val="18"/>
    </w:rPr>
  </w:style>
  <w:style w:type="paragraph" w:customStyle="1" w:styleId="xl84">
    <w:name w:val="xl84"/>
    <w:basedOn w:val="Normal"/>
    <w:rsid w:val="00467EAF"/>
    <w:pPr>
      <w:widowControl/>
      <w:pBdr>
        <w:left w:val="single" w:sz="4" w:space="0" w:color="auto"/>
        <w:bottom w:val="single" w:sz="4" w:space="0" w:color="auto"/>
      </w:pBdr>
      <w:adjustRightInd/>
      <w:snapToGrid/>
      <w:spacing w:before="5pt" w:beforeAutospacing="1" w:after="5pt" w:afterAutospacing="1" w:line="12pt" w:lineRule="auto"/>
      <w:jc w:val="center"/>
      <w:textAlignment w:val="center"/>
    </w:pPr>
    <w:rPr>
      <w:rFonts w:hAnsi="宋体" w:cs="宋体"/>
      <w:b/>
      <w:bCs/>
      <w:kern w:val="0"/>
      <w:sz w:val="18"/>
      <w:szCs w:val="18"/>
    </w:rPr>
  </w:style>
  <w:style w:type="paragraph" w:customStyle="1" w:styleId="xl85">
    <w:name w:val="xl85"/>
    <w:basedOn w:val="Normal"/>
    <w:rsid w:val="00467EAF"/>
    <w:pPr>
      <w:widowControl/>
      <w:pBdr>
        <w:left w:val="single" w:sz="4" w:space="0" w:color="auto"/>
        <w:bottom w:val="single" w:sz="4" w:space="0" w:color="auto"/>
        <w:right w:val="single" w:sz="4" w:space="0" w:color="auto"/>
      </w:pBdr>
      <w:adjustRightInd/>
      <w:snapToGrid/>
      <w:spacing w:before="5pt" w:beforeAutospacing="1" w:after="5pt" w:afterAutospacing="1" w:line="12pt" w:lineRule="auto"/>
      <w:jc w:val="center"/>
      <w:textAlignment w:val="center"/>
    </w:pPr>
    <w:rPr>
      <w:rFonts w:hAnsi="宋体" w:cs="宋体"/>
      <w:b/>
      <w:bCs/>
      <w:kern w:val="0"/>
      <w:sz w:val="18"/>
      <w:szCs w:val="18"/>
    </w:rPr>
  </w:style>
  <w:style w:type="paragraph" w:customStyle="1" w:styleId="xl86">
    <w:name w:val="xl86"/>
    <w:basedOn w:val="Normal"/>
    <w:rsid w:val="00467EAF"/>
    <w:pPr>
      <w:widowControl/>
      <w:pBdr>
        <w:left w:val="single" w:sz="4" w:space="0" w:color="auto"/>
        <w:bottom w:val="single" w:sz="4" w:space="0" w:color="auto"/>
      </w:pBdr>
      <w:adjustRightInd/>
      <w:snapToGrid/>
      <w:spacing w:before="5pt" w:beforeAutospacing="1" w:after="5pt" w:afterAutospacing="1" w:line="12pt" w:lineRule="auto"/>
      <w:jc w:val="center"/>
      <w:textAlignment w:val="center"/>
    </w:pPr>
    <w:rPr>
      <w:rFonts w:hAnsi="宋体" w:cs="宋体"/>
      <w:b/>
      <w:bCs/>
      <w:kern w:val="0"/>
      <w:sz w:val="18"/>
      <w:szCs w:val="18"/>
    </w:rPr>
  </w:style>
  <w:style w:type="paragraph" w:customStyle="1" w:styleId="1-">
    <w:name w:val="图1-"/>
    <w:basedOn w:val="Normal"/>
    <w:next w:val="Normal"/>
    <w:link w:val="1-Char"/>
    <w:qFormat/>
    <w:rsid w:val="00670FF1"/>
    <w:pPr>
      <w:outlineLvl w:val="2"/>
    </w:pPr>
    <w:rPr>
      <w:rFonts w:eastAsia="黑体" w:hAnsi="Cambria"/>
      <w:lang w:val="x-none" w:eastAsia="x-none"/>
    </w:rPr>
  </w:style>
  <w:style w:type="character" w:customStyle="1" w:styleId="1-Char">
    <w:name w:val="图1- Char"/>
    <w:link w:val="1-"/>
    <w:rsid w:val="00670FF1"/>
    <w:rPr>
      <w:rFonts w:ascii="宋体" w:eastAsia="黑体" w:hAnsi="Cambria"/>
      <w:kern w:val="2"/>
      <w:sz w:val="24"/>
    </w:rPr>
  </w:style>
  <w:style w:type="paragraph" w:customStyle="1" w:styleId="128">
    <w:name w:val="样式 正文文本缩进 + 首行缩进:  1.28 字符"/>
    <w:basedOn w:val="BodyTextIndent"/>
    <w:rsid w:val="00397068"/>
    <w:pPr>
      <w:widowControl w:val="0"/>
      <w:spacing w:before="0pt" w:after="0pt" w:line="18pt" w:lineRule="auto"/>
      <w:ind w:firstLineChars="200" w:firstLine="10pt"/>
    </w:pPr>
    <w:rPr>
      <w:rFonts w:ascii="Times New Roman" w:eastAsia="宋体" w:hAnsi="Times New Roman" w:cs="宋体"/>
      <w:snapToGrid/>
      <w:kern w:val="2"/>
      <w:sz w:val="28"/>
      <w:lang w:eastAsia="x-none"/>
    </w:rPr>
  </w:style>
  <w:style w:type="character" w:customStyle="1" w:styleId="1CharChar">
    <w:name w:val="正文序号（1） Char Char"/>
    <w:rsid w:val="00382881"/>
    <w:rPr>
      <w:rFonts w:ascii="宋体"/>
      <w:kern w:val="2"/>
      <w:sz w:val="24"/>
    </w:rPr>
  </w:style>
  <w:style w:type="character" w:customStyle="1" w:styleId="CharCharCharChar1CharCharCharCharCharCharChar">
    <w:name w:val="正文 缩进 Char Char Char Char1 Char Char Char Char Char Char Char"/>
    <w:rsid w:val="00382881"/>
    <w:rPr>
      <w:rFonts w:cs="宋体"/>
      <w:kern w:val="2"/>
      <w:sz w:val="24"/>
      <w:szCs w:val="24"/>
    </w:rPr>
  </w:style>
  <w:style w:type="character" w:customStyle="1" w:styleId="1CharChar0">
    <w:name w:val="正文（1） Char Char"/>
    <w:rsid w:val="00382881"/>
    <w:rPr>
      <w:rFonts w:ascii="宋体"/>
      <w:kern w:val="2"/>
      <w:sz w:val="24"/>
    </w:rPr>
  </w:style>
  <w:style w:type="character" w:customStyle="1" w:styleId="CharChar0">
    <w:name w:val="表内文字 Char Char"/>
    <w:rsid w:val="00382881"/>
    <w:rPr>
      <w:kern w:val="2"/>
      <w:sz w:val="24"/>
      <w:szCs w:val="24"/>
    </w:rPr>
  </w:style>
  <w:style w:type="character" w:customStyle="1" w:styleId="CharCharCharChar1CharCharCharCharCharChar">
    <w:name w:val="正文 缩进 Char Char Char Char1 Char Char Char Char Char Char"/>
    <w:rsid w:val="00382881"/>
    <w:rPr>
      <w:rFonts w:cs="宋体"/>
      <w:kern w:val="2"/>
      <w:sz w:val="24"/>
      <w:szCs w:val="24"/>
    </w:rPr>
  </w:style>
  <w:style w:type="character" w:customStyle="1" w:styleId="CharCharCharChar2CharCharCharChar">
    <w:name w:val="正文 缩进 Char Char Char Char2 Char Char Char Char"/>
    <w:rsid w:val="00382881"/>
    <w:rPr>
      <w:rFonts w:cs="宋体"/>
      <w:kern w:val="2"/>
      <w:sz w:val="24"/>
      <w:szCs w:val="24"/>
    </w:rPr>
  </w:style>
  <w:style w:type="character" w:customStyle="1" w:styleId="ATTableTextCharChar">
    <w:name w:val="AT_TableText Char Char"/>
    <w:rsid w:val="00382881"/>
    <w:rPr>
      <w:rFonts w:eastAsia="Times New Roman"/>
      <w:sz w:val="22"/>
      <w:lang w:eastAsia="en-US"/>
    </w:rPr>
  </w:style>
  <w:style w:type="paragraph" w:customStyle="1" w:styleId="af9">
    <w:name w:val="a"/>
    <w:basedOn w:val="Normal"/>
    <w:rsid w:val="00382881"/>
    <w:pPr>
      <w:widowControl/>
      <w:adjustRightInd/>
      <w:snapToGrid/>
      <w:spacing w:before="5pt" w:beforeAutospacing="1" w:after="5pt" w:afterAutospacing="1" w:line="12pt" w:lineRule="auto"/>
      <w:jc w:val="start"/>
    </w:pPr>
    <w:rPr>
      <w:rFonts w:hAnsi="宋体" w:cs="宋体"/>
      <w:kern w:val="0"/>
      <w:szCs w:val="24"/>
    </w:rPr>
  </w:style>
  <w:style w:type="paragraph" w:customStyle="1" w:styleId="5H">
    <w:name w:val="5H"/>
    <w:basedOn w:val="Normal"/>
    <w:link w:val="5HChar"/>
    <w:qFormat/>
    <w:rsid w:val="000E51B3"/>
    <w:pPr>
      <w:keepNext/>
      <w:keepLines/>
      <w:numPr>
        <w:ilvl w:val="4"/>
        <w:numId w:val="11"/>
      </w:numPr>
      <w:outlineLvl w:val="4"/>
    </w:pPr>
    <w:rPr>
      <w:rFonts w:eastAsia="黑体" w:hAnsi="Calibri"/>
      <w:szCs w:val="24"/>
      <w:lang w:val="x-none" w:eastAsia="x-none"/>
    </w:rPr>
  </w:style>
  <w:style w:type="paragraph" w:customStyle="1" w:styleId="3">
    <w:name w:val="样式3"/>
    <w:basedOn w:val="Heading8"/>
    <w:link w:val="3Char"/>
    <w:qFormat/>
    <w:rsid w:val="006C2BC0"/>
    <w:pPr>
      <w:keepNext w:val="0"/>
      <w:numPr>
        <w:ilvl w:val="0"/>
        <w:numId w:val="9"/>
      </w:numPr>
    </w:pPr>
    <w:rPr>
      <w:rFonts w:ascii="黑体"/>
    </w:rPr>
  </w:style>
  <w:style w:type="character" w:customStyle="1" w:styleId="5HChar">
    <w:name w:val="5H Char"/>
    <w:link w:val="5H"/>
    <w:rsid w:val="000E51B3"/>
    <w:rPr>
      <w:rFonts w:ascii="宋体" w:eastAsia="黑体" w:hAnsi="Calibri"/>
      <w:kern w:val="2"/>
      <w:sz w:val="24"/>
      <w:szCs w:val="24"/>
      <w:lang w:val="x-none" w:eastAsia="x-none"/>
    </w:rPr>
  </w:style>
  <w:style w:type="paragraph" w:customStyle="1" w:styleId="4">
    <w:name w:val="样式4"/>
    <w:basedOn w:val="1-"/>
    <w:link w:val="4Char"/>
    <w:qFormat/>
    <w:rsid w:val="00556903"/>
    <w:pPr>
      <w:numPr>
        <w:numId w:val="10"/>
      </w:numPr>
      <w:jc w:val="center"/>
      <w:outlineLvl w:val="7"/>
    </w:pPr>
  </w:style>
  <w:style w:type="character" w:customStyle="1" w:styleId="3Char">
    <w:name w:val="样式3 Char"/>
    <w:link w:val="3"/>
    <w:rsid w:val="006C2BC0"/>
    <w:rPr>
      <w:rFonts w:ascii="黑体" w:eastAsia="黑体" w:hAnsi="Arial"/>
      <w:kern w:val="2"/>
      <w:sz w:val="24"/>
      <w:szCs w:val="24"/>
      <w:lang w:val="x-none" w:eastAsia="x-none"/>
    </w:rPr>
  </w:style>
  <w:style w:type="paragraph" w:customStyle="1" w:styleId="3-">
    <w:name w:val="表3-"/>
    <w:basedOn w:val="Caption"/>
    <w:link w:val="3-Char"/>
    <w:qFormat/>
    <w:rsid w:val="00DE0C8B"/>
    <w:pPr>
      <w:keepNext/>
      <w:jc w:val="center"/>
      <w:outlineLvl w:val="6"/>
    </w:pPr>
    <w:rPr>
      <w:rFonts w:ascii="黑体"/>
      <w:sz w:val="24"/>
      <w:szCs w:val="24"/>
    </w:rPr>
  </w:style>
  <w:style w:type="character" w:customStyle="1" w:styleId="4Char">
    <w:name w:val="样式4 Char"/>
    <w:link w:val="4"/>
    <w:rsid w:val="00556903"/>
    <w:rPr>
      <w:rFonts w:ascii="宋体" w:eastAsia="黑体" w:hAnsi="Cambria"/>
      <w:kern w:val="2"/>
      <w:sz w:val="24"/>
      <w:lang w:val="x-none" w:eastAsia="x-none"/>
    </w:rPr>
  </w:style>
  <w:style w:type="paragraph" w:customStyle="1" w:styleId="4-1">
    <w:name w:val="表4-1"/>
    <w:basedOn w:val="Caption"/>
    <w:link w:val="4-1Char"/>
    <w:qFormat/>
    <w:rsid w:val="00DE0C8B"/>
    <w:pPr>
      <w:keepNext/>
      <w:jc w:val="center"/>
      <w:outlineLvl w:val="6"/>
    </w:pPr>
    <w:rPr>
      <w:rFonts w:ascii="黑体"/>
      <w:sz w:val="24"/>
      <w:szCs w:val="24"/>
    </w:rPr>
  </w:style>
  <w:style w:type="character" w:customStyle="1" w:styleId="3-Char">
    <w:name w:val="表3- Char"/>
    <w:link w:val="3-"/>
    <w:rsid w:val="00DE0C8B"/>
    <w:rPr>
      <w:rFonts w:ascii="黑体" w:eastAsia="黑体" w:hAnsi="Cambria"/>
      <w:kern w:val="2"/>
      <w:sz w:val="24"/>
      <w:szCs w:val="24"/>
      <w:lang w:val="x-none" w:eastAsia="x-none"/>
    </w:rPr>
  </w:style>
  <w:style w:type="paragraph" w:customStyle="1" w:styleId="1f0">
    <w:name w:val="图1"/>
    <w:basedOn w:val="3"/>
    <w:link w:val="1Char1"/>
    <w:qFormat/>
    <w:rsid w:val="008E6016"/>
    <w:pPr>
      <w:widowControl/>
      <w:numPr>
        <w:numId w:val="0"/>
      </w:numPr>
      <w:tabs>
        <w:tab w:val="num" w:pos="72pt"/>
      </w:tabs>
      <w:adjustRightInd/>
      <w:snapToGrid/>
      <w:spacing w:line="12pt" w:lineRule="auto"/>
      <w:ind w:start="57.60pt" w:hanging="57.60pt"/>
    </w:pPr>
    <w:rPr>
      <w:rFonts w:ascii="宋体"/>
    </w:rPr>
  </w:style>
  <w:style w:type="character" w:customStyle="1" w:styleId="4-1Char">
    <w:name w:val="表4-1 Char"/>
    <w:link w:val="4-1"/>
    <w:rsid w:val="00DE0C8B"/>
    <w:rPr>
      <w:rFonts w:ascii="黑体" w:eastAsia="黑体" w:hAnsi="Cambria"/>
      <w:kern w:val="2"/>
      <w:sz w:val="24"/>
      <w:szCs w:val="24"/>
      <w:lang w:val="x-none" w:eastAsia="x-none"/>
    </w:rPr>
  </w:style>
  <w:style w:type="character" w:customStyle="1" w:styleId="1Char1">
    <w:name w:val="图1 Char"/>
    <w:link w:val="1f0"/>
    <w:rsid w:val="008E6016"/>
    <w:rPr>
      <w:rFonts w:ascii="宋体" w:eastAsia="黑体" w:hAnsi="Arial"/>
      <w:kern w:val="2"/>
      <w:sz w:val="24"/>
      <w:szCs w:val="24"/>
    </w:rPr>
  </w:style>
  <w:style w:type="paragraph" w:customStyle="1" w:styleId="50">
    <w:name w:val="样式5"/>
    <w:basedOn w:val="ListParagraph"/>
    <w:link w:val="5Char"/>
    <w:rsid w:val="00FB0B9A"/>
    <w:pPr>
      <w:ind w:firstLineChars="0" w:firstLine="0pt"/>
    </w:pPr>
  </w:style>
  <w:style w:type="paragraph" w:customStyle="1" w:styleId="7">
    <w:name w:val="样式7"/>
    <w:basedOn w:val="Normal"/>
    <w:link w:val="7Char"/>
    <w:rsid w:val="00FB0B9A"/>
    <w:pPr>
      <w:numPr>
        <w:numId w:val="14"/>
      </w:numPr>
    </w:pPr>
    <w:rPr>
      <w:rFonts w:hAnsi="宋体"/>
      <w:szCs w:val="24"/>
      <w:lang w:val="x-none" w:eastAsia="x-none"/>
    </w:rPr>
  </w:style>
  <w:style w:type="character" w:customStyle="1" w:styleId="5Char">
    <w:name w:val="样式5 Char"/>
    <w:link w:val="50"/>
    <w:rsid w:val="00FB0B9A"/>
    <w:rPr>
      <w:rFonts w:ascii="宋体"/>
      <w:kern w:val="2"/>
      <w:sz w:val="24"/>
    </w:rPr>
  </w:style>
  <w:style w:type="character" w:customStyle="1" w:styleId="7Char">
    <w:name w:val="样式7 Char"/>
    <w:link w:val="7"/>
    <w:rsid w:val="00FB0B9A"/>
    <w:rPr>
      <w:rFonts w:ascii="宋体" w:hAnsi="宋体"/>
      <w:kern w:val="2"/>
      <w:sz w:val="24"/>
      <w:szCs w:val="24"/>
      <w:lang w:val="x-none" w:eastAsia="x-none"/>
    </w:rPr>
  </w:style>
  <w:style w:type="paragraph" w:customStyle="1" w:styleId="CharChar3CharCharCharChar">
    <w:name w:val="Char Char3 Char Char Char Char"/>
    <w:basedOn w:val="Normal"/>
    <w:rsid w:val="00D167F8"/>
    <w:pPr>
      <w:widowControl/>
      <w:adjustRightInd/>
      <w:snapToGrid/>
      <w:spacing w:after="8pt" w:line="12pt" w:lineRule="exact"/>
      <w:jc w:val="start"/>
    </w:pPr>
    <w:rPr>
      <w:rFonts w:ascii="Verdana" w:hAnsi="Verdana"/>
      <w:kern w:val="0"/>
      <w:sz w:val="20"/>
      <w:lang w:eastAsia="en-US"/>
    </w:rPr>
  </w:style>
  <w:style w:type="character" w:customStyle="1" w:styleId="125Char">
    <w:name w:val="样式 宋体 四号 行距: 多倍行距 1.25 字行 Char"/>
    <w:link w:val="125"/>
    <w:rsid w:val="00D167F8"/>
    <w:rPr>
      <w:rFonts w:ascii="宋体" w:hAnsi="宋体" w:cs="宋体"/>
      <w:kern w:val="2"/>
      <w:sz w:val="28"/>
      <w:szCs w:val="28"/>
    </w:rPr>
  </w:style>
  <w:style w:type="paragraph" w:customStyle="1" w:styleId="125">
    <w:name w:val="样式 宋体 四号 行距: 多倍行距 1.25 字行"/>
    <w:basedOn w:val="Normal"/>
    <w:link w:val="125Char"/>
    <w:rsid w:val="00D167F8"/>
    <w:pPr>
      <w:keepNext/>
      <w:spacing w:line="15pt" w:lineRule="auto"/>
      <w:ind w:firstLineChars="200" w:firstLine="10pt"/>
    </w:pPr>
    <w:rPr>
      <w:rFonts w:hAnsi="宋体"/>
      <w:sz w:val="28"/>
      <w:szCs w:val="28"/>
      <w:lang w:val="x-none" w:eastAsia="x-none"/>
    </w:rPr>
  </w:style>
  <w:style w:type="paragraph" w:customStyle="1" w:styleId="CharCharCharCharCharCharCharCharCharCharCharCharCharCharCharChar0">
    <w:name w:val="Char Char Char Char Char Char Char Char Char Char Char Char Char Char Char Char"/>
    <w:basedOn w:val="Normal"/>
    <w:autoRedefine/>
    <w:rsid w:val="00D167F8"/>
    <w:pPr>
      <w:tabs>
        <w:tab w:val="num" w:pos="18pt"/>
      </w:tabs>
      <w:adjustRightInd/>
      <w:snapToGrid/>
      <w:spacing w:line="12pt" w:lineRule="auto"/>
    </w:pPr>
    <w:rPr>
      <w:rFonts w:ascii="Times New Roman"/>
      <w:szCs w:val="24"/>
    </w:rPr>
  </w:style>
  <w:style w:type="character" w:customStyle="1" w:styleId="2Char">
    <w:name w:val="项目符号2 Char"/>
    <w:link w:val="20"/>
    <w:rsid w:val="00D167F8"/>
    <w:rPr>
      <w:rFonts w:ascii="Arial" w:hAnsi="Arial"/>
      <w:kern w:val="2"/>
      <w:sz w:val="21"/>
      <w:lang w:val="x-none" w:eastAsia="en-US"/>
    </w:rPr>
  </w:style>
  <w:style w:type="paragraph" w:customStyle="1" w:styleId="CharChar3CharCharCharChar1">
    <w:name w:val="Char Char3 Char Char Char Char1"/>
    <w:basedOn w:val="Normal"/>
    <w:rsid w:val="00D167F8"/>
    <w:pPr>
      <w:widowControl/>
      <w:adjustRightInd/>
      <w:snapToGrid/>
      <w:spacing w:after="8pt" w:line="12pt" w:lineRule="exact"/>
      <w:jc w:val="start"/>
    </w:pPr>
    <w:rPr>
      <w:rFonts w:ascii="Verdana" w:hAnsi="Verdana"/>
      <w:kern w:val="0"/>
      <w:sz w:val="20"/>
      <w:lang w:eastAsia="en-US"/>
    </w:rPr>
  </w:style>
  <w:style w:type="paragraph" w:customStyle="1" w:styleId="Char21">
    <w:name w:val="Char2"/>
    <w:basedOn w:val="Normal"/>
    <w:rsid w:val="00D167F8"/>
    <w:pPr>
      <w:widowControl/>
      <w:adjustRightInd/>
      <w:snapToGrid/>
      <w:spacing w:after="8pt" w:line="12pt" w:lineRule="exact"/>
      <w:jc w:val="start"/>
    </w:pPr>
    <w:rPr>
      <w:rFonts w:ascii="Verdana" w:hAnsi="Verdana"/>
      <w:kern w:val="0"/>
      <w:sz w:val="20"/>
      <w:lang w:eastAsia="en-US"/>
    </w:rPr>
  </w:style>
  <w:style w:type="paragraph" w:customStyle="1" w:styleId="CharCharCharCharCharCharCharCharCharCharCharCharCharCharCharChar1">
    <w:name w:val="Char Char Char Char Char Char Char Char Char Char Char Char Char Char Char Char1"/>
    <w:basedOn w:val="Normal"/>
    <w:autoRedefine/>
    <w:rsid w:val="00D167F8"/>
    <w:pPr>
      <w:tabs>
        <w:tab w:val="num" w:pos="18pt"/>
      </w:tabs>
      <w:adjustRightInd/>
      <w:snapToGrid/>
      <w:spacing w:line="12pt" w:lineRule="auto"/>
    </w:pPr>
    <w:rPr>
      <w:rFonts w:ascii="Times New Roman"/>
      <w:szCs w:val="24"/>
    </w:rPr>
  </w:style>
  <w:style w:type="paragraph" w:customStyle="1" w:styleId="Char110">
    <w:name w:val="Char11"/>
    <w:basedOn w:val="Normal"/>
    <w:autoRedefine/>
    <w:rsid w:val="00D167F8"/>
    <w:pPr>
      <w:tabs>
        <w:tab w:val="num" w:pos="18pt"/>
      </w:tabs>
      <w:adjustRightInd/>
      <w:snapToGrid/>
      <w:jc w:val="center"/>
    </w:pPr>
    <w:rPr>
      <w:rFonts w:ascii="黑体" w:eastAsia="黑体"/>
      <w:sz w:val="21"/>
      <w:szCs w:val="21"/>
    </w:rPr>
  </w:style>
  <w:style w:type="paragraph" w:customStyle="1" w:styleId="2-2">
    <w:name w:val="图2-2"/>
    <w:basedOn w:val="Heading8"/>
    <w:qFormat/>
    <w:rsid w:val="00D167F8"/>
    <w:pPr>
      <w:numPr>
        <w:ilvl w:val="0"/>
        <w:numId w:val="15"/>
      </w:numPr>
    </w:pPr>
    <w:rPr>
      <w:lang w:val="en-US" w:eastAsia="zh-CN"/>
    </w:rPr>
  </w:style>
  <w:style w:type="paragraph" w:customStyle="1" w:styleId="afa">
    <w:name w:val="文档正文"/>
    <w:basedOn w:val="Normal"/>
    <w:rsid w:val="00D167F8"/>
    <w:pPr>
      <w:adjustRightInd/>
      <w:snapToGrid/>
      <w:spacing w:line="15pt" w:lineRule="auto"/>
      <w:ind w:firstLine="21pt"/>
    </w:pPr>
    <w:rPr>
      <w:rFonts w:ascii="Times New Roman"/>
      <w:szCs w:val="24"/>
    </w:rPr>
  </w:style>
  <w:style w:type="paragraph" w:customStyle="1" w:styleId="p00">
    <w:name w:val="p0"/>
    <w:basedOn w:val="Normal"/>
    <w:rsid w:val="00D167F8"/>
    <w:pPr>
      <w:widowControl/>
      <w:adjustRightInd/>
      <w:ind w:firstLine="28.35pt"/>
    </w:pPr>
    <w:rPr>
      <w:rFonts w:hAnsi="宋体" w:cs="宋体"/>
      <w:kern w:val="0"/>
      <w:szCs w:val="24"/>
    </w:rPr>
  </w:style>
  <w:style w:type="paragraph" w:customStyle="1" w:styleId="p16">
    <w:name w:val="p16"/>
    <w:basedOn w:val="Normal"/>
    <w:rsid w:val="00D167F8"/>
    <w:pPr>
      <w:widowControl/>
      <w:adjustRightInd/>
      <w:ind w:start="72pt" w:hanging="57.60pt"/>
      <w:jc w:val="center"/>
    </w:pPr>
    <w:rPr>
      <w:rFonts w:ascii="黑体" w:eastAsia="黑体" w:hAnsi="黑体" w:cs="宋体"/>
      <w:kern w:val="0"/>
      <w:szCs w:val="24"/>
    </w:rPr>
  </w:style>
  <w:style w:type="paragraph" w:customStyle="1" w:styleId="p17">
    <w:name w:val="p17"/>
    <w:basedOn w:val="Normal"/>
    <w:rsid w:val="00D167F8"/>
    <w:pPr>
      <w:widowControl/>
      <w:adjustRightInd/>
    </w:pPr>
    <w:rPr>
      <w:rFonts w:hAnsi="宋体" w:cs="宋体"/>
      <w:kern w:val="0"/>
      <w:szCs w:val="24"/>
    </w:rPr>
  </w:style>
  <w:style w:type="character" w:customStyle="1" w:styleId="Char0">
    <w:name w:val="表格 Char"/>
    <w:link w:val="ae"/>
    <w:rsid w:val="00AA17C9"/>
    <w:rPr>
      <w:rFonts w:ascii="黑体" w:eastAsia="黑体" w:hAnsi="Arial"/>
      <w:kern w:val="2"/>
      <w:sz w:val="24"/>
      <w:szCs w:val="28"/>
      <w:lang w:val="x-none" w:eastAsia="x-none"/>
    </w:rPr>
  </w:style>
  <w:style w:type="paragraph" w:customStyle="1" w:styleId="h-4">
    <w:name w:val="h-4"/>
    <w:basedOn w:val="Heading4"/>
    <w:link w:val="h-4Char"/>
    <w:autoRedefine/>
    <w:rsid w:val="00AA17C9"/>
    <w:pPr>
      <w:keepNext w:val="0"/>
      <w:keepLines w:val="0"/>
      <w:widowControl/>
      <w:numPr>
        <w:ilvl w:val="0"/>
        <w:numId w:val="0"/>
      </w:numPr>
      <w:tabs>
        <w:tab w:val="clear" w:pos="53.20pt"/>
        <w:tab w:val="num" w:pos="35.45pt"/>
      </w:tabs>
      <w:adjustRightInd/>
      <w:snapToGrid/>
      <w:ind w:start="35.45pt" w:hanging="35.45pt"/>
      <w:jc w:val="start"/>
    </w:pPr>
    <w:rPr>
      <w:rFonts w:hAnsi="黑体"/>
      <w:spacing w:val="5"/>
      <w:kern w:val="0"/>
    </w:rPr>
  </w:style>
  <w:style w:type="paragraph" w:customStyle="1" w:styleId="h-6">
    <w:name w:val="h-6"/>
    <w:basedOn w:val="Normal"/>
    <w:link w:val="h-6Char"/>
    <w:rsid w:val="00AA17C9"/>
    <w:pPr>
      <w:tabs>
        <w:tab w:val="start" w:pos="42pt"/>
      </w:tabs>
      <w:ind w:start="49.60pt" w:hanging="49.60pt"/>
      <w:jc w:val="start"/>
    </w:pPr>
    <w:rPr>
      <w:rFonts w:ascii="Times New Roman"/>
      <w:lang w:val="x-none" w:eastAsia="x-none"/>
    </w:rPr>
  </w:style>
  <w:style w:type="paragraph" w:customStyle="1" w:styleId="h-7">
    <w:name w:val="h-7"/>
    <w:basedOn w:val="Normal"/>
    <w:link w:val="h-7Char"/>
    <w:autoRedefine/>
    <w:qFormat/>
    <w:rsid w:val="00AA17C9"/>
    <w:pPr>
      <w:tabs>
        <w:tab w:val="start" w:pos="48pt"/>
      </w:tabs>
      <w:adjustRightInd/>
      <w:ind w:start="56.70pt" w:hanging="56.70pt"/>
    </w:pPr>
    <w:rPr>
      <w:rFonts w:ascii="Times New Roman"/>
      <w:lang w:val="x-none" w:eastAsia="x-none"/>
    </w:rPr>
  </w:style>
  <w:style w:type="character" w:customStyle="1" w:styleId="h-6Char">
    <w:name w:val="h-6 Char"/>
    <w:link w:val="h-6"/>
    <w:rsid w:val="00AA17C9"/>
    <w:rPr>
      <w:kern w:val="2"/>
      <w:sz w:val="24"/>
    </w:rPr>
  </w:style>
  <w:style w:type="paragraph" w:customStyle="1" w:styleId="h-5">
    <w:name w:val="h-5"/>
    <w:basedOn w:val="Normal"/>
    <w:link w:val="h-5Char"/>
    <w:rsid w:val="00AA17C9"/>
    <w:pPr>
      <w:tabs>
        <w:tab w:val="start" w:pos="48pt"/>
        <w:tab w:val="num" w:pos="85.10pt"/>
      </w:tabs>
      <w:adjustRightInd/>
      <w:ind w:start="85.10pt" w:hanging="42.55pt"/>
      <w:outlineLvl w:val="4"/>
    </w:pPr>
    <w:rPr>
      <w:lang w:val="x-none" w:eastAsia="x-none"/>
    </w:rPr>
  </w:style>
  <w:style w:type="paragraph" w:customStyle="1" w:styleId="xl44">
    <w:name w:val="xl44"/>
    <w:basedOn w:val="Normal"/>
    <w:rsid w:val="00AA17C9"/>
    <w:pPr>
      <w:widowControl/>
      <w:pBdr>
        <w:top w:val="single" w:sz="4" w:space="0" w:color="auto"/>
        <w:left w:val="double" w:sz="6" w:space="0" w:color="auto"/>
        <w:bottom w:val="double" w:sz="6" w:space="0" w:color="auto"/>
        <w:right w:val="single" w:sz="4" w:space="0" w:color="auto"/>
      </w:pBdr>
      <w:adjustRightInd/>
      <w:snapToGrid/>
      <w:spacing w:before="5pt" w:beforeAutospacing="1" w:after="5pt" w:afterAutospacing="1"/>
      <w:ind w:firstLineChars="200" w:firstLine="24pt"/>
      <w:textAlignment w:val="center"/>
    </w:pPr>
    <w:rPr>
      <w:rFonts w:hAnsi="宋体"/>
      <w:kern w:val="0"/>
      <w:sz w:val="16"/>
    </w:rPr>
  </w:style>
  <w:style w:type="character" w:customStyle="1" w:styleId="h-7Char">
    <w:name w:val="h-7 Char"/>
    <w:link w:val="h-7"/>
    <w:rsid w:val="006E6F0D"/>
    <w:rPr>
      <w:kern w:val="2"/>
      <w:sz w:val="24"/>
    </w:rPr>
  </w:style>
  <w:style w:type="paragraph" w:customStyle="1" w:styleId="6">
    <w:name w:val="样式6"/>
    <w:basedOn w:val="ListParagraph"/>
    <w:link w:val="6Char"/>
    <w:rsid w:val="006E6F0D"/>
    <w:pPr>
      <w:numPr>
        <w:numId w:val="16"/>
      </w:numPr>
      <w:ind w:firstLineChars="0" w:firstLine="0pt"/>
    </w:pPr>
    <w:rPr>
      <w:lang w:val="en-US" w:eastAsia="zh-CN"/>
    </w:rPr>
  </w:style>
  <w:style w:type="character" w:customStyle="1" w:styleId="6Char">
    <w:name w:val="样式6 Char"/>
    <w:basedOn w:val="ListParagraphChar"/>
    <w:link w:val="6"/>
    <w:rsid w:val="006E6F0D"/>
    <w:rPr>
      <w:rFonts w:ascii="宋体"/>
      <w:kern w:val="2"/>
      <w:sz w:val="24"/>
    </w:rPr>
  </w:style>
  <w:style w:type="paragraph" w:customStyle="1" w:styleId="P2">
    <w:name w:val="P样式 正文 缩进 + 首行缩进:  2 字符"/>
    <w:basedOn w:val="ac"/>
    <w:rsid w:val="00787D01"/>
    <w:pPr>
      <w:ind w:firstLine="24pt"/>
    </w:pPr>
  </w:style>
  <w:style w:type="character" w:customStyle="1" w:styleId="lan141">
    <w:name w:val="lan141"/>
    <w:basedOn w:val="DefaultParagraphFont"/>
    <w:rsid w:val="00787D01"/>
  </w:style>
  <w:style w:type="character" w:customStyle="1" w:styleId="hj91">
    <w:name w:val="hj91"/>
    <w:basedOn w:val="DefaultParagraphFont"/>
    <w:rsid w:val="00787D01"/>
  </w:style>
  <w:style w:type="paragraph" w:customStyle="1" w:styleId="reader-word-layer">
    <w:name w:val="reader-word-layer"/>
    <w:basedOn w:val="Normal"/>
    <w:rsid w:val="00787D01"/>
    <w:pPr>
      <w:widowControl/>
      <w:adjustRightInd/>
      <w:snapToGrid/>
      <w:spacing w:before="5pt" w:beforeAutospacing="1" w:after="5pt" w:afterAutospacing="1" w:line="12pt" w:lineRule="auto"/>
      <w:jc w:val="start"/>
    </w:pPr>
    <w:rPr>
      <w:rFonts w:hAnsi="宋体" w:cs="宋体"/>
      <w:kern w:val="0"/>
      <w:szCs w:val="24"/>
    </w:rPr>
  </w:style>
  <w:style w:type="paragraph" w:customStyle="1" w:styleId="3-1">
    <w:name w:val="图3-1"/>
    <w:basedOn w:val="Heading8"/>
    <w:next w:val="2-2"/>
    <w:link w:val="3-1Char"/>
    <w:qFormat/>
    <w:rsid w:val="00517E93"/>
    <w:pPr>
      <w:keepNext w:val="0"/>
    </w:pPr>
  </w:style>
  <w:style w:type="paragraph" w:customStyle="1" w:styleId="8">
    <w:name w:val="样式8"/>
    <w:basedOn w:val="Normal"/>
    <w:link w:val="8Char"/>
    <w:qFormat/>
    <w:rsid w:val="006C3005"/>
    <w:pPr>
      <w:numPr>
        <w:numId w:val="17"/>
      </w:numPr>
      <w:jc w:val="center"/>
      <w:outlineLvl w:val="6"/>
    </w:pPr>
    <w:rPr>
      <w:rFonts w:ascii="黑体" w:eastAsia="黑体"/>
      <w:lang w:val="x-none" w:eastAsia="x-none"/>
    </w:rPr>
  </w:style>
  <w:style w:type="character" w:customStyle="1" w:styleId="3-1Char">
    <w:name w:val="图3-1 Char"/>
    <w:basedOn w:val="Heading8Char"/>
    <w:link w:val="3-1"/>
    <w:rsid w:val="00517E93"/>
    <w:rPr>
      <w:rFonts w:ascii="宋体" w:eastAsia="黑体" w:hAnsi="Arial"/>
      <w:kern w:val="2"/>
      <w:sz w:val="24"/>
      <w:szCs w:val="24"/>
      <w:lang w:val="x-none" w:eastAsia="x-none"/>
    </w:rPr>
  </w:style>
  <w:style w:type="paragraph" w:customStyle="1" w:styleId="9">
    <w:name w:val="样式9"/>
    <w:basedOn w:val="Normal"/>
    <w:link w:val="9Char"/>
    <w:qFormat/>
    <w:rsid w:val="00834930"/>
    <w:pPr>
      <w:numPr>
        <w:numId w:val="13"/>
      </w:numPr>
    </w:pPr>
    <w:rPr>
      <w:lang w:val="x-none" w:eastAsia="x-none"/>
    </w:rPr>
  </w:style>
  <w:style w:type="character" w:customStyle="1" w:styleId="8Char">
    <w:name w:val="样式8 Char"/>
    <w:link w:val="8"/>
    <w:rsid w:val="006C3005"/>
    <w:rPr>
      <w:rFonts w:ascii="黑体" w:eastAsia="黑体"/>
      <w:kern w:val="2"/>
      <w:sz w:val="24"/>
      <w:lang w:val="x-none" w:eastAsia="x-none"/>
    </w:rPr>
  </w:style>
  <w:style w:type="paragraph" w:customStyle="1" w:styleId="10">
    <w:name w:val="样式10"/>
    <w:basedOn w:val="Normal"/>
    <w:link w:val="10Char"/>
    <w:qFormat/>
    <w:rsid w:val="00EB6807"/>
    <w:pPr>
      <w:numPr>
        <w:numId w:val="18"/>
      </w:numPr>
      <w:ind w:start="0pt" w:firstLineChars="200" w:firstLine="24pt"/>
    </w:pPr>
    <w:rPr>
      <w:lang w:val="x-none" w:eastAsia="x-none"/>
    </w:rPr>
  </w:style>
  <w:style w:type="character" w:customStyle="1" w:styleId="9Char">
    <w:name w:val="样式9 Char"/>
    <w:link w:val="9"/>
    <w:rsid w:val="00834930"/>
    <w:rPr>
      <w:rFonts w:ascii="宋体"/>
      <w:kern w:val="2"/>
      <w:sz w:val="24"/>
      <w:lang w:val="x-none" w:eastAsia="x-none"/>
    </w:rPr>
  </w:style>
  <w:style w:type="paragraph" w:customStyle="1" w:styleId="12">
    <w:name w:val="样式12"/>
    <w:basedOn w:val="Normal"/>
    <w:link w:val="12Char"/>
    <w:qFormat/>
    <w:rsid w:val="00EB6807"/>
    <w:pPr>
      <w:numPr>
        <w:numId w:val="19"/>
      </w:numPr>
      <w:ind w:start="0pt" w:firstLineChars="200" w:firstLine="24pt"/>
    </w:pPr>
    <w:rPr>
      <w:lang w:val="x-none" w:eastAsia="x-none"/>
    </w:rPr>
  </w:style>
  <w:style w:type="character" w:customStyle="1" w:styleId="10Char">
    <w:name w:val="样式10 Char"/>
    <w:link w:val="10"/>
    <w:rsid w:val="00EB6807"/>
    <w:rPr>
      <w:rFonts w:ascii="宋体"/>
      <w:kern w:val="2"/>
      <w:sz w:val="24"/>
      <w:lang w:val="x-none" w:eastAsia="x-none"/>
    </w:rPr>
  </w:style>
  <w:style w:type="paragraph" w:customStyle="1" w:styleId="13">
    <w:name w:val="样式13"/>
    <w:basedOn w:val="Normal"/>
    <w:link w:val="13Char"/>
    <w:qFormat/>
    <w:rsid w:val="00D83DC7"/>
    <w:pPr>
      <w:numPr>
        <w:numId w:val="20"/>
      </w:numPr>
      <w:ind w:start="0pt" w:firstLineChars="200" w:firstLine="24pt"/>
    </w:pPr>
    <w:rPr>
      <w:lang w:val="x-none" w:eastAsia="x-none"/>
    </w:rPr>
  </w:style>
  <w:style w:type="character" w:customStyle="1" w:styleId="12Char">
    <w:name w:val="样式12 Char"/>
    <w:link w:val="12"/>
    <w:rsid w:val="00EB6807"/>
    <w:rPr>
      <w:rFonts w:ascii="宋体"/>
      <w:kern w:val="2"/>
      <w:sz w:val="24"/>
      <w:lang w:val="x-none" w:eastAsia="x-none"/>
    </w:rPr>
  </w:style>
  <w:style w:type="paragraph" w:customStyle="1" w:styleId="14">
    <w:name w:val="样式14"/>
    <w:basedOn w:val="ListParagraph"/>
    <w:link w:val="14Char"/>
    <w:qFormat/>
    <w:rsid w:val="00827D54"/>
    <w:pPr>
      <w:numPr>
        <w:numId w:val="21"/>
      </w:numPr>
      <w:ind w:firstLineChars="0"/>
    </w:pPr>
  </w:style>
  <w:style w:type="character" w:customStyle="1" w:styleId="13Char">
    <w:name w:val="样式13 Char"/>
    <w:link w:val="13"/>
    <w:rsid w:val="00D83DC7"/>
    <w:rPr>
      <w:rFonts w:ascii="宋体"/>
      <w:kern w:val="2"/>
      <w:sz w:val="24"/>
      <w:lang w:val="x-none" w:eastAsia="x-none"/>
    </w:rPr>
  </w:style>
  <w:style w:type="character" w:customStyle="1" w:styleId="Emphasis1">
    <w:name w:val="Emphasis1"/>
    <w:rsid w:val="0087090E"/>
    <w:rPr>
      <w:rFonts w:ascii="仿宋_GB2312" w:hAnsi="仿宋_GB2312"/>
      <w:b/>
      <w:spacing w:val="-10"/>
      <w:sz w:val="18"/>
    </w:rPr>
  </w:style>
  <w:style w:type="character" w:customStyle="1" w:styleId="14Char">
    <w:name w:val="样式14 Char"/>
    <w:link w:val="14"/>
    <w:rsid w:val="00827D54"/>
    <w:rPr>
      <w:rFonts w:ascii="宋体"/>
      <w:kern w:val="2"/>
      <w:sz w:val="24"/>
      <w:lang w:val="x-none" w:eastAsia="x-none"/>
    </w:rPr>
  </w:style>
  <w:style w:type="character" w:customStyle="1" w:styleId="1Char10">
    <w:name w:val="标题 1 Char1"/>
    <w:aliases w:val="H1 Char1,Heading 0 Char1,R1 Char1,H11 Char1,h1 Char1,Level 1 Topic Heading Char1,Section Heading Char1,Level 1 Char1,dd heading 1 Char1,dh1 Char1,Section Head Char1,1st level Char1,l1 Char1,1 Char1,H12 Char1,H13 Char1,H14 Char1,H15 Char1"/>
    <w:uiPriority w:val="9"/>
    <w:rsid w:val="0025017B"/>
    <w:rPr>
      <w:rFonts w:ascii="宋体"/>
      <w:b/>
      <w:bCs/>
      <w:kern w:val="44"/>
      <w:sz w:val="44"/>
      <w:szCs w:val="44"/>
    </w:rPr>
  </w:style>
  <w:style w:type="character" w:customStyle="1" w:styleId="2Char1">
    <w:name w:val="标题 2 Char1"/>
    <w:aliases w:val="H2 Char1,sect 1.2 Char1,H21 Char1,R2 Char1,h2 Char1,Level 2 Topic Heading Char1,Reset numbering Char1,Heading 2 Hidden Char1,Heading 2 CCBS Char1,heading 2 Char1,l2 Char1,2nd level Char1,2 Char1,Header 2 Char1,UNDERRUBRIK 1-2 Char1,ISO1 Char"/>
    <w:semiHidden/>
    <w:rsid w:val="0025017B"/>
    <w:rPr>
      <w:rFonts w:ascii="Cambria" w:eastAsia="宋体" w:hAnsi="Cambria" w:cs="Times New Roman"/>
      <w:b/>
      <w:bCs/>
      <w:kern w:val="2"/>
      <w:sz w:val="32"/>
      <w:szCs w:val="32"/>
    </w:rPr>
  </w:style>
  <w:style w:type="character" w:customStyle="1" w:styleId="4Char1">
    <w:name w:val="标题 4 Char1"/>
    <w:aliases w:val="H4 Char1,Ref Heading 1 Char1,rh1 Char1,Heading sql Char1,sect 1.2.3.4 Char1,h4 Char1,First Subheading Char1,Level 2 - a Char1,Heading 4. Char1,Map Title Char1,- Minor Side Char1,4 Char1,4heading Char1,PIM 4 Char1,Fab-4 Char1,T5 Char1,H43 Char"/>
    <w:semiHidden/>
    <w:rsid w:val="0025017B"/>
    <w:rPr>
      <w:rFonts w:ascii="Cambria" w:eastAsia="宋体" w:hAnsi="Cambria" w:cs="Times New Roman"/>
      <w:b/>
      <w:bCs/>
      <w:kern w:val="2"/>
      <w:sz w:val="28"/>
      <w:szCs w:val="28"/>
    </w:rPr>
  </w:style>
  <w:style w:type="character" w:customStyle="1" w:styleId="5Char3">
    <w:name w:val="标题 5 Char3"/>
    <w:aliases w:val="H5 Char1,h5 Char1,Second Subheading Char1,DO NOT USE_h5 Char1,Level 3 - i Char1,PIM 5 Char1,第四层条 Char1,dash Char1,ds Char1,dd Char1,heading 5 Char1,Roman list Char1,Appendix A  Heading 5 Char1,口 Char1,口1 Char1,口2 Char1,标题 5 Char2 Char1"/>
    <w:uiPriority w:val="9"/>
    <w:semiHidden/>
    <w:rsid w:val="0025017B"/>
    <w:rPr>
      <w:rFonts w:ascii="宋体"/>
      <w:b/>
      <w:bCs/>
      <w:kern w:val="2"/>
      <w:sz w:val="28"/>
      <w:szCs w:val="28"/>
    </w:rPr>
  </w:style>
  <w:style w:type="character" w:customStyle="1" w:styleId="6Char3">
    <w:name w:val="标题 6 Char3"/>
    <w:aliases w:val="h6 Char1,Third Subheading Char1,DO NOT USE_h6 Char1,Legal Level 1. Char1,第五层条 Char1,PIM 6 Char1,H6 Char1,BOD 4 Char1,Bullet list Char1,L6 Char1,正文六级标题 Char1,标题 6(ALT+6) Char1,标题 6 Char2 Char1,标题 6 Char1 Char Char1,标题 6 Char Char Char Char1"/>
    <w:uiPriority w:val="99"/>
    <w:semiHidden/>
    <w:rsid w:val="0025017B"/>
    <w:rPr>
      <w:rFonts w:ascii="Cambria" w:eastAsia="宋体" w:hAnsi="Cambria" w:cs="Times New Roman"/>
      <w:b/>
      <w:bCs/>
      <w:kern w:val="2"/>
      <w:sz w:val="24"/>
      <w:szCs w:val="24"/>
    </w:rPr>
  </w:style>
  <w:style w:type="character" w:customStyle="1" w:styleId="8Char2">
    <w:name w:val="标题 8 Char2"/>
    <w:aliases w:val="图 Char1,Legal Level 1.1.1. Char2,标题 8 Char1 Char1,标题 8 Char Char Char1,Legal Level 1.1.1. Char Char Char1,Legal Level 1.1.1. Char1 Char1,（A） Char1,Legal Level 1Heading 8 Char1,图题 Char1,不用8 Char1,注意框体 Char1,Heading 81 Char1,Level 1.1.1 Char1"/>
    <w:semiHidden/>
    <w:rsid w:val="0025017B"/>
    <w:rPr>
      <w:rFonts w:ascii="Cambria" w:eastAsia="宋体" w:hAnsi="Cambria" w:cs="Times New Roman"/>
      <w:kern w:val="2"/>
      <w:sz w:val="24"/>
      <w:szCs w:val="24"/>
    </w:rPr>
  </w:style>
  <w:style w:type="character" w:customStyle="1" w:styleId="Char12">
    <w:name w:val="页眉 Char1"/>
    <w:aliases w:val="带横线 Char1"/>
    <w:semiHidden/>
    <w:rsid w:val="0025017B"/>
    <w:rPr>
      <w:rFonts w:ascii="宋体"/>
      <w:kern w:val="2"/>
      <w:sz w:val="18"/>
      <w:szCs w:val="18"/>
    </w:rPr>
  </w:style>
  <w:style w:type="character" w:customStyle="1" w:styleId="Char13">
    <w:name w:val="正文首行缩进 Char1"/>
    <w:aliases w:val="Body Text First Indent Char1 Char2,Body Text First Indent Char Char Char2,Body Text First Indent Char Char2,Body Text First Indent Char1 Char Char1,Body Text First Indent Char Char Char Char1"/>
    <w:semiHidden/>
    <w:rsid w:val="0025017B"/>
    <w:rPr>
      <w:rFonts w:ascii="宋体"/>
      <w:kern w:val="2"/>
      <w:sz w:val="24"/>
      <w:lang w:val="x-none" w:eastAsia="x-none"/>
    </w:rPr>
  </w:style>
  <w:style w:type="paragraph" w:customStyle="1" w:styleId="questionlist">
    <w:name w:val="question list"/>
    <w:basedOn w:val="Normal"/>
    <w:uiPriority w:val="99"/>
    <w:rsid w:val="001B111F"/>
    <w:pPr>
      <w:widowControl/>
      <w:numPr>
        <w:numId w:val="22"/>
      </w:numPr>
      <w:adjustRightInd/>
      <w:snapToGrid/>
      <w:spacing w:line="15pt" w:lineRule="auto"/>
      <w:jc w:val="start"/>
    </w:pPr>
    <w:rPr>
      <w:rFonts w:ascii="Times New Roman"/>
      <w:kern w:val="0"/>
      <w:sz w:val="28"/>
      <w:lang w:val="en-AU" w:eastAsia="en-US"/>
    </w:rPr>
  </w:style>
  <w:style w:type="character" w:customStyle="1" w:styleId="h-5Char">
    <w:name w:val="h-5 Char"/>
    <w:link w:val="h-5"/>
    <w:rsid w:val="00AD6553"/>
    <w:rPr>
      <w:rFonts w:ascii="宋体"/>
      <w:kern w:val="2"/>
      <w:sz w:val="24"/>
    </w:rPr>
  </w:style>
  <w:style w:type="character" w:customStyle="1" w:styleId="h-4Char">
    <w:name w:val="h-4 Char"/>
    <w:link w:val="h-4"/>
    <w:rsid w:val="007C4739"/>
    <w:rPr>
      <w:rFonts w:ascii="黑体" w:eastAsia="黑体" w:hAnsi="黑体"/>
      <w:spacing w:val="5"/>
      <w:sz w:val="24"/>
      <w:szCs w:val="24"/>
    </w:rPr>
  </w:style>
  <w:style w:type="paragraph" w:customStyle="1" w:styleId="15">
    <w:name w:val="样式15"/>
    <w:basedOn w:val="Normal"/>
    <w:link w:val="15Char"/>
    <w:qFormat/>
    <w:rsid w:val="001E4260"/>
    <w:pPr>
      <w:numPr>
        <w:numId w:val="23"/>
      </w:numPr>
      <w:jc w:val="center"/>
      <w:outlineLvl w:val="7"/>
    </w:pPr>
    <w:rPr>
      <w:rFonts w:ascii="黑体" w:eastAsia="黑体"/>
      <w:lang w:val="x-none" w:eastAsia="x-none"/>
    </w:rPr>
  </w:style>
  <w:style w:type="paragraph" w:customStyle="1" w:styleId="--1">
    <w:name w:val="正文--样式1"/>
    <w:basedOn w:val="Normal"/>
    <w:link w:val="--1Char"/>
    <w:qFormat/>
    <w:rsid w:val="000C51E9"/>
    <w:pPr>
      <w:ind w:firstLineChars="200" w:firstLine="24pt"/>
    </w:pPr>
    <w:rPr>
      <w:lang w:val="x-none" w:eastAsia="x-none"/>
    </w:rPr>
  </w:style>
  <w:style w:type="character" w:customStyle="1" w:styleId="15Char">
    <w:name w:val="样式15 Char"/>
    <w:link w:val="15"/>
    <w:rsid w:val="001E4260"/>
    <w:rPr>
      <w:rFonts w:ascii="黑体" w:eastAsia="黑体"/>
      <w:kern w:val="2"/>
      <w:sz w:val="24"/>
      <w:lang w:val="x-none" w:eastAsia="x-none"/>
    </w:rPr>
  </w:style>
  <w:style w:type="character" w:customStyle="1" w:styleId="--1Char">
    <w:name w:val="正文--样式1 Char"/>
    <w:link w:val="--1"/>
    <w:rsid w:val="000C51E9"/>
    <w:rPr>
      <w:rFonts w:ascii="宋体"/>
      <w:kern w:val="2"/>
      <w:sz w:val="24"/>
      <w:lang w:val="x-none" w:eastAsia="x-none"/>
    </w:rPr>
  </w:style>
  <w:style w:type="paragraph" w:customStyle="1" w:styleId="1f1">
    <w:name w:val="样式 列表1 + 居中"/>
    <w:basedOn w:val="18"/>
    <w:rsid w:val="004B1950"/>
    <w:pPr>
      <w:tabs>
        <w:tab w:val="clear" w:pos="297pt"/>
        <w:tab w:val="start" w:pos="86.35pt"/>
        <w:tab w:val="start" w:pos="94.20pt"/>
      </w:tabs>
      <w:adjustRightInd/>
      <w:snapToGrid/>
      <w:spacing w:line="15pt" w:lineRule="auto"/>
    </w:pPr>
    <w:rPr>
      <w:rFonts w:cs="宋体"/>
    </w:rPr>
  </w:style>
  <w:style w:type="paragraph" w:customStyle="1" w:styleId="1051065115">
    <w:name w:val="样式 列表1 + 黑体 四号 居中 首行缩进:  0.5 厘米 段前: 10.65 磅 行距: 多倍行距 1.15 字行"/>
    <w:basedOn w:val="18"/>
    <w:rsid w:val="004B1950"/>
    <w:pPr>
      <w:tabs>
        <w:tab w:val="clear" w:pos="297pt"/>
        <w:tab w:val="start" w:pos="86.35pt"/>
        <w:tab w:val="start" w:pos="94.20pt"/>
      </w:tabs>
      <w:adjustRightInd/>
      <w:snapToGrid/>
      <w:spacing w:before="10.65pt" w:line="13.80pt" w:lineRule="auto"/>
      <w:ind w:firstLine="14.20pt"/>
    </w:pPr>
    <w:rPr>
      <w:rFonts w:ascii="黑体" w:eastAsia="黑体" w:cs="宋体"/>
      <w:sz w:val="28"/>
    </w:rPr>
  </w:style>
  <w:style w:type="paragraph" w:customStyle="1" w:styleId="23">
    <w:name w:val="样式 首行缩进:  2 字符"/>
    <w:basedOn w:val="Normal"/>
    <w:rsid w:val="004B1950"/>
    <w:pPr>
      <w:adjustRightInd/>
      <w:ind w:firstLineChars="200" w:firstLine="10pt"/>
    </w:pPr>
    <w:rPr>
      <w:rFonts w:ascii="Times New Roman" w:cs="宋体"/>
    </w:rPr>
  </w:style>
  <w:style w:type="paragraph" w:customStyle="1" w:styleId="CharCharCharCharCharCharCharChar">
    <w:name w:val="Char Char Char Char Char Char Char Char"/>
    <w:basedOn w:val="Normal"/>
    <w:rsid w:val="004B1950"/>
    <w:pPr>
      <w:widowControl/>
      <w:adjustRightInd/>
      <w:snapToGrid/>
      <w:spacing w:after="8pt" w:line="12pt" w:lineRule="exact"/>
      <w:jc w:val="start"/>
    </w:pPr>
    <w:rPr>
      <w:rFonts w:ascii="Verdana" w:hAnsi="Verdana"/>
      <w:kern w:val="0"/>
      <w:sz w:val="20"/>
      <w:lang w:eastAsia="en-US"/>
    </w:rPr>
  </w:style>
  <w:style w:type="paragraph" w:customStyle="1" w:styleId="l15">
    <w:name w:val="l15"/>
    <w:basedOn w:val="Normal"/>
    <w:rsid w:val="004B1950"/>
    <w:pPr>
      <w:widowControl/>
      <w:adjustRightInd/>
      <w:snapToGrid/>
      <w:spacing w:line="12pt" w:lineRule="auto"/>
      <w:jc w:val="start"/>
    </w:pPr>
    <w:rPr>
      <w:rFonts w:hAnsi="宋体" w:cs="宋体"/>
      <w:kern w:val="0"/>
      <w:szCs w:val="24"/>
    </w:rPr>
  </w:style>
  <w:style w:type="paragraph" w:customStyle="1" w:styleId="CharCharCharCharCharCharCharCharCharChar">
    <w:name w:val="无标题正文 Char Char Char Char Char Char Char Char Char Char"/>
    <w:basedOn w:val="Normal"/>
    <w:autoRedefine/>
    <w:rsid w:val="004B1950"/>
    <w:pPr>
      <w:widowControl/>
      <w:adjustRightInd/>
      <w:snapToGrid/>
      <w:spacing w:after="8pt" w:line="12pt" w:lineRule="exact"/>
      <w:jc w:val="center"/>
    </w:pPr>
    <w:rPr>
      <w:rFonts w:ascii="Arial" w:hAnsi="Arial"/>
      <w:kern w:val="0"/>
      <w:sz w:val="20"/>
      <w:lang w:eastAsia="en-US"/>
    </w:rPr>
  </w:style>
  <w:style w:type="character" w:customStyle="1" w:styleId="billtitleformat">
    <w:name w:val="billtitleformat"/>
    <w:rsid w:val="004B1950"/>
  </w:style>
  <w:style w:type="character" w:customStyle="1" w:styleId="spantitleofbill1">
    <w:name w:val="span_titleofbill1"/>
    <w:rsid w:val="004B1950"/>
    <w:rPr>
      <w:b/>
      <w:bCs/>
      <w:color w:val="F06402"/>
      <w:sz w:val="24"/>
      <w:szCs w:val="24"/>
    </w:rPr>
  </w:style>
  <w:style w:type="paragraph" w:customStyle="1" w:styleId="afb">
    <w:name w:val="论文正文"/>
    <w:link w:val="Char6"/>
    <w:qFormat/>
    <w:rsid w:val="004B1950"/>
    <w:pPr>
      <w:ind w:firstLineChars="200" w:firstLine="21pt"/>
      <w:jc w:val="both"/>
    </w:pPr>
    <w:rPr>
      <w:kern w:val="2"/>
      <w:sz w:val="21"/>
      <w:szCs w:val="24"/>
    </w:rPr>
  </w:style>
  <w:style w:type="character" w:customStyle="1" w:styleId="Char6">
    <w:name w:val="论文正文 Char"/>
    <w:link w:val="afb"/>
    <w:rsid w:val="004B1950"/>
    <w:rPr>
      <w:kern w:val="2"/>
      <w:sz w:val="21"/>
      <w:szCs w:val="24"/>
      <w:lang w:bidi="ar-SA"/>
    </w:rPr>
  </w:style>
  <w:style w:type="paragraph" w:customStyle="1" w:styleId="afc">
    <w:name w:val="中文段落"/>
    <w:basedOn w:val="Normal"/>
    <w:link w:val="Char7"/>
    <w:qFormat/>
    <w:rsid w:val="004B1950"/>
    <w:pPr>
      <w:adjustRightInd/>
      <w:spacing w:beforeLines="50" w:line="15pt" w:lineRule="auto"/>
      <w:ind w:firstLineChars="200" w:firstLine="10pt"/>
    </w:pPr>
    <w:rPr>
      <w:rFonts w:ascii="Times New Roman"/>
      <w:szCs w:val="24"/>
      <w:lang w:val="x-none" w:eastAsia="x-none"/>
    </w:rPr>
  </w:style>
  <w:style w:type="character" w:customStyle="1" w:styleId="Char7">
    <w:name w:val="中文段落 Char"/>
    <w:link w:val="afc"/>
    <w:rsid w:val="004B1950"/>
    <w:rPr>
      <w:kern w:val="2"/>
      <w:sz w:val="24"/>
      <w:szCs w:val="24"/>
      <w:lang w:val="x-none" w:eastAsia="x-none"/>
    </w:rPr>
  </w:style>
  <w:style w:type="character" w:customStyle="1" w:styleId="NoSpacingChar">
    <w:name w:val="No Spacing Char"/>
    <w:link w:val="NoSpacing"/>
    <w:uiPriority w:val="1"/>
    <w:rsid w:val="004B1950"/>
    <w:rPr>
      <w:rFonts w:ascii="宋体"/>
      <w:kern w:val="2"/>
      <w:sz w:val="24"/>
      <w:lang w:bidi="ar-SA"/>
    </w:rPr>
  </w:style>
  <w:style w:type="numbering" w:customStyle="1" w:styleId="16">
    <w:name w:val="样式16"/>
    <w:uiPriority w:val="99"/>
    <w:rsid w:val="004B1950"/>
    <w:pPr>
      <w:numPr>
        <w:numId w:val="25"/>
      </w:numPr>
    </w:pPr>
  </w:style>
  <w:style w:type="paragraph" w:customStyle="1" w:styleId="Numberedlist31">
    <w:name w:val="Numbered list 3.1"/>
    <w:basedOn w:val="Heading1"/>
    <w:next w:val="Normal"/>
    <w:rsid w:val="00764741"/>
    <w:pPr>
      <w:keepLines w:val="0"/>
      <w:pageBreakBefore/>
      <w:widowControl/>
      <w:numPr>
        <w:numId w:val="26"/>
      </w:numPr>
      <w:tabs>
        <w:tab w:val="clear" w:pos="36pt"/>
        <w:tab w:val="num" w:pos="18pt"/>
      </w:tabs>
      <w:adjustRightInd/>
      <w:snapToGrid/>
      <w:spacing w:before="12pt" w:after="3pt" w:line="12pt" w:lineRule="auto"/>
      <w:ind w:start="18pt"/>
      <w:jc w:val="start"/>
    </w:pPr>
    <w:rPr>
      <w:rFonts w:ascii="Futura Bk" w:eastAsia="宋体" w:hAnsi="Futura Bk"/>
      <w:b/>
      <w:kern w:val="28"/>
      <w:szCs w:val="20"/>
      <w:lang w:val="en-GB" w:eastAsia="en-US"/>
    </w:rPr>
  </w:style>
  <w:style w:type="paragraph" w:customStyle="1" w:styleId="list-bulleted">
    <w:name w:val="list-bulleted"/>
    <w:basedOn w:val="Normal"/>
    <w:rsid w:val="00764741"/>
    <w:pPr>
      <w:widowControl/>
      <w:adjustRightInd/>
      <w:snapToGrid/>
      <w:spacing w:before="5pt" w:beforeAutospacing="1" w:after="5pt" w:afterAutospacing="1" w:line="12pt" w:lineRule="auto"/>
      <w:jc w:val="start"/>
    </w:pPr>
    <w:rPr>
      <w:rFonts w:ascii="Times New Roman" w:cs="宋体"/>
      <w:kern w:val="0"/>
      <w:szCs w:val="24"/>
    </w:rPr>
  </w:style>
  <w:style w:type="paragraph" w:customStyle="1" w:styleId="body-text">
    <w:name w:val="body-text"/>
    <w:basedOn w:val="Normal"/>
    <w:rsid w:val="00764741"/>
    <w:pPr>
      <w:widowControl/>
      <w:adjustRightInd/>
      <w:snapToGrid/>
      <w:spacing w:before="5pt" w:beforeAutospacing="1" w:after="5pt" w:afterAutospacing="1" w:line="12pt" w:lineRule="auto"/>
      <w:jc w:val="start"/>
    </w:pPr>
    <w:rPr>
      <w:rFonts w:ascii="Times New Roman" w:cs="宋体"/>
      <w:kern w:val="0"/>
      <w:szCs w:val="24"/>
    </w:rPr>
  </w:style>
  <w:style w:type="paragraph" w:customStyle="1" w:styleId="table-text">
    <w:name w:val="table-text"/>
    <w:basedOn w:val="Normal"/>
    <w:rsid w:val="00764741"/>
    <w:pPr>
      <w:widowControl/>
      <w:adjustRightInd/>
      <w:snapToGrid/>
      <w:spacing w:line="12pt" w:lineRule="auto"/>
      <w:ind w:start="2pt"/>
      <w:jc w:val="start"/>
    </w:pPr>
    <w:rPr>
      <w:rFonts w:ascii="Verdana" w:hAnsi="Verdana"/>
      <w:kern w:val="0"/>
      <w:sz w:val="18"/>
      <w:szCs w:val="18"/>
    </w:rPr>
  </w:style>
  <w:style w:type="character" w:customStyle="1" w:styleId="hcp6">
    <w:name w:val="hcp6"/>
    <w:uiPriority w:val="99"/>
    <w:rsid w:val="00764741"/>
    <w:rPr>
      <w:rFonts w:cs="Times New Roman"/>
      <w:b/>
      <w:bCs/>
    </w:rPr>
  </w:style>
  <w:style w:type="character" w:customStyle="1" w:styleId="hcp5">
    <w:name w:val="hcp5"/>
    <w:uiPriority w:val="99"/>
    <w:rsid w:val="00764741"/>
    <w:rPr>
      <w:rFonts w:cs="Times New Roman"/>
    </w:rPr>
  </w:style>
  <w:style w:type="character" w:customStyle="1" w:styleId="hcp7">
    <w:name w:val="hcp7"/>
    <w:uiPriority w:val="99"/>
    <w:rsid w:val="00764741"/>
    <w:rPr>
      <w:rFonts w:cs="Times New Roman"/>
      <w:b/>
      <w:bCs/>
    </w:rPr>
  </w:style>
  <w:style w:type="character" w:customStyle="1" w:styleId="hcp8">
    <w:name w:val="hcp8"/>
    <w:uiPriority w:val="99"/>
    <w:rsid w:val="00764741"/>
    <w:rPr>
      <w:rFonts w:cs="Times New Roman"/>
      <w:b/>
      <w:bCs/>
    </w:rPr>
  </w:style>
  <w:style w:type="character" w:customStyle="1" w:styleId="hcp1">
    <w:name w:val="hcp1"/>
    <w:uiPriority w:val="99"/>
    <w:rsid w:val="00764741"/>
    <w:rPr>
      <w:rFonts w:cs="Times New Roman"/>
    </w:rPr>
  </w:style>
  <w:style w:type="character" w:customStyle="1" w:styleId="longtext">
    <w:name w:val="long_text"/>
    <w:uiPriority w:val="99"/>
    <w:rsid w:val="00764741"/>
    <w:rPr>
      <w:rFonts w:cs="Times New Roman"/>
    </w:rPr>
  </w:style>
  <w:style w:type="character" w:customStyle="1" w:styleId="shorttext">
    <w:name w:val="short_text"/>
    <w:uiPriority w:val="99"/>
    <w:rsid w:val="00764741"/>
    <w:rPr>
      <w:rFonts w:cs="Times New Roman"/>
    </w:rPr>
  </w:style>
  <w:style w:type="character" w:customStyle="1" w:styleId="hcp4">
    <w:name w:val="hcp4"/>
    <w:rsid w:val="00764741"/>
    <w:rPr>
      <w:rFonts w:cs="Times New Roman"/>
    </w:rPr>
  </w:style>
  <w:style w:type="paragraph" w:customStyle="1" w:styleId="at-tbltxtsmall">
    <w:name w:val="at-tbltxtsmall"/>
    <w:basedOn w:val="Normal"/>
    <w:uiPriority w:val="99"/>
    <w:rsid w:val="00764741"/>
    <w:pPr>
      <w:widowControl/>
      <w:adjustRightInd/>
      <w:snapToGrid/>
      <w:spacing w:line="12pt" w:lineRule="auto"/>
      <w:ind w:start="6pt" w:end="6pt"/>
      <w:jc w:val="start"/>
    </w:pPr>
    <w:rPr>
      <w:rFonts w:ascii="Verdana" w:hAnsi="Verdana"/>
      <w:kern w:val="0"/>
      <w:sz w:val="18"/>
      <w:szCs w:val="18"/>
    </w:rPr>
  </w:style>
  <w:style w:type="paragraph" w:customStyle="1" w:styleId="lt-gray">
    <w:name w:val="lt-gray"/>
    <w:basedOn w:val="Normal"/>
    <w:uiPriority w:val="99"/>
    <w:rsid w:val="00764741"/>
    <w:pPr>
      <w:widowControl/>
      <w:shd w:val="clear" w:color="auto" w:fill="D7D7D7"/>
      <w:adjustRightInd/>
      <w:snapToGrid/>
      <w:spacing w:line="12pt" w:lineRule="auto"/>
      <w:ind w:start="6pt" w:end="6pt"/>
      <w:jc w:val="start"/>
    </w:pPr>
    <w:rPr>
      <w:rFonts w:ascii="Verdana" w:hAnsi="Verdana"/>
      <w:kern w:val="0"/>
      <w:sz w:val="18"/>
      <w:szCs w:val="18"/>
    </w:rPr>
  </w:style>
  <w:style w:type="character" w:customStyle="1" w:styleId="Heading2Char2">
    <w:name w:val="Heading 2 Char2"/>
    <w:aliases w:val="sect 1.2 Char2,H2 Char2,H21 Char2,R2 Char2,h2 Char2,Level 2 Topic Heading Char2,Reset numbering Char2,Heading 2 Hidden Char2,Heading 2 CCBS Char2,l2 Char2,2nd level Char2,2 Char2,Header 2 Char2,UNDERRUBRIK 1-2 Char2,Titre3 Char2,ISO1 Ch"/>
    <w:uiPriority w:val="99"/>
    <w:semiHidden/>
    <w:locked/>
    <w:rsid w:val="00764741"/>
    <w:rPr>
      <w:rFonts w:ascii="Cambria" w:eastAsia="宋体" w:hAnsi="Cambria" w:cs="Times New Roman"/>
      <w:b/>
      <w:bCs/>
      <w:i/>
      <w:iCs/>
      <w:kern w:val="2"/>
      <w:sz w:val="28"/>
      <w:szCs w:val="28"/>
    </w:rPr>
  </w:style>
  <w:style w:type="character" w:customStyle="1" w:styleId="Heading8Char2">
    <w:name w:val="Heading 8 Char2"/>
    <w:aliases w:val="Legal Level 1.1.1. Char3,标题 8 Char1 Char11,标题 8 Char Char Char11,Legal Level 1.1.1. Char Char Char2,Legal Level 1.1.1. Char1 Char2,（A） Char2,Legal Level 1Heading 8 Char2,图题 Char2,标题 8 Char2 Char2,标题 8 Char1 Char Char2,标题 8 Char Char Cha"/>
    <w:uiPriority w:val="99"/>
    <w:semiHidden/>
    <w:locked/>
    <w:rsid w:val="00764741"/>
    <w:rPr>
      <w:rFonts w:ascii="Calibri" w:eastAsia="宋体" w:hAnsi="Calibri" w:cs="Times New Roman"/>
      <w:i/>
      <w:iCs/>
      <w:kern w:val="2"/>
      <w:sz w:val="24"/>
      <w:szCs w:val="24"/>
    </w:rPr>
  </w:style>
  <w:style w:type="paragraph" w:customStyle="1" w:styleId="TitlePageText2">
    <w:name w:val="Title Page Text 2"/>
    <w:basedOn w:val="TitlePageText"/>
    <w:rsid w:val="00764741"/>
    <w:pPr>
      <w:spacing w:before="0pt"/>
      <w:jc w:val="end"/>
    </w:pPr>
    <w:rPr>
      <w:rFonts w:ascii="宋体" w:eastAsia="宋体" w:hAnsi="宋体" w:cs="Arial"/>
      <w:sz w:val="48"/>
      <w:szCs w:val="20"/>
      <w:lang w:eastAsia="zh-CN"/>
    </w:rPr>
  </w:style>
  <w:style w:type="paragraph" w:customStyle="1" w:styleId="TitlePageText3">
    <w:name w:val="Title Page Text 3"/>
    <w:basedOn w:val="Normal"/>
    <w:rsid w:val="00764741"/>
    <w:pPr>
      <w:widowControl/>
      <w:adjustRightInd/>
      <w:snapToGrid/>
      <w:spacing w:line="12pt" w:lineRule="auto"/>
      <w:jc w:val="end"/>
    </w:pPr>
    <w:rPr>
      <w:rFonts w:hAnsi="宋体" w:cs="Arial"/>
      <w:b/>
      <w:kern w:val="0"/>
    </w:rPr>
  </w:style>
  <w:style w:type="paragraph" w:customStyle="1" w:styleId="Notices">
    <w:name w:val="Notices"/>
    <w:basedOn w:val="Normal"/>
    <w:rsid w:val="00764741"/>
    <w:pPr>
      <w:widowControl/>
      <w:adjustRightInd/>
      <w:snapToGrid/>
      <w:spacing w:line="12pt" w:lineRule="auto"/>
      <w:jc w:val="start"/>
    </w:pPr>
    <w:rPr>
      <w:rFonts w:hAnsi="宋体" w:cs="Arial"/>
      <w:kern w:val="0"/>
      <w:sz w:val="16"/>
    </w:rPr>
  </w:style>
  <w:style w:type="paragraph" w:customStyle="1" w:styleId="Address">
    <w:name w:val="Address"/>
    <w:basedOn w:val="Normal"/>
    <w:rsid w:val="00764741"/>
    <w:pPr>
      <w:widowControl/>
      <w:tabs>
        <w:tab w:val="start" w:pos="72pt"/>
      </w:tabs>
      <w:adjustRightInd/>
      <w:snapToGrid/>
      <w:spacing w:line="12pt" w:lineRule="auto"/>
      <w:jc w:val="start"/>
    </w:pPr>
    <w:rPr>
      <w:rFonts w:hAnsi="宋体" w:cs="Arial"/>
      <w:kern w:val="0"/>
    </w:rPr>
  </w:style>
  <w:style w:type="paragraph" w:customStyle="1" w:styleId="nkbullet">
    <w:name w:val="nk bullet"/>
    <w:basedOn w:val="BodyText"/>
    <w:autoRedefine/>
    <w:rsid w:val="00764741"/>
    <w:pPr>
      <w:widowControl/>
      <w:tabs>
        <w:tab w:val="num" w:pos="36pt"/>
      </w:tabs>
      <w:adjustRightInd/>
      <w:snapToGrid/>
      <w:spacing w:before="6pt" w:line="12pt" w:lineRule="auto"/>
      <w:ind w:start="36pt" w:hanging="18pt"/>
      <w:jc w:val="start"/>
    </w:pPr>
    <w:rPr>
      <w:rFonts w:eastAsia="Times New Roman" w:hAnsi="宋体"/>
      <w:kern w:val="0"/>
      <w:szCs w:val="24"/>
    </w:rPr>
  </w:style>
  <w:style w:type="paragraph" w:customStyle="1" w:styleId="1f2">
    <w:name w:val="列出段落1"/>
    <w:basedOn w:val="Normal"/>
    <w:rsid w:val="00764741"/>
    <w:pPr>
      <w:widowControl/>
      <w:adjustRightInd/>
      <w:snapToGrid/>
      <w:spacing w:after="10pt" w:line="13.80pt" w:lineRule="auto"/>
      <w:ind w:start="36pt"/>
      <w:contextualSpacing/>
      <w:jc w:val="start"/>
    </w:pPr>
    <w:rPr>
      <w:rFonts w:ascii="Calibri" w:hAnsi="Calibri" w:cs="宋体"/>
      <w:kern w:val="0"/>
      <w:sz w:val="22"/>
      <w:szCs w:val="22"/>
      <w:lang w:eastAsia="ja-JP"/>
    </w:rPr>
  </w:style>
  <w:style w:type="character" w:customStyle="1" w:styleId="hcp2">
    <w:name w:val="hcp2"/>
    <w:rsid w:val="00764741"/>
    <w:rPr>
      <w:rFonts w:cs="Times New Roman"/>
    </w:rPr>
  </w:style>
  <w:style w:type="paragraph" w:customStyle="1" w:styleId="list-indent">
    <w:name w:val="list-indent"/>
    <w:basedOn w:val="Normal"/>
    <w:rsid w:val="00764741"/>
    <w:pPr>
      <w:widowControl/>
      <w:adjustRightInd/>
      <w:snapToGrid/>
      <w:spacing w:before="5pt" w:beforeAutospacing="1" w:after="5pt" w:afterAutospacing="1" w:line="12pt" w:lineRule="auto"/>
      <w:jc w:val="start"/>
    </w:pPr>
    <w:rPr>
      <w:rFonts w:ascii="Times New Roman" w:cs="宋体"/>
      <w:kern w:val="0"/>
      <w:szCs w:val="24"/>
      <w:lang w:eastAsia="ja-JP"/>
    </w:rPr>
  </w:style>
  <w:style w:type="paragraph" w:customStyle="1" w:styleId="see-also">
    <w:name w:val="see-also"/>
    <w:basedOn w:val="Normal"/>
    <w:rsid w:val="00764741"/>
    <w:pPr>
      <w:widowControl/>
      <w:adjustRightInd/>
      <w:snapToGrid/>
      <w:spacing w:before="5pt" w:beforeAutospacing="1" w:after="5pt" w:afterAutospacing="1" w:line="12pt" w:lineRule="auto"/>
      <w:jc w:val="start"/>
    </w:pPr>
    <w:rPr>
      <w:rFonts w:ascii="Times New Roman" w:cs="宋体"/>
      <w:kern w:val="0"/>
      <w:szCs w:val="24"/>
      <w:lang w:eastAsia="ja-JP"/>
    </w:rPr>
  </w:style>
  <w:style w:type="paragraph" w:customStyle="1" w:styleId="hypertext-list">
    <w:name w:val="hypertext-list"/>
    <w:basedOn w:val="Normal"/>
    <w:rsid w:val="00764741"/>
    <w:pPr>
      <w:widowControl/>
      <w:adjustRightInd/>
      <w:snapToGrid/>
      <w:spacing w:before="5pt" w:beforeAutospacing="1" w:after="5pt" w:afterAutospacing="1" w:line="12pt" w:lineRule="auto"/>
      <w:jc w:val="start"/>
    </w:pPr>
    <w:rPr>
      <w:rFonts w:ascii="Times New Roman" w:cs="宋体"/>
      <w:kern w:val="0"/>
      <w:szCs w:val="24"/>
      <w:lang w:eastAsia="ja-JP"/>
    </w:rPr>
  </w:style>
  <w:style w:type="paragraph" w:customStyle="1" w:styleId="afd">
    <w:name w:val="图像"/>
    <w:basedOn w:val="Normal"/>
    <w:link w:val="Char8"/>
    <w:qFormat/>
    <w:rsid w:val="00764741"/>
    <w:pPr>
      <w:keepNext/>
      <w:jc w:val="center"/>
    </w:pPr>
    <w:rPr>
      <w:lang w:val="x-none" w:eastAsia="x-none"/>
    </w:rPr>
  </w:style>
  <w:style w:type="character" w:customStyle="1" w:styleId="Char8">
    <w:name w:val="图像 Char"/>
    <w:link w:val="afd"/>
    <w:rsid w:val="00764741"/>
    <w:rPr>
      <w:rFonts w:ascii="宋体"/>
      <w:kern w:val="2"/>
      <w:sz w:val="24"/>
      <w:lang w:val="x-none" w:eastAsia="x-none"/>
    </w:rPr>
  </w:style>
  <w:style w:type="table" w:customStyle="1" w:styleId="1-11">
    <w:name w:val="中等深浅网格 1 - 强调文字颜色 11"/>
    <w:basedOn w:val="TableNormal"/>
    <w:uiPriority w:val="67"/>
    <w:rsid w:val="00881124"/>
    <w:tblPr>
      <w:tblStyleRowBandSize w:val="1"/>
      <w:tblStyleColBandSize w:val="1"/>
      <w:tblBorders>
        <w:top w:val="single" w:sz="8" w:space="0" w:color="7BA0CD"/>
        <w:start w:val="single" w:sz="8" w:space="0" w:color="7BA0CD"/>
        <w:bottom w:val="single" w:sz="8" w:space="0" w:color="7BA0CD"/>
        <w:end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paragraph" w:customStyle="1" w:styleId="3-10">
    <w:name w:val="表3-1"/>
    <w:basedOn w:val="Caption"/>
    <w:link w:val="3-1Char0"/>
    <w:qFormat/>
    <w:rsid w:val="00881124"/>
    <w:pPr>
      <w:keepNext/>
      <w:numPr>
        <w:numId w:val="0"/>
      </w:numPr>
      <w:spacing w:line="15.60pt" w:lineRule="auto"/>
      <w:ind w:start="21pt" w:hanging="21pt"/>
      <w:jc w:val="center"/>
      <w:outlineLvl w:val="6"/>
    </w:pPr>
    <w:rPr>
      <w:rFonts w:ascii="黑体"/>
      <w:sz w:val="24"/>
      <w:szCs w:val="24"/>
    </w:rPr>
  </w:style>
  <w:style w:type="character" w:customStyle="1" w:styleId="3-1Char0">
    <w:name w:val="表3-1 Char"/>
    <w:link w:val="3-10"/>
    <w:rsid w:val="00881124"/>
    <w:rPr>
      <w:rFonts w:ascii="黑体" w:eastAsia="黑体" w:hAnsi="Cambria"/>
      <w:kern w:val="2"/>
      <w:sz w:val="24"/>
      <w:szCs w:val="24"/>
      <w:lang w:val="x-none" w:eastAsia="x-none"/>
    </w:rPr>
  </w:style>
  <w:style w:type="character" w:customStyle="1" w:styleId="16Char">
    <w:name w:val="样式16 Char"/>
    <w:rsid w:val="00881124"/>
    <w:rPr>
      <w:rFonts w:ascii="黑体" w:eastAsia="黑体"/>
      <w:kern w:val="2"/>
      <w:sz w:val="24"/>
      <w:lang w:val="x-none" w:eastAsia="x-none"/>
    </w:rPr>
  </w:style>
  <w:style w:type="paragraph" w:customStyle="1" w:styleId="BodyText0">
    <w:name w:val="BodyText"/>
    <w:basedOn w:val="Normal"/>
    <w:rsid w:val="002A3E7E"/>
    <w:pPr>
      <w:widowControl/>
      <w:adjustRightInd/>
      <w:snapToGrid/>
      <w:spacing w:after="6pt" w:line="12pt" w:lineRule="auto"/>
      <w:ind w:start="57.60pt"/>
    </w:pPr>
    <w:rPr>
      <w:rFonts w:ascii="Futura LT Book" w:hAnsi="Futura LT Book"/>
      <w:i/>
      <w:iCs/>
      <w:kern w:val="0"/>
      <w:sz w:val="20"/>
      <w:lang w:eastAsia="de-DE"/>
    </w:rPr>
  </w:style>
  <w:style w:type="paragraph" w:customStyle="1" w:styleId="CharChar1CharCharCharChar">
    <w:name w:val="Char Char1 Char Char Char Char"/>
    <w:basedOn w:val="Normal"/>
    <w:rsid w:val="008415B4"/>
    <w:pPr>
      <w:adjustRightInd/>
      <w:snapToGrid/>
    </w:pPr>
    <w:rPr>
      <w:rFonts w:ascii="Times New Roman"/>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18624647">
      <w:bodyDiv w:val="1"/>
      <w:marLeft w:val="0pt"/>
      <w:marRight w:val="0pt"/>
      <w:marTop w:val="0pt"/>
      <w:marBottom w:val="0pt"/>
      <w:divBdr>
        <w:top w:val="none" w:sz="0" w:space="0" w:color="auto"/>
        <w:left w:val="none" w:sz="0" w:space="0" w:color="auto"/>
        <w:bottom w:val="none" w:sz="0" w:space="0" w:color="auto"/>
        <w:right w:val="none" w:sz="0" w:space="0" w:color="auto"/>
      </w:divBdr>
    </w:div>
    <w:div w:id="3008349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98733350">
          <w:marLeft w:val="0pt"/>
          <w:marRight w:val="0pt"/>
          <w:marTop w:val="0pt"/>
          <w:marBottom w:val="0pt"/>
          <w:divBdr>
            <w:top w:val="none" w:sz="0" w:space="0" w:color="auto"/>
            <w:left w:val="none" w:sz="0" w:space="0" w:color="auto"/>
            <w:bottom w:val="none" w:sz="0" w:space="0" w:color="auto"/>
            <w:right w:val="none" w:sz="0" w:space="0" w:color="auto"/>
          </w:divBdr>
        </w:div>
      </w:divsChild>
    </w:div>
    <w:div w:id="104665586">
      <w:bodyDiv w:val="1"/>
      <w:marLeft w:val="0pt"/>
      <w:marRight w:val="0pt"/>
      <w:marTop w:val="0pt"/>
      <w:marBottom w:val="0pt"/>
      <w:divBdr>
        <w:top w:val="none" w:sz="0" w:space="0" w:color="auto"/>
        <w:left w:val="none" w:sz="0" w:space="0" w:color="auto"/>
        <w:bottom w:val="none" w:sz="0" w:space="0" w:color="auto"/>
        <w:right w:val="none" w:sz="0" w:space="0" w:color="auto"/>
      </w:divBdr>
    </w:div>
    <w:div w:id="112023127">
      <w:bodyDiv w:val="1"/>
      <w:marLeft w:val="0pt"/>
      <w:marRight w:val="0pt"/>
      <w:marTop w:val="0pt"/>
      <w:marBottom w:val="0pt"/>
      <w:divBdr>
        <w:top w:val="none" w:sz="0" w:space="0" w:color="auto"/>
        <w:left w:val="none" w:sz="0" w:space="0" w:color="auto"/>
        <w:bottom w:val="none" w:sz="0" w:space="0" w:color="auto"/>
        <w:right w:val="none" w:sz="0" w:space="0" w:color="auto"/>
      </w:divBdr>
    </w:div>
    <w:div w:id="11745478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91472112">
          <w:marLeft w:val="22.30pt"/>
          <w:marRight w:val="0pt"/>
          <w:marTop w:val="0pt"/>
          <w:marBottom w:val="0pt"/>
          <w:divBdr>
            <w:top w:val="none" w:sz="0" w:space="0" w:color="auto"/>
            <w:left w:val="none" w:sz="0" w:space="0" w:color="auto"/>
            <w:bottom w:val="none" w:sz="0" w:space="0" w:color="auto"/>
            <w:right w:val="none" w:sz="0" w:space="0" w:color="auto"/>
          </w:divBdr>
        </w:div>
        <w:div w:id="1161461054">
          <w:marLeft w:val="22.30pt"/>
          <w:marRight w:val="0pt"/>
          <w:marTop w:val="0pt"/>
          <w:marBottom w:val="0pt"/>
          <w:divBdr>
            <w:top w:val="none" w:sz="0" w:space="0" w:color="auto"/>
            <w:left w:val="none" w:sz="0" w:space="0" w:color="auto"/>
            <w:bottom w:val="none" w:sz="0" w:space="0" w:color="auto"/>
            <w:right w:val="none" w:sz="0" w:space="0" w:color="auto"/>
          </w:divBdr>
        </w:div>
        <w:div w:id="1206021685">
          <w:marLeft w:val="22.30pt"/>
          <w:marRight w:val="0pt"/>
          <w:marTop w:val="0pt"/>
          <w:marBottom w:val="0pt"/>
          <w:divBdr>
            <w:top w:val="none" w:sz="0" w:space="0" w:color="auto"/>
            <w:left w:val="none" w:sz="0" w:space="0" w:color="auto"/>
            <w:bottom w:val="none" w:sz="0" w:space="0" w:color="auto"/>
            <w:right w:val="none" w:sz="0" w:space="0" w:color="auto"/>
          </w:divBdr>
        </w:div>
        <w:div w:id="1263801743">
          <w:marLeft w:val="22.30pt"/>
          <w:marRight w:val="0pt"/>
          <w:marTop w:val="0pt"/>
          <w:marBottom w:val="0pt"/>
          <w:divBdr>
            <w:top w:val="none" w:sz="0" w:space="0" w:color="auto"/>
            <w:left w:val="none" w:sz="0" w:space="0" w:color="auto"/>
            <w:bottom w:val="none" w:sz="0" w:space="0" w:color="auto"/>
            <w:right w:val="none" w:sz="0" w:space="0" w:color="auto"/>
          </w:divBdr>
        </w:div>
        <w:div w:id="1708524159">
          <w:marLeft w:val="22.30pt"/>
          <w:marRight w:val="0pt"/>
          <w:marTop w:val="0pt"/>
          <w:marBottom w:val="0pt"/>
          <w:divBdr>
            <w:top w:val="none" w:sz="0" w:space="0" w:color="auto"/>
            <w:left w:val="none" w:sz="0" w:space="0" w:color="auto"/>
            <w:bottom w:val="none" w:sz="0" w:space="0" w:color="auto"/>
            <w:right w:val="none" w:sz="0" w:space="0" w:color="auto"/>
          </w:divBdr>
        </w:div>
        <w:div w:id="1818648324">
          <w:marLeft w:val="22.30pt"/>
          <w:marRight w:val="0pt"/>
          <w:marTop w:val="0pt"/>
          <w:marBottom w:val="0pt"/>
          <w:divBdr>
            <w:top w:val="none" w:sz="0" w:space="0" w:color="auto"/>
            <w:left w:val="none" w:sz="0" w:space="0" w:color="auto"/>
            <w:bottom w:val="none" w:sz="0" w:space="0" w:color="auto"/>
            <w:right w:val="none" w:sz="0" w:space="0" w:color="auto"/>
          </w:divBdr>
        </w:div>
      </w:divsChild>
    </w:div>
    <w:div w:id="12701966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68281099">
          <w:marLeft w:val="0pt"/>
          <w:marRight w:val="0pt"/>
          <w:marTop w:val="0pt"/>
          <w:marBottom w:val="0pt"/>
          <w:divBdr>
            <w:top w:val="none" w:sz="0" w:space="0" w:color="auto"/>
            <w:left w:val="none" w:sz="0" w:space="0" w:color="auto"/>
            <w:bottom w:val="none" w:sz="0" w:space="0" w:color="auto"/>
            <w:right w:val="none" w:sz="0" w:space="0" w:color="auto"/>
          </w:divBdr>
        </w:div>
      </w:divsChild>
    </w:div>
    <w:div w:id="177428448">
      <w:bodyDiv w:val="1"/>
      <w:marLeft w:val="0pt"/>
      <w:marRight w:val="0pt"/>
      <w:marTop w:val="0pt"/>
      <w:marBottom w:val="0pt"/>
      <w:divBdr>
        <w:top w:val="none" w:sz="0" w:space="0" w:color="auto"/>
        <w:left w:val="none" w:sz="0" w:space="0" w:color="auto"/>
        <w:bottom w:val="none" w:sz="0" w:space="0" w:color="auto"/>
        <w:right w:val="none" w:sz="0" w:space="0" w:color="auto"/>
      </w:divBdr>
    </w:div>
    <w:div w:id="18201156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18289688">
          <w:marLeft w:val="13.70pt"/>
          <w:marRight w:val="0pt"/>
          <w:marTop w:val="0pt"/>
          <w:marBottom w:val="2.90pt"/>
          <w:divBdr>
            <w:top w:val="none" w:sz="0" w:space="0" w:color="auto"/>
            <w:left w:val="none" w:sz="0" w:space="0" w:color="auto"/>
            <w:bottom w:val="none" w:sz="0" w:space="0" w:color="auto"/>
            <w:right w:val="none" w:sz="0" w:space="0" w:color="auto"/>
          </w:divBdr>
        </w:div>
        <w:div w:id="1189223406">
          <w:marLeft w:val="13.70pt"/>
          <w:marRight w:val="0pt"/>
          <w:marTop w:val="0pt"/>
          <w:marBottom w:val="2.90pt"/>
          <w:divBdr>
            <w:top w:val="none" w:sz="0" w:space="0" w:color="auto"/>
            <w:left w:val="none" w:sz="0" w:space="0" w:color="auto"/>
            <w:bottom w:val="none" w:sz="0" w:space="0" w:color="auto"/>
            <w:right w:val="none" w:sz="0" w:space="0" w:color="auto"/>
          </w:divBdr>
        </w:div>
      </w:divsChild>
    </w:div>
    <w:div w:id="184833212">
      <w:bodyDiv w:val="1"/>
      <w:marLeft w:val="0pt"/>
      <w:marRight w:val="0pt"/>
      <w:marTop w:val="0pt"/>
      <w:marBottom w:val="0pt"/>
      <w:divBdr>
        <w:top w:val="none" w:sz="0" w:space="0" w:color="auto"/>
        <w:left w:val="none" w:sz="0" w:space="0" w:color="auto"/>
        <w:bottom w:val="none" w:sz="0" w:space="0" w:color="auto"/>
        <w:right w:val="none" w:sz="0" w:space="0" w:color="auto"/>
      </w:divBdr>
    </w:div>
    <w:div w:id="18764789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24562626">
          <w:marLeft w:val="0pt"/>
          <w:marRight w:val="0pt"/>
          <w:marTop w:val="0pt"/>
          <w:marBottom w:val="0pt"/>
          <w:divBdr>
            <w:top w:val="none" w:sz="0" w:space="0" w:color="auto"/>
            <w:left w:val="none" w:sz="0" w:space="0" w:color="auto"/>
            <w:bottom w:val="none" w:sz="0" w:space="0" w:color="auto"/>
            <w:right w:val="none" w:sz="0" w:space="0" w:color="auto"/>
          </w:divBdr>
        </w:div>
      </w:divsChild>
    </w:div>
    <w:div w:id="20317624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80301909">
          <w:marLeft w:val="0pt"/>
          <w:marRight w:val="0pt"/>
          <w:marTop w:val="0pt"/>
          <w:marBottom w:val="0pt"/>
          <w:divBdr>
            <w:top w:val="none" w:sz="0" w:space="0" w:color="auto"/>
            <w:left w:val="none" w:sz="0" w:space="0" w:color="auto"/>
            <w:bottom w:val="none" w:sz="0" w:space="0" w:color="auto"/>
            <w:right w:val="none" w:sz="0" w:space="0" w:color="auto"/>
          </w:divBdr>
        </w:div>
      </w:divsChild>
    </w:div>
    <w:div w:id="235482299">
      <w:bodyDiv w:val="1"/>
      <w:marLeft w:val="0pt"/>
      <w:marRight w:val="0pt"/>
      <w:marTop w:val="0pt"/>
      <w:marBottom w:val="0pt"/>
      <w:divBdr>
        <w:top w:val="none" w:sz="0" w:space="0" w:color="auto"/>
        <w:left w:val="none" w:sz="0" w:space="0" w:color="auto"/>
        <w:bottom w:val="none" w:sz="0" w:space="0" w:color="auto"/>
        <w:right w:val="none" w:sz="0" w:space="0" w:color="auto"/>
      </w:divBdr>
    </w:div>
    <w:div w:id="23652587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62539149">
          <w:marLeft w:val="22.30pt"/>
          <w:marRight w:val="0pt"/>
          <w:marTop w:val="0pt"/>
          <w:marBottom w:val="0pt"/>
          <w:divBdr>
            <w:top w:val="none" w:sz="0" w:space="0" w:color="auto"/>
            <w:left w:val="none" w:sz="0" w:space="0" w:color="auto"/>
            <w:bottom w:val="none" w:sz="0" w:space="0" w:color="auto"/>
            <w:right w:val="none" w:sz="0" w:space="0" w:color="auto"/>
          </w:divBdr>
        </w:div>
        <w:div w:id="381103564">
          <w:marLeft w:val="22.30pt"/>
          <w:marRight w:val="0pt"/>
          <w:marTop w:val="0pt"/>
          <w:marBottom w:val="0pt"/>
          <w:divBdr>
            <w:top w:val="none" w:sz="0" w:space="0" w:color="auto"/>
            <w:left w:val="none" w:sz="0" w:space="0" w:color="auto"/>
            <w:bottom w:val="none" w:sz="0" w:space="0" w:color="auto"/>
            <w:right w:val="none" w:sz="0" w:space="0" w:color="auto"/>
          </w:divBdr>
        </w:div>
        <w:div w:id="665867653">
          <w:marLeft w:val="22.30pt"/>
          <w:marRight w:val="0pt"/>
          <w:marTop w:val="0pt"/>
          <w:marBottom w:val="0pt"/>
          <w:divBdr>
            <w:top w:val="none" w:sz="0" w:space="0" w:color="auto"/>
            <w:left w:val="none" w:sz="0" w:space="0" w:color="auto"/>
            <w:bottom w:val="none" w:sz="0" w:space="0" w:color="auto"/>
            <w:right w:val="none" w:sz="0" w:space="0" w:color="auto"/>
          </w:divBdr>
        </w:div>
        <w:div w:id="1193151863">
          <w:marLeft w:val="22.30pt"/>
          <w:marRight w:val="0pt"/>
          <w:marTop w:val="0pt"/>
          <w:marBottom w:val="0pt"/>
          <w:divBdr>
            <w:top w:val="none" w:sz="0" w:space="0" w:color="auto"/>
            <w:left w:val="none" w:sz="0" w:space="0" w:color="auto"/>
            <w:bottom w:val="none" w:sz="0" w:space="0" w:color="auto"/>
            <w:right w:val="none" w:sz="0" w:space="0" w:color="auto"/>
          </w:divBdr>
        </w:div>
        <w:div w:id="1684211876">
          <w:marLeft w:val="22.30pt"/>
          <w:marRight w:val="0pt"/>
          <w:marTop w:val="0pt"/>
          <w:marBottom w:val="0pt"/>
          <w:divBdr>
            <w:top w:val="none" w:sz="0" w:space="0" w:color="auto"/>
            <w:left w:val="none" w:sz="0" w:space="0" w:color="auto"/>
            <w:bottom w:val="none" w:sz="0" w:space="0" w:color="auto"/>
            <w:right w:val="none" w:sz="0" w:space="0" w:color="auto"/>
          </w:divBdr>
        </w:div>
        <w:div w:id="1702439258">
          <w:marLeft w:val="22.30pt"/>
          <w:marRight w:val="0pt"/>
          <w:marTop w:val="0pt"/>
          <w:marBottom w:val="0pt"/>
          <w:divBdr>
            <w:top w:val="none" w:sz="0" w:space="0" w:color="auto"/>
            <w:left w:val="none" w:sz="0" w:space="0" w:color="auto"/>
            <w:bottom w:val="none" w:sz="0" w:space="0" w:color="auto"/>
            <w:right w:val="none" w:sz="0" w:space="0" w:color="auto"/>
          </w:divBdr>
        </w:div>
        <w:div w:id="2126266971">
          <w:marLeft w:val="22.30pt"/>
          <w:marRight w:val="0pt"/>
          <w:marTop w:val="0pt"/>
          <w:marBottom w:val="0pt"/>
          <w:divBdr>
            <w:top w:val="none" w:sz="0" w:space="0" w:color="auto"/>
            <w:left w:val="none" w:sz="0" w:space="0" w:color="auto"/>
            <w:bottom w:val="none" w:sz="0" w:space="0" w:color="auto"/>
            <w:right w:val="none" w:sz="0" w:space="0" w:color="auto"/>
          </w:divBdr>
        </w:div>
      </w:divsChild>
    </w:div>
    <w:div w:id="244850967">
      <w:bodyDiv w:val="1"/>
      <w:marLeft w:val="0pt"/>
      <w:marRight w:val="0pt"/>
      <w:marTop w:val="0pt"/>
      <w:marBottom w:val="0pt"/>
      <w:divBdr>
        <w:top w:val="none" w:sz="0" w:space="0" w:color="auto"/>
        <w:left w:val="none" w:sz="0" w:space="0" w:color="auto"/>
        <w:bottom w:val="none" w:sz="0" w:space="0" w:color="auto"/>
        <w:right w:val="none" w:sz="0" w:space="0" w:color="auto"/>
      </w:divBdr>
    </w:div>
    <w:div w:id="263735334">
      <w:bodyDiv w:val="1"/>
      <w:marLeft w:val="0pt"/>
      <w:marRight w:val="0pt"/>
      <w:marTop w:val="0pt"/>
      <w:marBottom w:val="0pt"/>
      <w:divBdr>
        <w:top w:val="none" w:sz="0" w:space="0" w:color="auto"/>
        <w:left w:val="none" w:sz="0" w:space="0" w:color="auto"/>
        <w:bottom w:val="none" w:sz="0" w:space="0" w:color="auto"/>
        <w:right w:val="none" w:sz="0" w:space="0" w:color="auto"/>
      </w:divBdr>
    </w:div>
    <w:div w:id="295457806">
      <w:bodyDiv w:val="1"/>
      <w:marLeft w:val="0pt"/>
      <w:marRight w:val="0pt"/>
      <w:marTop w:val="0pt"/>
      <w:marBottom w:val="0pt"/>
      <w:divBdr>
        <w:top w:val="none" w:sz="0" w:space="0" w:color="auto"/>
        <w:left w:val="none" w:sz="0" w:space="0" w:color="auto"/>
        <w:bottom w:val="none" w:sz="0" w:space="0" w:color="auto"/>
        <w:right w:val="none" w:sz="0" w:space="0" w:color="auto"/>
      </w:divBdr>
    </w:div>
    <w:div w:id="308749749">
      <w:bodyDiv w:val="1"/>
      <w:marLeft w:val="0pt"/>
      <w:marRight w:val="0pt"/>
      <w:marTop w:val="0pt"/>
      <w:marBottom w:val="0pt"/>
      <w:divBdr>
        <w:top w:val="none" w:sz="0" w:space="0" w:color="auto"/>
        <w:left w:val="none" w:sz="0" w:space="0" w:color="auto"/>
        <w:bottom w:val="none" w:sz="0" w:space="0" w:color="auto"/>
        <w:right w:val="none" w:sz="0" w:space="0" w:color="auto"/>
      </w:divBdr>
    </w:div>
    <w:div w:id="323968854">
      <w:bodyDiv w:val="1"/>
      <w:marLeft w:val="0pt"/>
      <w:marRight w:val="0pt"/>
      <w:marTop w:val="0pt"/>
      <w:marBottom w:val="0pt"/>
      <w:divBdr>
        <w:top w:val="none" w:sz="0" w:space="0" w:color="auto"/>
        <w:left w:val="none" w:sz="0" w:space="0" w:color="auto"/>
        <w:bottom w:val="none" w:sz="0" w:space="0" w:color="auto"/>
        <w:right w:val="none" w:sz="0" w:space="0" w:color="auto"/>
      </w:divBdr>
    </w:div>
    <w:div w:id="33445611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3716156">
          <w:marLeft w:val="22.30pt"/>
          <w:marRight w:val="0pt"/>
          <w:marTop w:val="0pt"/>
          <w:marBottom w:val="0pt"/>
          <w:divBdr>
            <w:top w:val="none" w:sz="0" w:space="0" w:color="auto"/>
            <w:left w:val="none" w:sz="0" w:space="0" w:color="auto"/>
            <w:bottom w:val="none" w:sz="0" w:space="0" w:color="auto"/>
            <w:right w:val="none" w:sz="0" w:space="0" w:color="auto"/>
          </w:divBdr>
        </w:div>
      </w:divsChild>
    </w:div>
    <w:div w:id="34382178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95185090">
          <w:marLeft w:val="13.70pt"/>
          <w:marRight w:val="0pt"/>
          <w:marTop w:val="0pt"/>
          <w:marBottom w:val="2.90pt"/>
          <w:divBdr>
            <w:top w:val="none" w:sz="0" w:space="0" w:color="auto"/>
            <w:left w:val="none" w:sz="0" w:space="0" w:color="auto"/>
            <w:bottom w:val="none" w:sz="0" w:space="0" w:color="auto"/>
            <w:right w:val="none" w:sz="0" w:space="0" w:color="auto"/>
          </w:divBdr>
        </w:div>
      </w:divsChild>
    </w:div>
    <w:div w:id="355081869">
      <w:bodyDiv w:val="1"/>
      <w:marLeft w:val="0pt"/>
      <w:marRight w:val="0pt"/>
      <w:marTop w:val="0pt"/>
      <w:marBottom w:val="0pt"/>
      <w:divBdr>
        <w:top w:val="none" w:sz="0" w:space="0" w:color="auto"/>
        <w:left w:val="none" w:sz="0" w:space="0" w:color="auto"/>
        <w:bottom w:val="none" w:sz="0" w:space="0" w:color="auto"/>
        <w:right w:val="none" w:sz="0" w:space="0" w:color="auto"/>
      </w:divBdr>
    </w:div>
    <w:div w:id="365375665">
      <w:bodyDiv w:val="1"/>
      <w:marLeft w:val="0pt"/>
      <w:marRight w:val="0pt"/>
      <w:marTop w:val="0pt"/>
      <w:marBottom w:val="0pt"/>
      <w:divBdr>
        <w:top w:val="none" w:sz="0" w:space="0" w:color="auto"/>
        <w:left w:val="none" w:sz="0" w:space="0" w:color="auto"/>
        <w:bottom w:val="none" w:sz="0" w:space="0" w:color="auto"/>
        <w:right w:val="none" w:sz="0" w:space="0" w:color="auto"/>
      </w:divBdr>
    </w:div>
    <w:div w:id="474299018">
      <w:bodyDiv w:val="1"/>
      <w:marLeft w:val="0pt"/>
      <w:marRight w:val="0pt"/>
      <w:marTop w:val="0pt"/>
      <w:marBottom w:val="0pt"/>
      <w:divBdr>
        <w:top w:val="none" w:sz="0" w:space="0" w:color="auto"/>
        <w:left w:val="none" w:sz="0" w:space="0" w:color="auto"/>
        <w:bottom w:val="none" w:sz="0" w:space="0" w:color="auto"/>
        <w:right w:val="none" w:sz="0" w:space="0" w:color="auto"/>
      </w:divBdr>
    </w:div>
    <w:div w:id="489491528">
      <w:bodyDiv w:val="1"/>
      <w:marLeft w:val="0pt"/>
      <w:marRight w:val="0pt"/>
      <w:marTop w:val="0pt"/>
      <w:marBottom w:val="0pt"/>
      <w:divBdr>
        <w:top w:val="none" w:sz="0" w:space="0" w:color="auto"/>
        <w:left w:val="none" w:sz="0" w:space="0" w:color="auto"/>
        <w:bottom w:val="none" w:sz="0" w:space="0" w:color="auto"/>
        <w:right w:val="none" w:sz="0" w:space="0" w:color="auto"/>
      </w:divBdr>
    </w:div>
    <w:div w:id="496506502">
      <w:bodyDiv w:val="1"/>
      <w:marLeft w:val="0pt"/>
      <w:marRight w:val="0pt"/>
      <w:marTop w:val="0pt"/>
      <w:marBottom w:val="0pt"/>
      <w:divBdr>
        <w:top w:val="none" w:sz="0" w:space="0" w:color="auto"/>
        <w:left w:val="none" w:sz="0" w:space="0" w:color="auto"/>
        <w:bottom w:val="none" w:sz="0" w:space="0" w:color="auto"/>
        <w:right w:val="none" w:sz="0" w:space="0" w:color="auto"/>
      </w:divBdr>
    </w:div>
    <w:div w:id="510799869">
      <w:bodyDiv w:val="1"/>
      <w:marLeft w:val="0pt"/>
      <w:marRight w:val="0pt"/>
      <w:marTop w:val="0pt"/>
      <w:marBottom w:val="0pt"/>
      <w:divBdr>
        <w:top w:val="none" w:sz="0" w:space="0" w:color="auto"/>
        <w:left w:val="none" w:sz="0" w:space="0" w:color="auto"/>
        <w:bottom w:val="none" w:sz="0" w:space="0" w:color="auto"/>
        <w:right w:val="none" w:sz="0" w:space="0" w:color="auto"/>
      </w:divBdr>
    </w:div>
    <w:div w:id="517933552">
      <w:bodyDiv w:val="1"/>
      <w:marLeft w:val="0pt"/>
      <w:marRight w:val="0pt"/>
      <w:marTop w:val="0pt"/>
      <w:marBottom w:val="0pt"/>
      <w:divBdr>
        <w:top w:val="none" w:sz="0" w:space="0" w:color="auto"/>
        <w:left w:val="none" w:sz="0" w:space="0" w:color="auto"/>
        <w:bottom w:val="none" w:sz="0" w:space="0" w:color="auto"/>
        <w:right w:val="none" w:sz="0" w:space="0" w:color="auto"/>
      </w:divBdr>
    </w:div>
    <w:div w:id="557279515">
      <w:bodyDiv w:val="1"/>
      <w:marLeft w:val="0pt"/>
      <w:marRight w:val="0pt"/>
      <w:marTop w:val="0pt"/>
      <w:marBottom w:val="0pt"/>
      <w:divBdr>
        <w:top w:val="none" w:sz="0" w:space="0" w:color="auto"/>
        <w:left w:val="none" w:sz="0" w:space="0" w:color="auto"/>
        <w:bottom w:val="none" w:sz="0" w:space="0" w:color="auto"/>
        <w:right w:val="none" w:sz="0" w:space="0" w:color="auto"/>
      </w:divBdr>
    </w:div>
    <w:div w:id="562448198">
      <w:bodyDiv w:val="1"/>
      <w:marLeft w:val="0pt"/>
      <w:marRight w:val="0pt"/>
      <w:marTop w:val="0pt"/>
      <w:marBottom w:val="0pt"/>
      <w:divBdr>
        <w:top w:val="none" w:sz="0" w:space="0" w:color="auto"/>
        <w:left w:val="none" w:sz="0" w:space="0" w:color="auto"/>
        <w:bottom w:val="none" w:sz="0" w:space="0" w:color="auto"/>
        <w:right w:val="none" w:sz="0" w:space="0" w:color="auto"/>
      </w:divBdr>
    </w:div>
    <w:div w:id="598877362">
      <w:bodyDiv w:val="1"/>
      <w:marLeft w:val="0pt"/>
      <w:marRight w:val="0pt"/>
      <w:marTop w:val="0pt"/>
      <w:marBottom w:val="0pt"/>
      <w:divBdr>
        <w:top w:val="none" w:sz="0" w:space="0" w:color="auto"/>
        <w:left w:val="none" w:sz="0" w:space="0" w:color="auto"/>
        <w:bottom w:val="none" w:sz="0" w:space="0" w:color="auto"/>
        <w:right w:val="none" w:sz="0" w:space="0" w:color="auto"/>
      </w:divBdr>
    </w:div>
    <w:div w:id="602766074">
      <w:bodyDiv w:val="1"/>
      <w:marLeft w:val="0pt"/>
      <w:marRight w:val="0pt"/>
      <w:marTop w:val="0pt"/>
      <w:marBottom w:val="0pt"/>
      <w:divBdr>
        <w:top w:val="none" w:sz="0" w:space="0" w:color="auto"/>
        <w:left w:val="none" w:sz="0" w:space="0" w:color="auto"/>
        <w:bottom w:val="none" w:sz="0" w:space="0" w:color="auto"/>
        <w:right w:val="none" w:sz="0" w:space="0" w:color="auto"/>
      </w:divBdr>
    </w:div>
    <w:div w:id="611013162">
      <w:bodyDiv w:val="1"/>
      <w:marLeft w:val="0pt"/>
      <w:marRight w:val="0pt"/>
      <w:marTop w:val="0pt"/>
      <w:marBottom w:val="0pt"/>
      <w:divBdr>
        <w:top w:val="none" w:sz="0" w:space="0" w:color="auto"/>
        <w:left w:val="none" w:sz="0" w:space="0" w:color="auto"/>
        <w:bottom w:val="none" w:sz="0" w:space="0" w:color="auto"/>
        <w:right w:val="none" w:sz="0" w:space="0" w:color="auto"/>
      </w:divBdr>
    </w:div>
    <w:div w:id="622345661">
      <w:bodyDiv w:val="1"/>
      <w:marLeft w:val="0pt"/>
      <w:marRight w:val="0pt"/>
      <w:marTop w:val="0pt"/>
      <w:marBottom w:val="0pt"/>
      <w:divBdr>
        <w:top w:val="none" w:sz="0" w:space="0" w:color="auto"/>
        <w:left w:val="none" w:sz="0" w:space="0" w:color="auto"/>
        <w:bottom w:val="none" w:sz="0" w:space="0" w:color="auto"/>
        <w:right w:val="none" w:sz="0" w:space="0" w:color="auto"/>
      </w:divBdr>
    </w:div>
    <w:div w:id="629866702">
      <w:bodyDiv w:val="1"/>
      <w:marLeft w:val="0pt"/>
      <w:marRight w:val="0pt"/>
      <w:marTop w:val="0pt"/>
      <w:marBottom w:val="0pt"/>
      <w:divBdr>
        <w:top w:val="none" w:sz="0" w:space="0" w:color="auto"/>
        <w:left w:val="none" w:sz="0" w:space="0" w:color="auto"/>
        <w:bottom w:val="none" w:sz="0" w:space="0" w:color="auto"/>
        <w:right w:val="none" w:sz="0" w:space="0" w:color="auto"/>
      </w:divBdr>
    </w:div>
    <w:div w:id="6333670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87872093">
          <w:marLeft w:val="22.30pt"/>
          <w:marRight w:val="0pt"/>
          <w:marTop w:val="0pt"/>
          <w:marBottom w:val="0pt"/>
          <w:divBdr>
            <w:top w:val="none" w:sz="0" w:space="0" w:color="auto"/>
            <w:left w:val="none" w:sz="0" w:space="0" w:color="auto"/>
            <w:bottom w:val="none" w:sz="0" w:space="0" w:color="auto"/>
            <w:right w:val="none" w:sz="0" w:space="0" w:color="auto"/>
          </w:divBdr>
        </w:div>
      </w:divsChild>
    </w:div>
    <w:div w:id="646398001">
      <w:bodyDiv w:val="1"/>
      <w:marLeft w:val="0pt"/>
      <w:marRight w:val="0pt"/>
      <w:marTop w:val="0pt"/>
      <w:marBottom w:val="0pt"/>
      <w:divBdr>
        <w:top w:val="none" w:sz="0" w:space="0" w:color="auto"/>
        <w:left w:val="none" w:sz="0" w:space="0" w:color="auto"/>
        <w:bottom w:val="none" w:sz="0" w:space="0" w:color="auto"/>
        <w:right w:val="none" w:sz="0" w:space="0" w:color="auto"/>
      </w:divBdr>
    </w:div>
    <w:div w:id="656035594">
      <w:bodyDiv w:val="1"/>
      <w:marLeft w:val="0pt"/>
      <w:marRight w:val="0pt"/>
      <w:marTop w:val="0pt"/>
      <w:marBottom w:val="0pt"/>
      <w:divBdr>
        <w:top w:val="none" w:sz="0" w:space="0" w:color="auto"/>
        <w:left w:val="none" w:sz="0" w:space="0" w:color="auto"/>
        <w:bottom w:val="none" w:sz="0" w:space="0" w:color="auto"/>
        <w:right w:val="none" w:sz="0" w:space="0" w:color="auto"/>
      </w:divBdr>
    </w:div>
    <w:div w:id="662125529">
      <w:bodyDiv w:val="1"/>
      <w:marLeft w:val="7.50pt"/>
      <w:marRight w:val="7.50pt"/>
      <w:marTop w:val="7.50pt"/>
      <w:marBottom w:val="7.50pt"/>
      <w:divBdr>
        <w:top w:val="none" w:sz="0" w:space="0" w:color="auto"/>
        <w:left w:val="none" w:sz="0" w:space="0" w:color="auto"/>
        <w:bottom w:val="none" w:sz="0" w:space="0" w:color="auto"/>
        <w:right w:val="none" w:sz="0" w:space="0" w:color="auto"/>
      </w:divBdr>
    </w:div>
    <w:div w:id="665208532">
      <w:bodyDiv w:val="1"/>
      <w:marLeft w:val="0pt"/>
      <w:marRight w:val="0pt"/>
      <w:marTop w:val="0pt"/>
      <w:marBottom w:val="0pt"/>
      <w:divBdr>
        <w:top w:val="none" w:sz="0" w:space="0" w:color="auto"/>
        <w:left w:val="none" w:sz="0" w:space="0" w:color="auto"/>
        <w:bottom w:val="none" w:sz="0" w:space="0" w:color="auto"/>
        <w:right w:val="none" w:sz="0" w:space="0" w:color="auto"/>
      </w:divBdr>
    </w:div>
    <w:div w:id="681512088">
      <w:bodyDiv w:val="1"/>
      <w:marLeft w:val="0pt"/>
      <w:marRight w:val="0pt"/>
      <w:marTop w:val="0pt"/>
      <w:marBottom w:val="0pt"/>
      <w:divBdr>
        <w:top w:val="none" w:sz="0" w:space="0" w:color="auto"/>
        <w:left w:val="none" w:sz="0" w:space="0" w:color="auto"/>
        <w:bottom w:val="none" w:sz="0" w:space="0" w:color="auto"/>
        <w:right w:val="none" w:sz="0" w:space="0" w:color="auto"/>
      </w:divBdr>
    </w:div>
    <w:div w:id="75165943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49080036">
          <w:marLeft w:val="0pt"/>
          <w:marRight w:val="0pt"/>
          <w:marTop w:val="0pt"/>
          <w:marBottom w:val="0pt"/>
          <w:divBdr>
            <w:top w:val="none" w:sz="0" w:space="0" w:color="auto"/>
            <w:left w:val="none" w:sz="0" w:space="0" w:color="auto"/>
            <w:bottom w:val="none" w:sz="0" w:space="0" w:color="auto"/>
            <w:right w:val="none" w:sz="0" w:space="0" w:color="auto"/>
          </w:divBdr>
        </w:div>
      </w:divsChild>
    </w:div>
    <w:div w:id="80092810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45977844">
          <w:marLeft w:val="0pt"/>
          <w:marRight w:val="0pt"/>
          <w:marTop w:val="0pt"/>
          <w:marBottom w:val="0pt"/>
          <w:divBdr>
            <w:top w:val="none" w:sz="0" w:space="0" w:color="auto"/>
            <w:left w:val="none" w:sz="0" w:space="0" w:color="auto"/>
            <w:bottom w:val="none" w:sz="0" w:space="0" w:color="auto"/>
            <w:right w:val="none" w:sz="0" w:space="0" w:color="auto"/>
          </w:divBdr>
        </w:div>
      </w:divsChild>
    </w:div>
    <w:div w:id="82012049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01311490">
          <w:marLeft w:val="0pt"/>
          <w:marRight w:val="0pt"/>
          <w:marTop w:val="0pt"/>
          <w:marBottom w:val="0pt"/>
          <w:divBdr>
            <w:top w:val="none" w:sz="0" w:space="0" w:color="auto"/>
            <w:left w:val="none" w:sz="0" w:space="0" w:color="auto"/>
            <w:bottom w:val="none" w:sz="0" w:space="0" w:color="auto"/>
            <w:right w:val="none" w:sz="0" w:space="0" w:color="auto"/>
          </w:divBdr>
        </w:div>
      </w:divsChild>
    </w:div>
    <w:div w:id="832376869">
      <w:bodyDiv w:val="1"/>
      <w:marLeft w:val="0pt"/>
      <w:marRight w:val="0pt"/>
      <w:marTop w:val="0pt"/>
      <w:marBottom w:val="0pt"/>
      <w:divBdr>
        <w:top w:val="none" w:sz="0" w:space="0" w:color="auto"/>
        <w:left w:val="none" w:sz="0" w:space="0" w:color="auto"/>
        <w:bottom w:val="none" w:sz="0" w:space="0" w:color="auto"/>
        <w:right w:val="none" w:sz="0" w:space="0" w:color="auto"/>
      </w:divBdr>
    </w:div>
    <w:div w:id="869993027">
      <w:bodyDiv w:val="1"/>
      <w:marLeft w:val="0pt"/>
      <w:marRight w:val="0pt"/>
      <w:marTop w:val="0pt"/>
      <w:marBottom w:val="0pt"/>
      <w:divBdr>
        <w:top w:val="none" w:sz="0" w:space="0" w:color="auto"/>
        <w:left w:val="none" w:sz="0" w:space="0" w:color="auto"/>
        <w:bottom w:val="none" w:sz="0" w:space="0" w:color="auto"/>
        <w:right w:val="none" w:sz="0" w:space="0" w:color="auto"/>
      </w:divBdr>
    </w:div>
    <w:div w:id="887912739">
      <w:bodyDiv w:val="1"/>
      <w:marLeft w:val="0pt"/>
      <w:marRight w:val="0pt"/>
      <w:marTop w:val="0pt"/>
      <w:marBottom w:val="0pt"/>
      <w:divBdr>
        <w:top w:val="none" w:sz="0" w:space="0" w:color="auto"/>
        <w:left w:val="none" w:sz="0" w:space="0" w:color="auto"/>
        <w:bottom w:val="none" w:sz="0" w:space="0" w:color="auto"/>
        <w:right w:val="none" w:sz="0" w:space="0" w:color="auto"/>
      </w:divBdr>
    </w:div>
    <w:div w:id="89142922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57800794">
          <w:marLeft w:val="22.30pt"/>
          <w:marRight w:val="0pt"/>
          <w:marTop w:val="0pt"/>
          <w:marBottom w:val="0pt"/>
          <w:divBdr>
            <w:top w:val="none" w:sz="0" w:space="0" w:color="auto"/>
            <w:left w:val="none" w:sz="0" w:space="0" w:color="auto"/>
            <w:bottom w:val="none" w:sz="0" w:space="0" w:color="auto"/>
            <w:right w:val="none" w:sz="0" w:space="0" w:color="auto"/>
          </w:divBdr>
        </w:div>
        <w:div w:id="511333863">
          <w:marLeft w:val="22.30pt"/>
          <w:marRight w:val="0pt"/>
          <w:marTop w:val="0pt"/>
          <w:marBottom w:val="0pt"/>
          <w:divBdr>
            <w:top w:val="none" w:sz="0" w:space="0" w:color="auto"/>
            <w:left w:val="none" w:sz="0" w:space="0" w:color="auto"/>
            <w:bottom w:val="none" w:sz="0" w:space="0" w:color="auto"/>
            <w:right w:val="none" w:sz="0" w:space="0" w:color="auto"/>
          </w:divBdr>
        </w:div>
        <w:div w:id="598371028">
          <w:marLeft w:val="22.30pt"/>
          <w:marRight w:val="0pt"/>
          <w:marTop w:val="0pt"/>
          <w:marBottom w:val="0pt"/>
          <w:divBdr>
            <w:top w:val="none" w:sz="0" w:space="0" w:color="auto"/>
            <w:left w:val="none" w:sz="0" w:space="0" w:color="auto"/>
            <w:bottom w:val="none" w:sz="0" w:space="0" w:color="auto"/>
            <w:right w:val="none" w:sz="0" w:space="0" w:color="auto"/>
          </w:divBdr>
        </w:div>
        <w:div w:id="1675382320">
          <w:marLeft w:val="22.30pt"/>
          <w:marRight w:val="0pt"/>
          <w:marTop w:val="0pt"/>
          <w:marBottom w:val="0pt"/>
          <w:divBdr>
            <w:top w:val="none" w:sz="0" w:space="0" w:color="auto"/>
            <w:left w:val="none" w:sz="0" w:space="0" w:color="auto"/>
            <w:bottom w:val="none" w:sz="0" w:space="0" w:color="auto"/>
            <w:right w:val="none" w:sz="0" w:space="0" w:color="auto"/>
          </w:divBdr>
        </w:div>
      </w:divsChild>
    </w:div>
    <w:div w:id="892808691">
      <w:bodyDiv w:val="1"/>
      <w:marLeft w:val="0pt"/>
      <w:marRight w:val="0pt"/>
      <w:marTop w:val="0pt"/>
      <w:marBottom w:val="0pt"/>
      <w:divBdr>
        <w:top w:val="none" w:sz="0" w:space="0" w:color="auto"/>
        <w:left w:val="none" w:sz="0" w:space="0" w:color="auto"/>
        <w:bottom w:val="none" w:sz="0" w:space="0" w:color="auto"/>
        <w:right w:val="none" w:sz="0" w:space="0" w:color="auto"/>
      </w:divBdr>
    </w:div>
    <w:div w:id="926158826">
      <w:bodyDiv w:val="1"/>
      <w:marLeft w:val="0pt"/>
      <w:marRight w:val="0pt"/>
      <w:marTop w:val="0pt"/>
      <w:marBottom w:val="0pt"/>
      <w:divBdr>
        <w:top w:val="none" w:sz="0" w:space="0" w:color="auto"/>
        <w:left w:val="none" w:sz="0" w:space="0" w:color="auto"/>
        <w:bottom w:val="none" w:sz="0" w:space="0" w:color="auto"/>
        <w:right w:val="none" w:sz="0" w:space="0" w:color="auto"/>
      </w:divBdr>
    </w:div>
    <w:div w:id="932784043">
      <w:bodyDiv w:val="1"/>
      <w:marLeft w:val="0pt"/>
      <w:marRight w:val="0pt"/>
      <w:marTop w:val="0pt"/>
      <w:marBottom w:val="0pt"/>
      <w:divBdr>
        <w:top w:val="none" w:sz="0" w:space="0" w:color="auto"/>
        <w:left w:val="none" w:sz="0" w:space="0" w:color="auto"/>
        <w:bottom w:val="none" w:sz="0" w:space="0" w:color="auto"/>
        <w:right w:val="none" w:sz="0" w:space="0" w:color="auto"/>
      </w:divBdr>
    </w:div>
    <w:div w:id="948005218">
      <w:bodyDiv w:val="1"/>
      <w:marLeft w:val="0pt"/>
      <w:marRight w:val="0pt"/>
      <w:marTop w:val="0pt"/>
      <w:marBottom w:val="0pt"/>
      <w:divBdr>
        <w:top w:val="none" w:sz="0" w:space="0" w:color="auto"/>
        <w:left w:val="none" w:sz="0" w:space="0" w:color="auto"/>
        <w:bottom w:val="none" w:sz="0" w:space="0" w:color="auto"/>
        <w:right w:val="none" w:sz="0" w:space="0" w:color="auto"/>
      </w:divBdr>
    </w:div>
    <w:div w:id="983049220">
      <w:bodyDiv w:val="1"/>
      <w:marLeft w:val="0pt"/>
      <w:marRight w:val="0pt"/>
      <w:marTop w:val="0pt"/>
      <w:marBottom w:val="0pt"/>
      <w:divBdr>
        <w:top w:val="none" w:sz="0" w:space="0" w:color="auto"/>
        <w:left w:val="none" w:sz="0" w:space="0" w:color="auto"/>
        <w:bottom w:val="none" w:sz="0" w:space="0" w:color="auto"/>
        <w:right w:val="none" w:sz="0" w:space="0" w:color="auto"/>
      </w:divBdr>
    </w:div>
    <w:div w:id="992610909">
      <w:bodyDiv w:val="1"/>
      <w:marLeft w:val="0pt"/>
      <w:marRight w:val="0pt"/>
      <w:marTop w:val="0pt"/>
      <w:marBottom w:val="0pt"/>
      <w:divBdr>
        <w:top w:val="none" w:sz="0" w:space="0" w:color="auto"/>
        <w:left w:val="none" w:sz="0" w:space="0" w:color="auto"/>
        <w:bottom w:val="none" w:sz="0" w:space="0" w:color="auto"/>
        <w:right w:val="none" w:sz="0" w:space="0" w:color="auto"/>
      </w:divBdr>
    </w:div>
    <w:div w:id="1013533500">
      <w:bodyDiv w:val="1"/>
      <w:marLeft w:val="0pt"/>
      <w:marRight w:val="0pt"/>
      <w:marTop w:val="0pt"/>
      <w:marBottom w:val="0pt"/>
      <w:divBdr>
        <w:top w:val="none" w:sz="0" w:space="0" w:color="auto"/>
        <w:left w:val="none" w:sz="0" w:space="0" w:color="auto"/>
        <w:bottom w:val="none" w:sz="0" w:space="0" w:color="auto"/>
        <w:right w:val="none" w:sz="0" w:space="0" w:color="auto"/>
      </w:divBdr>
    </w:div>
    <w:div w:id="1013916199">
      <w:bodyDiv w:val="1"/>
      <w:marLeft w:val="0pt"/>
      <w:marRight w:val="0pt"/>
      <w:marTop w:val="0pt"/>
      <w:marBottom w:val="0pt"/>
      <w:divBdr>
        <w:top w:val="none" w:sz="0" w:space="0" w:color="auto"/>
        <w:left w:val="none" w:sz="0" w:space="0" w:color="auto"/>
        <w:bottom w:val="none" w:sz="0" w:space="0" w:color="auto"/>
        <w:right w:val="none" w:sz="0" w:space="0" w:color="auto"/>
      </w:divBdr>
    </w:div>
    <w:div w:id="1014460899">
      <w:bodyDiv w:val="1"/>
      <w:marLeft w:val="0pt"/>
      <w:marRight w:val="0pt"/>
      <w:marTop w:val="0pt"/>
      <w:marBottom w:val="0pt"/>
      <w:divBdr>
        <w:top w:val="none" w:sz="0" w:space="0" w:color="auto"/>
        <w:left w:val="none" w:sz="0" w:space="0" w:color="auto"/>
        <w:bottom w:val="none" w:sz="0" w:space="0" w:color="auto"/>
        <w:right w:val="none" w:sz="0" w:space="0" w:color="auto"/>
      </w:divBdr>
    </w:div>
    <w:div w:id="108175125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83821512">
          <w:marLeft w:val="0pt"/>
          <w:marRight w:val="0pt"/>
          <w:marTop w:val="0pt"/>
          <w:marBottom w:val="0pt"/>
          <w:divBdr>
            <w:top w:val="none" w:sz="0" w:space="0" w:color="auto"/>
            <w:left w:val="none" w:sz="0" w:space="0" w:color="auto"/>
            <w:bottom w:val="none" w:sz="0" w:space="0" w:color="auto"/>
            <w:right w:val="none" w:sz="0" w:space="0" w:color="auto"/>
          </w:divBdr>
        </w:div>
      </w:divsChild>
    </w:div>
    <w:div w:id="1099133090">
      <w:bodyDiv w:val="1"/>
      <w:marLeft w:val="0pt"/>
      <w:marRight w:val="0pt"/>
      <w:marTop w:val="0pt"/>
      <w:marBottom w:val="0pt"/>
      <w:divBdr>
        <w:top w:val="none" w:sz="0" w:space="0" w:color="auto"/>
        <w:left w:val="none" w:sz="0" w:space="0" w:color="auto"/>
        <w:bottom w:val="none" w:sz="0" w:space="0" w:color="auto"/>
        <w:right w:val="none" w:sz="0" w:space="0" w:color="auto"/>
      </w:divBdr>
    </w:div>
    <w:div w:id="110037522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43486049">
          <w:marLeft w:val="0pt"/>
          <w:marRight w:val="0pt"/>
          <w:marTop w:val="0pt"/>
          <w:marBottom w:val="0pt"/>
          <w:divBdr>
            <w:top w:val="none" w:sz="0" w:space="0" w:color="auto"/>
            <w:left w:val="none" w:sz="0" w:space="0" w:color="auto"/>
            <w:bottom w:val="none" w:sz="0" w:space="0" w:color="auto"/>
            <w:right w:val="none" w:sz="0" w:space="0" w:color="auto"/>
          </w:divBdr>
        </w:div>
      </w:divsChild>
    </w:div>
    <w:div w:id="1104425765">
      <w:bodyDiv w:val="1"/>
      <w:marLeft w:val="0pt"/>
      <w:marRight w:val="0pt"/>
      <w:marTop w:val="0pt"/>
      <w:marBottom w:val="0pt"/>
      <w:divBdr>
        <w:top w:val="none" w:sz="0" w:space="0" w:color="auto"/>
        <w:left w:val="none" w:sz="0" w:space="0" w:color="auto"/>
        <w:bottom w:val="none" w:sz="0" w:space="0" w:color="auto"/>
        <w:right w:val="none" w:sz="0" w:space="0" w:color="auto"/>
      </w:divBdr>
    </w:div>
    <w:div w:id="1147012542">
      <w:bodyDiv w:val="1"/>
      <w:marLeft w:val="0pt"/>
      <w:marRight w:val="0pt"/>
      <w:marTop w:val="0pt"/>
      <w:marBottom w:val="0pt"/>
      <w:divBdr>
        <w:top w:val="none" w:sz="0" w:space="0" w:color="auto"/>
        <w:left w:val="none" w:sz="0" w:space="0" w:color="auto"/>
        <w:bottom w:val="none" w:sz="0" w:space="0" w:color="auto"/>
        <w:right w:val="none" w:sz="0" w:space="0" w:color="auto"/>
      </w:divBdr>
    </w:div>
    <w:div w:id="130700696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0662593">
          <w:marLeft w:val="27.35pt"/>
          <w:marRight w:val="0pt"/>
          <w:marTop w:val="6pt"/>
          <w:marBottom w:val="6pt"/>
          <w:divBdr>
            <w:top w:val="none" w:sz="0" w:space="0" w:color="auto"/>
            <w:left w:val="none" w:sz="0" w:space="0" w:color="auto"/>
            <w:bottom w:val="none" w:sz="0" w:space="0" w:color="auto"/>
            <w:right w:val="none" w:sz="0" w:space="0" w:color="auto"/>
          </w:divBdr>
        </w:div>
        <w:div w:id="634524180">
          <w:marLeft w:val="27.35pt"/>
          <w:marRight w:val="0pt"/>
          <w:marTop w:val="0pt"/>
          <w:marBottom w:val="0pt"/>
          <w:divBdr>
            <w:top w:val="none" w:sz="0" w:space="0" w:color="auto"/>
            <w:left w:val="none" w:sz="0" w:space="0" w:color="auto"/>
            <w:bottom w:val="none" w:sz="0" w:space="0" w:color="auto"/>
            <w:right w:val="none" w:sz="0" w:space="0" w:color="auto"/>
          </w:divBdr>
        </w:div>
        <w:div w:id="750083407">
          <w:marLeft w:val="27.35pt"/>
          <w:marRight w:val="0pt"/>
          <w:marTop w:val="6pt"/>
          <w:marBottom w:val="6pt"/>
          <w:divBdr>
            <w:top w:val="none" w:sz="0" w:space="0" w:color="auto"/>
            <w:left w:val="none" w:sz="0" w:space="0" w:color="auto"/>
            <w:bottom w:val="none" w:sz="0" w:space="0" w:color="auto"/>
            <w:right w:val="none" w:sz="0" w:space="0" w:color="auto"/>
          </w:divBdr>
        </w:div>
        <w:div w:id="1303385000">
          <w:marLeft w:val="27.35pt"/>
          <w:marRight w:val="0pt"/>
          <w:marTop w:val="6pt"/>
          <w:marBottom w:val="6pt"/>
          <w:divBdr>
            <w:top w:val="none" w:sz="0" w:space="0" w:color="auto"/>
            <w:left w:val="none" w:sz="0" w:space="0" w:color="auto"/>
            <w:bottom w:val="none" w:sz="0" w:space="0" w:color="auto"/>
            <w:right w:val="none" w:sz="0" w:space="0" w:color="auto"/>
          </w:divBdr>
        </w:div>
      </w:divsChild>
    </w:div>
    <w:div w:id="1344743368">
      <w:bodyDiv w:val="1"/>
      <w:marLeft w:val="0pt"/>
      <w:marRight w:val="0pt"/>
      <w:marTop w:val="0pt"/>
      <w:marBottom w:val="0pt"/>
      <w:divBdr>
        <w:top w:val="none" w:sz="0" w:space="0" w:color="auto"/>
        <w:left w:val="none" w:sz="0" w:space="0" w:color="auto"/>
        <w:bottom w:val="none" w:sz="0" w:space="0" w:color="auto"/>
        <w:right w:val="none" w:sz="0" w:space="0" w:color="auto"/>
      </w:divBdr>
    </w:div>
    <w:div w:id="135777967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62439135">
          <w:marLeft w:val="0pt"/>
          <w:marRight w:val="0pt"/>
          <w:marTop w:val="0pt"/>
          <w:marBottom w:val="0pt"/>
          <w:divBdr>
            <w:top w:val="none" w:sz="0" w:space="0" w:color="auto"/>
            <w:left w:val="none" w:sz="0" w:space="0" w:color="auto"/>
            <w:bottom w:val="none" w:sz="0" w:space="0" w:color="auto"/>
            <w:right w:val="none" w:sz="0" w:space="0" w:color="auto"/>
          </w:divBdr>
        </w:div>
      </w:divsChild>
    </w:div>
    <w:div w:id="1396201874">
      <w:bodyDiv w:val="1"/>
      <w:marLeft w:val="0pt"/>
      <w:marRight w:val="0pt"/>
      <w:marTop w:val="0pt"/>
      <w:marBottom w:val="0pt"/>
      <w:divBdr>
        <w:top w:val="none" w:sz="0" w:space="0" w:color="auto"/>
        <w:left w:val="none" w:sz="0" w:space="0" w:color="auto"/>
        <w:bottom w:val="none" w:sz="0" w:space="0" w:color="auto"/>
        <w:right w:val="none" w:sz="0" w:space="0" w:color="auto"/>
      </w:divBdr>
    </w:div>
    <w:div w:id="1455634684">
      <w:bodyDiv w:val="1"/>
      <w:marLeft w:val="0pt"/>
      <w:marRight w:val="0pt"/>
      <w:marTop w:val="0pt"/>
      <w:marBottom w:val="0pt"/>
      <w:divBdr>
        <w:top w:val="none" w:sz="0" w:space="0" w:color="auto"/>
        <w:left w:val="none" w:sz="0" w:space="0" w:color="auto"/>
        <w:bottom w:val="none" w:sz="0" w:space="0" w:color="auto"/>
        <w:right w:val="none" w:sz="0" w:space="0" w:color="auto"/>
      </w:divBdr>
    </w:div>
    <w:div w:id="148651342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41339669">
          <w:marLeft w:val="22.30pt"/>
          <w:marRight w:val="0pt"/>
          <w:marTop w:val="0pt"/>
          <w:marBottom w:val="0pt"/>
          <w:divBdr>
            <w:top w:val="none" w:sz="0" w:space="0" w:color="auto"/>
            <w:left w:val="none" w:sz="0" w:space="0" w:color="auto"/>
            <w:bottom w:val="none" w:sz="0" w:space="0" w:color="auto"/>
            <w:right w:val="none" w:sz="0" w:space="0" w:color="auto"/>
          </w:divBdr>
        </w:div>
      </w:divsChild>
    </w:div>
    <w:div w:id="1490829943">
      <w:bodyDiv w:val="1"/>
      <w:marLeft w:val="0pt"/>
      <w:marRight w:val="0pt"/>
      <w:marTop w:val="0pt"/>
      <w:marBottom w:val="0pt"/>
      <w:divBdr>
        <w:top w:val="none" w:sz="0" w:space="0" w:color="auto"/>
        <w:left w:val="none" w:sz="0" w:space="0" w:color="auto"/>
        <w:bottom w:val="none" w:sz="0" w:space="0" w:color="auto"/>
        <w:right w:val="none" w:sz="0" w:space="0" w:color="auto"/>
      </w:divBdr>
    </w:div>
    <w:div w:id="152798005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03715157">
          <w:marLeft w:val="22.30pt"/>
          <w:marRight w:val="0pt"/>
          <w:marTop w:val="0pt"/>
          <w:marBottom w:val="0pt"/>
          <w:divBdr>
            <w:top w:val="none" w:sz="0" w:space="0" w:color="auto"/>
            <w:left w:val="none" w:sz="0" w:space="0" w:color="auto"/>
            <w:bottom w:val="none" w:sz="0" w:space="0" w:color="auto"/>
            <w:right w:val="none" w:sz="0" w:space="0" w:color="auto"/>
          </w:divBdr>
        </w:div>
        <w:div w:id="1232885539">
          <w:marLeft w:val="22.30pt"/>
          <w:marRight w:val="0pt"/>
          <w:marTop w:val="0pt"/>
          <w:marBottom w:val="0pt"/>
          <w:divBdr>
            <w:top w:val="none" w:sz="0" w:space="0" w:color="auto"/>
            <w:left w:val="none" w:sz="0" w:space="0" w:color="auto"/>
            <w:bottom w:val="none" w:sz="0" w:space="0" w:color="auto"/>
            <w:right w:val="none" w:sz="0" w:space="0" w:color="auto"/>
          </w:divBdr>
        </w:div>
        <w:div w:id="1411081194">
          <w:marLeft w:val="22.30pt"/>
          <w:marRight w:val="0pt"/>
          <w:marTop w:val="0pt"/>
          <w:marBottom w:val="0pt"/>
          <w:divBdr>
            <w:top w:val="none" w:sz="0" w:space="0" w:color="auto"/>
            <w:left w:val="none" w:sz="0" w:space="0" w:color="auto"/>
            <w:bottom w:val="none" w:sz="0" w:space="0" w:color="auto"/>
            <w:right w:val="none" w:sz="0" w:space="0" w:color="auto"/>
          </w:divBdr>
        </w:div>
        <w:div w:id="1768503212">
          <w:marLeft w:val="22.30pt"/>
          <w:marRight w:val="0pt"/>
          <w:marTop w:val="0pt"/>
          <w:marBottom w:val="0pt"/>
          <w:divBdr>
            <w:top w:val="none" w:sz="0" w:space="0" w:color="auto"/>
            <w:left w:val="none" w:sz="0" w:space="0" w:color="auto"/>
            <w:bottom w:val="none" w:sz="0" w:space="0" w:color="auto"/>
            <w:right w:val="none" w:sz="0" w:space="0" w:color="auto"/>
          </w:divBdr>
        </w:div>
      </w:divsChild>
    </w:div>
    <w:div w:id="1595628242">
      <w:bodyDiv w:val="1"/>
      <w:marLeft w:val="0pt"/>
      <w:marRight w:val="0pt"/>
      <w:marTop w:val="0pt"/>
      <w:marBottom w:val="0pt"/>
      <w:divBdr>
        <w:top w:val="none" w:sz="0" w:space="0" w:color="auto"/>
        <w:left w:val="none" w:sz="0" w:space="0" w:color="auto"/>
        <w:bottom w:val="none" w:sz="0" w:space="0" w:color="auto"/>
        <w:right w:val="none" w:sz="0" w:space="0" w:color="auto"/>
      </w:divBdr>
    </w:div>
    <w:div w:id="163460246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35701748">
          <w:marLeft w:val="27.35pt"/>
          <w:marRight w:val="0pt"/>
          <w:marTop w:val="0pt"/>
          <w:marBottom w:val="0pt"/>
          <w:divBdr>
            <w:top w:val="none" w:sz="0" w:space="0" w:color="auto"/>
            <w:left w:val="none" w:sz="0" w:space="0" w:color="auto"/>
            <w:bottom w:val="none" w:sz="0" w:space="0" w:color="auto"/>
            <w:right w:val="none" w:sz="0" w:space="0" w:color="auto"/>
          </w:divBdr>
        </w:div>
      </w:divsChild>
    </w:div>
    <w:div w:id="1757095054">
      <w:bodyDiv w:val="1"/>
      <w:marLeft w:val="0pt"/>
      <w:marRight w:val="0pt"/>
      <w:marTop w:val="0pt"/>
      <w:marBottom w:val="0pt"/>
      <w:divBdr>
        <w:top w:val="none" w:sz="0" w:space="0" w:color="auto"/>
        <w:left w:val="none" w:sz="0" w:space="0" w:color="auto"/>
        <w:bottom w:val="none" w:sz="0" w:space="0" w:color="auto"/>
        <w:right w:val="none" w:sz="0" w:space="0" w:color="auto"/>
      </w:divBdr>
    </w:div>
    <w:div w:id="176333575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0611808">
          <w:marLeft w:val="13.70pt"/>
          <w:marRight w:val="0pt"/>
          <w:marTop w:val="0pt"/>
          <w:marBottom w:val="2.90pt"/>
          <w:divBdr>
            <w:top w:val="none" w:sz="0" w:space="0" w:color="auto"/>
            <w:left w:val="none" w:sz="0" w:space="0" w:color="auto"/>
            <w:bottom w:val="none" w:sz="0" w:space="0" w:color="auto"/>
            <w:right w:val="none" w:sz="0" w:space="0" w:color="auto"/>
          </w:divBdr>
        </w:div>
      </w:divsChild>
    </w:div>
    <w:div w:id="1774087175">
      <w:bodyDiv w:val="1"/>
      <w:marLeft w:val="0pt"/>
      <w:marRight w:val="0pt"/>
      <w:marTop w:val="0pt"/>
      <w:marBottom w:val="0pt"/>
      <w:divBdr>
        <w:top w:val="none" w:sz="0" w:space="0" w:color="auto"/>
        <w:left w:val="none" w:sz="0" w:space="0" w:color="auto"/>
        <w:bottom w:val="none" w:sz="0" w:space="0" w:color="auto"/>
        <w:right w:val="none" w:sz="0" w:space="0" w:color="auto"/>
      </w:divBdr>
    </w:div>
    <w:div w:id="1802916727">
      <w:bodyDiv w:val="1"/>
      <w:marLeft w:val="7.50pt"/>
      <w:marRight w:val="7.50pt"/>
      <w:marTop w:val="7.50pt"/>
      <w:marBottom w:val="7.50pt"/>
      <w:divBdr>
        <w:top w:val="none" w:sz="0" w:space="0" w:color="auto"/>
        <w:left w:val="none" w:sz="0" w:space="0" w:color="auto"/>
        <w:bottom w:val="none" w:sz="0" w:space="0" w:color="auto"/>
        <w:right w:val="none" w:sz="0" w:space="0" w:color="auto"/>
      </w:divBdr>
    </w:div>
    <w:div w:id="1876656091">
      <w:bodyDiv w:val="1"/>
      <w:marLeft w:val="0pt"/>
      <w:marRight w:val="0pt"/>
      <w:marTop w:val="0pt"/>
      <w:marBottom w:val="0pt"/>
      <w:divBdr>
        <w:top w:val="none" w:sz="0" w:space="0" w:color="auto"/>
        <w:left w:val="none" w:sz="0" w:space="0" w:color="auto"/>
        <w:bottom w:val="none" w:sz="0" w:space="0" w:color="auto"/>
        <w:right w:val="none" w:sz="0" w:space="0" w:color="auto"/>
      </w:divBdr>
    </w:div>
    <w:div w:id="189766684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853033">
          <w:marLeft w:val="13.70pt"/>
          <w:marRight w:val="0pt"/>
          <w:marTop w:val="0pt"/>
          <w:marBottom w:val="2.90pt"/>
          <w:divBdr>
            <w:top w:val="none" w:sz="0" w:space="0" w:color="auto"/>
            <w:left w:val="none" w:sz="0" w:space="0" w:color="auto"/>
            <w:bottom w:val="none" w:sz="0" w:space="0" w:color="auto"/>
            <w:right w:val="none" w:sz="0" w:space="0" w:color="auto"/>
          </w:divBdr>
        </w:div>
      </w:divsChild>
    </w:div>
    <w:div w:id="1918514374">
      <w:bodyDiv w:val="1"/>
      <w:marLeft w:val="0pt"/>
      <w:marRight w:val="0pt"/>
      <w:marTop w:val="0pt"/>
      <w:marBottom w:val="0pt"/>
      <w:divBdr>
        <w:top w:val="none" w:sz="0" w:space="0" w:color="auto"/>
        <w:left w:val="none" w:sz="0" w:space="0" w:color="auto"/>
        <w:bottom w:val="none" w:sz="0" w:space="0" w:color="auto"/>
        <w:right w:val="none" w:sz="0" w:space="0" w:color="auto"/>
      </w:divBdr>
    </w:div>
    <w:div w:id="1934631937">
      <w:bodyDiv w:val="1"/>
      <w:marLeft w:val="0pt"/>
      <w:marRight w:val="0pt"/>
      <w:marTop w:val="0pt"/>
      <w:marBottom w:val="0pt"/>
      <w:divBdr>
        <w:top w:val="none" w:sz="0" w:space="0" w:color="auto"/>
        <w:left w:val="none" w:sz="0" w:space="0" w:color="auto"/>
        <w:bottom w:val="none" w:sz="0" w:space="0" w:color="auto"/>
        <w:right w:val="none" w:sz="0" w:space="0" w:color="auto"/>
      </w:divBdr>
    </w:div>
    <w:div w:id="193574953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24977022">
          <w:marLeft w:val="27.35pt"/>
          <w:marRight w:val="0pt"/>
          <w:marTop w:val="0pt"/>
          <w:marBottom w:val="0pt"/>
          <w:divBdr>
            <w:top w:val="none" w:sz="0" w:space="0" w:color="auto"/>
            <w:left w:val="none" w:sz="0" w:space="0" w:color="auto"/>
            <w:bottom w:val="none" w:sz="0" w:space="0" w:color="auto"/>
            <w:right w:val="none" w:sz="0" w:space="0" w:color="auto"/>
          </w:divBdr>
        </w:div>
      </w:divsChild>
    </w:div>
    <w:div w:id="1939024251">
      <w:bodyDiv w:val="1"/>
      <w:marLeft w:val="0pt"/>
      <w:marRight w:val="0pt"/>
      <w:marTop w:val="0pt"/>
      <w:marBottom w:val="0pt"/>
      <w:divBdr>
        <w:top w:val="none" w:sz="0" w:space="0" w:color="auto"/>
        <w:left w:val="none" w:sz="0" w:space="0" w:color="auto"/>
        <w:bottom w:val="none" w:sz="0" w:space="0" w:color="auto"/>
        <w:right w:val="none" w:sz="0" w:space="0" w:color="auto"/>
      </w:divBdr>
    </w:div>
    <w:div w:id="1943105237">
      <w:bodyDiv w:val="1"/>
      <w:marLeft w:val="0pt"/>
      <w:marRight w:val="0pt"/>
      <w:marTop w:val="0pt"/>
      <w:marBottom w:val="0pt"/>
      <w:divBdr>
        <w:top w:val="none" w:sz="0" w:space="0" w:color="auto"/>
        <w:left w:val="none" w:sz="0" w:space="0" w:color="auto"/>
        <w:bottom w:val="none" w:sz="0" w:space="0" w:color="auto"/>
        <w:right w:val="none" w:sz="0" w:space="0" w:color="auto"/>
      </w:divBdr>
    </w:div>
    <w:div w:id="199205321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07449300">
          <w:marLeft w:val="0pt"/>
          <w:marRight w:val="0pt"/>
          <w:marTop w:val="0pt"/>
          <w:marBottom w:val="0pt"/>
          <w:divBdr>
            <w:top w:val="none" w:sz="0" w:space="0" w:color="auto"/>
            <w:left w:val="none" w:sz="0" w:space="0" w:color="auto"/>
            <w:bottom w:val="none" w:sz="0" w:space="0" w:color="auto"/>
            <w:right w:val="none" w:sz="0" w:space="0" w:color="auto"/>
          </w:divBdr>
        </w:div>
      </w:divsChild>
    </w:div>
    <w:div w:id="2002543262">
      <w:bodyDiv w:val="1"/>
      <w:marLeft w:val="0pt"/>
      <w:marRight w:val="0pt"/>
      <w:marTop w:val="0pt"/>
      <w:marBottom w:val="0pt"/>
      <w:divBdr>
        <w:top w:val="none" w:sz="0" w:space="0" w:color="auto"/>
        <w:left w:val="none" w:sz="0" w:space="0" w:color="auto"/>
        <w:bottom w:val="none" w:sz="0" w:space="0" w:color="auto"/>
        <w:right w:val="none" w:sz="0" w:space="0" w:color="auto"/>
      </w:divBdr>
    </w:div>
    <w:div w:id="201333670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1541296">
          <w:marLeft w:val="22.30pt"/>
          <w:marRight w:val="0pt"/>
          <w:marTop w:val="6pt"/>
          <w:marBottom w:val="6pt"/>
          <w:divBdr>
            <w:top w:val="none" w:sz="0" w:space="0" w:color="auto"/>
            <w:left w:val="none" w:sz="0" w:space="0" w:color="auto"/>
            <w:bottom w:val="none" w:sz="0" w:space="0" w:color="auto"/>
            <w:right w:val="none" w:sz="0" w:space="0" w:color="auto"/>
          </w:divBdr>
        </w:div>
      </w:divsChild>
    </w:div>
    <w:div w:id="2125735313">
      <w:bodyDiv w:val="1"/>
      <w:marLeft w:val="0pt"/>
      <w:marRight w:val="0pt"/>
      <w:marTop w:val="0pt"/>
      <w:marBottom w:val="0pt"/>
      <w:divBdr>
        <w:top w:val="none" w:sz="0" w:space="0" w:color="auto"/>
        <w:left w:val="none" w:sz="0" w:space="0" w:color="auto"/>
        <w:bottom w:val="none" w:sz="0" w:space="0" w:color="auto"/>
        <w:right w:val="none" w:sz="0" w:space="0" w:color="auto"/>
      </w:divBdr>
    </w:div>
    <w:div w:id="214133635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eader" Target="header1.xml"/><Relationship Id="rId4" Type="http://purl.oclc.org/ooxml/officeDocument/relationships/settings" Target="settings.xml"/><Relationship Id="rId9" Type="http://purl.oclc.org/ooxml/officeDocument/relationships/footer" Target="footer2.xml"/></Relationships>
</file>

<file path=word/_rels/settings.xml.rels><?xml version="1.0" encoding="UTF-8" standalone="yes"?>
<Relationships xmlns="http://schemas.openxmlformats.org/package/2006/relationships"><Relationship Id="rId1" Type="http://purl.oclc.org/ooxml/officeDocument/relationships/attachedTemplate" Target="file:///C:\Documents%20and%20Settings\Administrator\Application%20Data\Microsoft\Templates\&#21069;&#26399;&#27169;&#29256;1&#65288;&#36866;&#29992;&#20110;&#21333;&#20876;&#31532;1&#29256;&#26377;&#38468;&#22270;&#65289;-.dot"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78E8308-5D72-4C0A-A9A2-2C2BADD6BC8D}">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前期模版1（适用于单册第1版有附图）-.dot</Template>
  <TotalTime>592</TotalTime>
  <Pages>8</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[密级]                                       编号：</vt:lpstr>
    </vt:vector>
  </TitlesOfParts>
  <Company>Hewlett Packard</Company>
  <LinksUpToDate>false</LinksUpToDate>
  <CharactersWithSpaces>3461</CharactersWithSpaces>
  <SharedDoc>false</SharedDoc>
  <HLinks>
    <vt:vector size="102" baseType="variant">
      <vt:variant>
        <vt:i4>1966139</vt:i4>
      </vt:variant>
      <vt:variant>
        <vt:i4>101</vt:i4>
      </vt:variant>
      <vt:variant>
        <vt:i4>0</vt:i4>
      </vt:variant>
      <vt:variant>
        <vt:i4>5</vt:i4>
      </vt:variant>
      <vt:variant>
        <vt:lpwstr/>
      </vt:variant>
      <vt:variant>
        <vt:lpwstr>_Toc433890521</vt:lpwstr>
      </vt:variant>
      <vt:variant>
        <vt:i4>1966139</vt:i4>
      </vt:variant>
      <vt:variant>
        <vt:i4>95</vt:i4>
      </vt:variant>
      <vt:variant>
        <vt:i4>0</vt:i4>
      </vt:variant>
      <vt:variant>
        <vt:i4>5</vt:i4>
      </vt:variant>
      <vt:variant>
        <vt:lpwstr/>
      </vt:variant>
      <vt:variant>
        <vt:lpwstr>_Toc433890520</vt:lpwstr>
      </vt:variant>
      <vt:variant>
        <vt:i4>1900603</vt:i4>
      </vt:variant>
      <vt:variant>
        <vt:i4>89</vt:i4>
      </vt:variant>
      <vt:variant>
        <vt:i4>0</vt:i4>
      </vt:variant>
      <vt:variant>
        <vt:i4>5</vt:i4>
      </vt:variant>
      <vt:variant>
        <vt:lpwstr/>
      </vt:variant>
      <vt:variant>
        <vt:lpwstr>_Toc433890519</vt:lpwstr>
      </vt:variant>
      <vt:variant>
        <vt:i4>1900603</vt:i4>
      </vt:variant>
      <vt:variant>
        <vt:i4>83</vt:i4>
      </vt:variant>
      <vt:variant>
        <vt:i4>0</vt:i4>
      </vt:variant>
      <vt:variant>
        <vt:i4>5</vt:i4>
      </vt:variant>
      <vt:variant>
        <vt:lpwstr/>
      </vt:variant>
      <vt:variant>
        <vt:lpwstr>_Toc433890518</vt:lpwstr>
      </vt:variant>
      <vt:variant>
        <vt:i4>1900603</vt:i4>
      </vt:variant>
      <vt:variant>
        <vt:i4>77</vt:i4>
      </vt:variant>
      <vt:variant>
        <vt:i4>0</vt:i4>
      </vt:variant>
      <vt:variant>
        <vt:i4>5</vt:i4>
      </vt:variant>
      <vt:variant>
        <vt:lpwstr/>
      </vt:variant>
      <vt:variant>
        <vt:lpwstr>_Toc433890517</vt:lpwstr>
      </vt:variant>
      <vt:variant>
        <vt:i4>1900603</vt:i4>
      </vt:variant>
      <vt:variant>
        <vt:i4>71</vt:i4>
      </vt:variant>
      <vt:variant>
        <vt:i4>0</vt:i4>
      </vt:variant>
      <vt:variant>
        <vt:i4>5</vt:i4>
      </vt:variant>
      <vt:variant>
        <vt:lpwstr/>
      </vt:variant>
      <vt:variant>
        <vt:lpwstr>_Toc433890516</vt:lpwstr>
      </vt:variant>
      <vt:variant>
        <vt:i4>1900603</vt:i4>
      </vt:variant>
      <vt:variant>
        <vt:i4>65</vt:i4>
      </vt:variant>
      <vt:variant>
        <vt:i4>0</vt:i4>
      </vt:variant>
      <vt:variant>
        <vt:i4>5</vt:i4>
      </vt:variant>
      <vt:variant>
        <vt:lpwstr/>
      </vt:variant>
      <vt:variant>
        <vt:lpwstr>_Toc433890515</vt:lpwstr>
      </vt:variant>
      <vt:variant>
        <vt:i4>1900603</vt:i4>
      </vt:variant>
      <vt:variant>
        <vt:i4>59</vt:i4>
      </vt:variant>
      <vt:variant>
        <vt:i4>0</vt:i4>
      </vt:variant>
      <vt:variant>
        <vt:i4>5</vt:i4>
      </vt:variant>
      <vt:variant>
        <vt:lpwstr/>
      </vt:variant>
      <vt:variant>
        <vt:lpwstr>_Toc433890514</vt:lpwstr>
      </vt:variant>
      <vt:variant>
        <vt:i4>1900603</vt:i4>
      </vt:variant>
      <vt:variant>
        <vt:i4>53</vt:i4>
      </vt:variant>
      <vt:variant>
        <vt:i4>0</vt:i4>
      </vt:variant>
      <vt:variant>
        <vt:i4>5</vt:i4>
      </vt:variant>
      <vt:variant>
        <vt:lpwstr/>
      </vt:variant>
      <vt:variant>
        <vt:lpwstr>_Toc433890513</vt:lpwstr>
      </vt:variant>
      <vt:variant>
        <vt:i4>1900603</vt:i4>
      </vt:variant>
      <vt:variant>
        <vt:i4>47</vt:i4>
      </vt:variant>
      <vt:variant>
        <vt:i4>0</vt:i4>
      </vt:variant>
      <vt:variant>
        <vt:i4>5</vt:i4>
      </vt:variant>
      <vt:variant>
        <vt:lpwstr/>
      </vt:variant>
      <vt:variant>
        <vt:lpwstr>_Toc433890512</vt:lpwstr>
      </vt:variant>
      <vt:variant>
        <vt:i4>1900603</vt:i4>
      </vt:variant>
      <vt:variant>
        <vt:i4>41</vt:i4>
      </vt:variant>
      <vt:variant>
        <vt:i4>0</vt:i4>
      </vt:variant>
      <vt:variant>
        <vt:i4>5</vt:i4>
      </vt:variant>
      <vt:variant>
        <vt:lpwstr/>
      </vt:variant>
      <vt:variant>
        <vt:lpwstr>_Toc433890511</vt:lpwstr>
      </vt:variant>
      <vt:variant>
        <vt:i4>1900603</vt:i4>
      </vt:variant>
      <vt:variant>
        <vt:i4>35</vt:i4>
      </vt:variant>
      <vt:variant>
        <vt:i4>0</vt:i4>
      </vt:variant>
      <vt:variant>
        <vt:i4>5</vt:i4>
      </vt:variant>
      <vt:variant>
        <vt:lpwstr/>
      </vt:variant>
      <vt:variant>
        <vt:lpwstr>_Toc433890510</vt:lpwstr>
      </vt:variant>
      <vt:variant>
        <vt:i4>1835067</vt:i4>
      </vt:variant>
      <vt:variant>
        <vt:i4>29</vt:i4>
      </vt:variant>
      <vt:variant>
        <vt:i4>0</vt:i4>
      </vt:variant>
      <vt:variant>
        <vt:i4>5</vt:i4>
      </vt:variant>
      <vt:variant>
        <vt:lpwstr/>
      </vt:variant>
      <vt:variant>
        <vt:lpwstr>_Toc433890509</vt:lpwstr>
      </vt:variant>
      <vt:variant>
        <vt:i4>1835067</vt:i4>
      </vt:variant>
      <vt:variant>
        <vt:i4>23</vt:i4>
      </vt:variant>
      <vt:variant>
        <vt:i4>0</vt:i4>
      </vt:variant>
      <vt:variant>
        <vt:i4>5</vt:i4>
      </vt:variant>
      <vt:variant>
        <vt:lpwstr/>
      </vt:variant>
      <vt:variant>
        <vt:lpwstr>_Toc433890508</vt:lpwstr>
      </vt:variant>
      <vt:variant>
        <vt:i4>1835067</vt:i4>
      </vt:variant>
      <vt:variant>
        <vt:i4>17</vt:i4>
      </vt:variant>
      <vt:variant>
        <vt:i4>0</vt:i4>
      </vt:variant>
      <vt:variant>
        <vt:i4>5</vt:i4>
      </vt:variant>
      <vt:variant>
        <vt:lpwstr/>
      </vt:variant>
      <vt:variant>
        <vt:lpwstr>_Toc433890507</vt:lpwstr>
      </vt:variant>
      <vt:variant>
        <vt:i4>1835067</vt:i4>
      </vt:variant>
      <vt:variant>
        <vt:i4>11</vt:i4>
      </vt:variant>
      <vt:variant>
        <vt:i4>0</vt:i4>
      </vt:variant>
      <vt:variant>
        <vt:i4>5</vt:i4>
      </vt:variant>
      <vt:variant>
        <vt:lpwstr/>
      </vt:variant>
      <vt:variant>
        <vt:lpwstr>_Toc433890506</vt:lpwstr>
      </vt:variant>
      <vt:variant>
        <vt:i4>1835067</vt:i4>
      </vt:variant>
      <vt:variant>
        <vt:i4>5</vt:i4>
      </vt:variant>
      <vt:variant>
        <vt:i4>0</vt:i4>
      </vt:variant>
      <vt:variant>
        <vt:i4>5</vt:i4>
      </vt:variant>
      <vt:variant>
        <vt:lpwstr/>
      </vt:variant>
      <vt:variant>
        <vt:lpwstr>_Toc433890505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[密级]                                       编号：</dc:title>
  <dc:subject/>
  <dc:creator>Administrator</dc:creator>
  <cp:keywords/>
  <cp:lastModifiedBy>Sun, Hua Lei</cp:lastModifiedBy>
  <cp:revision>93</cp:revision>
  <cp:lastPrinted>2013-12-30T05:21:00Z</cp:lastPrinted>
  <dcterms:created xsi:type="dcterms:W3CDTF">2016-01-20T02:24:00Z</dcterms:created>
  <dcterms:modified xsi:type="dcterms:W3CDTF">2016-01-27T04:49:00Z</dcterms:modified>
</cp:coreProperties>
</file>